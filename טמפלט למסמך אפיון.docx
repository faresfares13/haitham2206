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AB" w:rsidRPr="00830EAB" w:rsidRDefault="00830EAB" w:rsidP="00DF5D3A">
      <w:p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26" w:right="-360"/>
        <w:jc w:val="center"/>
        <w:rPr>
          <w:b/>
          <w:bCs/>
          <w:sz w:val="24"/>
          <w:szCs w:val="24"/>
          <w:rtl/>
        </w:rPr>
      </w:pPr>
      <w:r w:rsidRPr="00830EAB">
        <w:rPr>
          <w:rFonts w:hint="cs"/>
          <w:b/>
          <w:bCs/>
          <w:sz w:val="24"/>
          <w:szCs w:val="24"/>
          <w:rtl/>
        </w:rPr>
        <w:t xml:space="preserve">תבנית </w:t>
      </w:r>
      <w:r w:rsidR="00AA0F11">
        <w:rPr>
          <w:rFonts w:hint="cs"/>
          <w:b/>
          <w:bCs/>
          <w:sz w:val="24"/>
          <w:szCs w:val="24"/>
          <w:rtl/>
        </w:rPr>
        <w:t>ל</w:t>
      </w:r>
      <w:r w:rsidR="00B16FDB">
        <w:rPr>
          <w:rFonts w:hint="cs"/>
          <w:b/>
          <w:bCs/>
          <w:sz w:val="24"/>
          <w:szCs w:val="24"/>
          <w:rtl/>
        </w:rPr>
        <w:t>מ</w:t>
      </w:r>
      <w:r w:rsidR="00DF5D3A">
        <w:rPr>
          <w:rFonts w:hint="cs"/>
          <w:b/>
          <w:bCs/>
          <w:sz w:val="24"/>
          <w:szCs w:val="24"/>
          <w:rtl/>
        </w:rPr>
        <w:t>פרט</w:t>
      </w:r>
      <w:r w:rsidR="00B16FDB">
        <w:rPr>
          <w:rFonts w:hint="cs"/>
          <w:b/>
          <w:bCs/>
          <w:sz w:val="24"/>
          <w:szCs w:val="24"/>
          <w:rtl/>
        </w:rPr>
        <w:t xml:space="preserve"> </w:t>
      </w:r>
      <w:r w:rsidR="00DC2355">
        <w:rPr>
          <w:rFonts w:hint="cs"/>
          <w:b/>
          <w:bCs/>
          <w:sz w:val="24"/>
          <w:szCs w:val="24"/>
          <w:rtl/>
        </w:rPr>
        <w:t>אפיון ותכן</w:t>
      </w:r>
      <w:r w:rsidR="00B16FDB">
        <w:rPr>
          <w:rFonts w:hint="cs"/>
          <w:b/>
          <w:bCs/>
          <w:sz w:val="24"/>
          <w:szCs w:val="24"/>
          <w:rtl/>
        </w:rPr>
        <w:t xml:space="preserve"> </w:t>
      </w:r>
      <w:r w:rsidR="00B16FDB">
        <w:rPr>
          <w:b/>
          <w:bCs/>
          <w:sz w:val="24"/>
          <w:szCs w:val="24"/>
          <w:rtl/>
        </w:rPr>
        <w:t>–</w:t>
      </w:r>
      <w:r w:rsidR="00B16FDB">
        <w:rPr>
          <w:rFonts w:hint="cs"/>
          <w:b/>
          <w:bCs/>
          <w:sz w:val="24"/>
          <w:szCs w:val="24"/>
          <w:rtl/>
        </w:rPr>
        <w:t xml:space="preserve"> פרויקט שנתי בהנדסת תוכנה</w:t>
      </w:r>
    </w:p>
    <w:p w:rsidR="00830EAB" w:rsidRDefault="00830EAB" w:rsidP="00D67D97">
      <w:p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26" w:right="-360"/>
        <w:rPr>
          <w:rtl/>
        </w:rPr>
      </w:pPr>
    </w:p>
    <w:p w:rsidR="00B16FDB" w:rsidRDefault="00B16FDB" w:rsidP="00DF5D3A">
      <w:p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26" w:right="-360"/>
        <w:rPr>
          <w:rtl/>
        </w:rPr>
      </w:pPr>
      <w:r>
        <w:rPr>
          <w:rFonts w:hint="cs"/>
          <w:rtl/>
        </w:rPr>
        <w:t>תבנית זו משמשת כבסיס לכתיבת מ</w:t>
      </w:r>
      <w:r w:rsidR="00DF5D3A">
        <w:rPr>
          <w:rFonts w:hint="cs"/>
          <w:rtl/>
        </w:rPr>
        <w:t>פרט</w:t>
      </w:r>
      <w:r>
        <w:rPr>
          <w:rFonts w:hint="cs"/>
          <w:rtl/>
        </w:rPr>
        <w:t xml:space="preserve"> ה</w:t>
      </w:r>
      <w:r w:rsidR="00DC2355">
        <w:rPr>
          <w:rFonts w:hint="cs"/>
          <w:rtl/>
        </w:rPr>
        <w:t>אפיון והתכן</w:t>
      </w:r>
      <w:r>
        <w:rPr>
          <w:rFonts w:hint="cs"/>
          <w:rtl/>
        </w:rPr>
        <w:t xml:space="preserve"> של הפרויקט. </w:t>
      </w:r>
      <w:r w:rsidR="00D67D97">
        <w:rPr>
          <w:rFonts w:hint="cs"/>
          <w:rtl/>
        </w:rPr>
        <w:t xml:space="preserve">יש להעתיק ולשמור עותק פרטי של התבנית תחת השם </w:t>
      </w:r>
      <w:r w:rsidR="00D67D97">
        <w:t>XXX_Project_</w:t>
      </w:r>
      <w:r w:rsidR="00DC2355">
        <w:rPr>
          <w:rFonts w:hint="cs"/>
        </w:rPr>
        <w:t>S</w:t>
      </w:r>
      <w:r w:rsidR="00DF5D3A">
        <w:t>pec&amp;Design</w:t>
      </w:r>
      <w:r w:rsidR="00D66799">
        <w:t>_v1</w:t>
      </w:r>
      <w:r w:rsidR="00D67D97">
        <w:t>.docx</w:t>
      </w:r>
      <w:r w:rsidR="00D67D97">
        <w:rPr>
          <w:rFonts w:hint="cs"/>
          <w:rtl/>
        </w:rPr>
        <w:t xml:space="preserve">, כאשר </w:t>
      </w:r>
      <w:r w:rsidR="00D67D97">
        <w:rPr>
          <w:rFonts w:hint="cs"/>
        </w:rPr>
        <w:t>XXX</w:t>
      </w:r>
      <w:r w:rsidR="00D67D97">
        <w:rPr>
          <w:rFonts w:hint="cs"/>
          <w:rtl/>
        </w:rPr>
        <w:t xml:space="preserve"> הוא שם הפרויקט. לאחר מכן יש לערוך את המסמך על פי ההנחיות </w:t>
      </w:r>
      <w:r w:rsidR="00D66799">
        <w:rPr>
          <w:rFonts w:hint="cs"/>
          <w:rtl/>
        </w:rPr>
        <w:t>לשימוש בתבנית בהמשך</w:t>
      </w:r>
      <w:r w:rsidR="00D67D97">
        <w:rPr>
          <w:rFonts w:hint="cs"/>
          <w:rtl/>
        </w:rPr>
        <w:t>.</w:t>
      </w:r>
    </w:p>
    <w:p w:rsidR="00D67D97" w:rsidRDefault="00D66799" w:rsidP="00D66799">
      <w:p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26" w:right="-360"/>
        <w:rPr>
          <w:rtl/>
        </w:rPr>
      </w:pPr>
      <w:r>
        <w:rPr>
          <w:rFonts w:hint="cs"/>
          <w:rtl/>
        </w:rPr>
        <w:t>במידה ובמהלך הפרויקט חלים שינויים במסמך, יש לייצר גרסה חדשה (</w:t>
      </w:r>
      <w:r>
        <w:t>v2, v3</w:t>
      </w:r>
      <w:r>
        <w:rPr>
          <w:rFonts w:hint="cs"/>
          <w:rtl/>
        </w:rPr>
        <w:t xml:space="preserve"> בשם הקובץ וכו') ולפרט בקצרה את השינויים בטבלת מעקב הגרסאות שבתחילת המסמך.</w:t>
      </w:r>
      <w:r w:rsidR="005E642E">
        <w:rPr>
          <w:rFonts w:hint="cs"/>
          <w:rtl/>
        </w:rPr>
        <w:t xml:space="preserve"> כמו כן יש לעדכן את מספר הגרסה בכותרת העמודים.</w:t>
      </w:r>
    </w:p>
    <w:p w:rsidR="00D66799" w:rsidRDefault="00D66799" w:rsidP="00DC2355">
      <w:p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26" w:right="-360"/>
        <w:rPr>
          <w:rtl/>
        </w:rPr>
      </w:pPr>
      <w:r>
        <w:rPr>
          <w:rFonts w:hint="cs"/>
          <w:rtl/>
        </w:rPr>
        <w:t xml:space="preserve">את מסמך </w:t>
      </w:r>
      <w:r w:rsidR="00DC2355">
        <w:rPr>
          <w:rFonts w:hint="cs"/>
          <w:rtl/>
        </w:rPr>
        <w:t>האפיון והתכן</w:t>
      </w:r>
      <w:r>
        <w:rPr>
          <w:rFonts w:hint="cs"/>
          <w:rtl/>
        </w:rPr>
        <w:t xml:space="preserve"> יש להגיש בשני עותקים מודפסים (בצבע, אם רלוונטי).</w:t>
      </w:r>
    </w:p>
    <w:p w:rsidR="00D66799" w:rsidRPr="00830EAB" w:rsidRDefault="00D66799" w:rsidP="00D66799">
      <w:p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26" w:right="-360"/>
        <w:rPr>
          <w:rtl/>
        </w:rPr>
      </w:pPr>
    </w:p>
    <w:p w:rsidR="00830EAB" w:rsidRPr="00830EAB" w:rsidRDefault="00830EAB" w:rsidP="00D67D97">
      <w:p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26" w:right="-360"/>
        <w:rPr>
          <w:rtl/>
        </w:rPr>
      </w:pPr>
      <w:r w:rsidRPr="00830EAB">
        <w:rPr>
          <w:rFonts w:hint="cs"/>
          <w:u w:val="single"/>
          <w:rtl/>
        </w:rPr>
        <w:t>הנחיות לשימוש בתבנית</w:t>
      </w:r>
      <w:r w:rsidRPr="00830EAB">
        <w:rPr>
          <w:rFonts w:hint="cs"/>
          <w:rtl/>
        </w:rPr>
        <w:t>:</w:t>
      </w:r>
    </w:p>
    <w:p w:rsidR="00830EAB" w:rsidRPr="00830EAB" w:rsidRDefault="00830EAB" w:rsidP="00D67D97">
      <w:pPr>
        <w:numPr>
          <w:ilvl w:val="0"/>
          <w:numId w:val="8"/>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386" w:right="-360"/>
        <w:rPr>
          <w:rtl/>
        </w:rPr>
      </w:pPr>
      <w:r w:rsidRPr="00830EAB">
        <w:rPr>
          <w:rFonts w:hint="cs"/>
          <w:rtl/>
        </w:rPr>
        <w:t xml:space="preserve">כל טקסט המופיע בכיתוב שחור </w:t>
      </w:r>
      <w:r w:rsidRPr="00830EAB">
        <w:rPr>
          <w:rtl/>
        </w:rPr>
        <w:t>–</w:t>
      </w:r>
      <w:r w:rsidRPr="00830EAB">
        <w:rPr>
          <w:rFonts w:hint="cs"/>
          <w:rtl/>
        </w:rPr>
        <w:t xml:space="preserve"> </w:t>
      </w:r>
      <w:r w:rsidRPr="00B16FDB">
        <w:rPr>
          <w:rFonts w:hint="cs"/>
          <w:b/>
          <w:bCs/>
          <w:rtl/>
        </w:rPr>
        <w:t>יישאר כ</w:t>
      </w:r>
      <w:r w:rsidR="00B16FDB" w:rsidRPr="00B16FDB">
        <w:rPr>
          <w:rFonts w:hint="cs"/>
          <w:b/>
          <w:bCs/>
          <w:rtl/>
        </w:rPr>
        <w:t>פי שהוא</w:t>
      </w:r>
      <w:r w:rsidRPr="00830EAB">
        <w:rPr>
          <w:rFonts w:hint="cs"/>
          <w:rtl/>
        </w:rPr>
        <w:t>.</w:t>
      </w:r>
    </w:p>
    <w:p w:rsidR="00830EAB" w:rsidRPr="00830EAB" w:rsidRDefault="00830EAB" w:rsidP="00D67D97">
      <w:pPr>
        <w:numPr>
          <w:ilvl w:val="0"/>
          <w:numId w:val="8"/>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386" w:right="-360"/>
        <w:rPr>
          <w:rtl/>
        </w:rPr>
      </w:pPr>
      <w:r w:rsidRPr="00830EAB">
        <w:rPr>
          <w:rFonts w:hint="cs"/>
          <w:rtl/>
        </w:rPr>
        <w:t xml:space="preserve">כל טקסט המופיע </w:t>
      </w:r>
      <w:r w:rsidRPr="00830EAB">
        <w:rPr>
          <w:rFonts w:hint="cs"/>
          <w:color w:val="FF0000"/>
          <w:rtl/>
        </w:rPr>
        <w:t xml:space="preserve">&lt;בצבע אדום בין צומדיים&gt; </w:t>
      </w:r>
      <w:r w:rsidRPr="00B16FDB">
        <w:rPr>
          <w:rFonts w:hint="cs"/>
          <w:b/>
          <w:bCs/>
          <w:rtl/>
        </w:rPr>
        <w:t>יוחלף בטקסט רלוונטי</w:t>
      </w:r>
      <w:r w:rsidRPr="00830EAB">
        <w:rPr>
          <w:rFonts w:hint="cs"/>
          <w:rtl/>
        </w:rPr>
        <w:t>, שייכתב בשחור (ללא הצומדיים)</w:t>
      </w:r>
    </w:p>
    <w:p w:rsidR="00830EAB" w:rsidRPr="00830EAB" w:rsidRDefault="00830EAB" w:rsidP="00D67D97">
      <w:pPr>
        <w:numPr>
          <w:ilvl w:val="0"/>
          <w:numId w:val="8"/>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386" w:right="-360"/>
        <w:rPr>
          <w:rtl/>
        </w:rPr>
      </w:pPr>
      <w:r w:rsidRPr="00830EAB">
        <w:rPr>
          <w:rFonts w:hint="cs"/>
          <w:rtl/>
        </w:rPr>
        <w:t xml:space="preserve">כל טקסט המופיע </w:t>
      </w:r>
      <w:r w:rsidRPr="00830EAB">
        <w:rPr>
          <w:rFonts w:hint="cs"/>
          <w:i/>
          <w:iCs/>
          <w:color w:val="0000FF"/>
          <w:rtl/>
        </w:rPr>
        <w:t>בצבע כחול מוטה</w:t>
      </w:r>
      <w:r w:rsidRPr="00830EAB">
        <w:rPr>
          <w:rFonts w:hint="cs"/>
          <w:color w:val="365F91"/>
          <w:rtl/>
        </w:rPr>
        <w:t xml:space="preserve"> </w:t>
      </w:r>
      <w:r w:rsidRPr="00830EAB">
        <w:rPr>
          <w:rFonts w:hint="cs"/>
          <w:rtl/>
        </w:rPr>
        <w:t xml:space="preserve">מהווה הנחייה או דוגמה, </w:t>
      </w:r>
      <w:r w:rsidRPr="00B16FDB">
        <w:rPr>
          <w:rFonts w:hint="cs"/>
          <w:rtl/>
        </w:rPr>
        <w:t>ויש</w:t>
      </w:r>
      <w:r w:rsidRPr="00B16FDB">
        <w:rPr>
          <w:rFonts w:hint="cs"/>
          <w:b/>
          <w:bCs/>
          <w:rtl/>
        </w:rPr>
        <w:t xml:space="preserve"> להשמיטו מהמסמך</w:t>
      </w:r>
      <w:r w:rsidRPr="00830EAB">
        <w:rPr>
          <w:rFonts w:hint="cs"/>
          <w:rtl/>
        </w:rPr>
        <w:t>.</w:t>
      </w:r>
    </w:p>
    <w:p w:rsidR="00830EAB" w:rsidRPr="00594AC8" w:rsidRDefault="00830EAB" w:rsidP="00D67D97">
      <w:pPr>
        <w:numPr>
          <w:ilvl w:val="0"/>
          <w:numId w:val="8"/>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386" w:right="-360"/>
        <w:rPr>
          <w:i/>
          <w:iCs/>
        </w:rPr>
      </w:pPr>
      <w:r w:rsidRPr="00830EAB">
        <w:rPr>
          <w:rFonts w:hint="cs"/>
          <w:rtl/>
        </w:rPr>
        <w:t xml:space="preserve">כל קטע המופיע בתוך </w:t>
      </w:r>
      <w:r w:rsidRPr="00830EAB">
        <w:rPr>
          <w:rFonts w:hint="cs"/>
          <w:bdr w:val="single" w:sz="8" w:space="0" w:color="0000FF"/>
          <w:rtl/>
        </w:rPr>
        <w:t>מסגרת כחולה</w:t>
      </w:r>
      <w:r w:rsidR="00D67D97">
        <w:rPr>
          <w:rFonts w:hint="cs"/>
          <w:bdr w:val="single" w:sz="8" w:space="0" w:color="0000FF"/>
          <w:rtl/>
        </w:rPr>
        <w:t xml:space="preserve"> מוצללת</w:t>
      </w:r>
      <w:r w:rsidRPr="00830EAB">
        <w:rPr>
          <w:rFonts w:hint="cs"/>
          <w:rtl/>
        </w:rPr>
        <w:t xml:space="preserve"> משמש כהנחיה ויש </w:t>
      </w:r>
      <w:r w:rsidRPr="00B16FDB">
        <w:rPr>
          <w:rFonts w:hint="cs"/>
          <w:b/>
          <w:bCs/>
          <w:rtl/>
        </w:rPr>
        <w:t>להשמיטו מהמסמך בשלמותו</w:t>
      </w:r>
      <w:r w:rsidRPr="00830EAB">
        <w:rPr>
          <w:rFonts w:hint="cs"/>
          <w:rtl/>
        </w:rPr>
        <w:t>.</w:t>
      </w:r>
    </w:p>
    <w:p w:rsidR="00594AC8" w:rsidRDefault="00594AC8" w:rsidP="00D67D97">
      <w:pPr>
        <w:numPr>
          <w:ilvl w:val="0"/>
          <w:numId w:val="8"/>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386" w:right="-360"/>
        <w:jc w:val="left"/>
        <w:rPr>
          <w:i/>
          <w:iCs/>
        </w:rPr>
      </w:pPr>
      <w:r w:rsidRPr="00B16FDB">
        <w:rPr>
          <w:rFonts w:hint="cs"/>
          <w:b/>
          <w:bCs/>
          <w:rtl/>
        </w:rPr>
        <w:t>אין להשמיט</w:t>
      </w:r>
      <w:r>
        <w:rPr>
          <w:rFonts w:hint="cs"/>
          <w:rtl/>
        </w:rPr>
        <w:t xml:space="preserve"> סעיפים מהמסמך:</w:t>
      </w:r>
      <w:r w:rsidR="005026E2">
        <w:br/>
      </w:r>
      <w:r w:rsidR="005026E2">
        <w:rPr>
          <w:rFonts w:hint="cs"/>
          <w:rtl/>
        </w:rPr>
        <w:t xml:space="preserve">- </w:t>
      </w:r>
      <w:r>
        <w:rPr>
          <w:rFonts w:hint="cs"/>
          <w:rtl/>
        </w:rPr>
        <w:t xml:space="preserve">בסעיף שתוכנו לא ישים לפרויקט ייכתב </w:t>
      </w:r>
      <w:r w:rsidR="00B16FDB">
        <w:rPr>
          <w:rFonts w:hint="cs"/>
          <w:rtl/>
        </w:rPr>
        <w:t>"לא ישים"</w:t>
      </w:r>
      <w:r w:rsidR="005026E2">
        <w:rPr>
          <w:rtl/>
        </w:rPr>
        <w:br/>
      </w:r>
      <w:r w:rsidR="005026E2">
        <w:rPr>
          <w:rFonts w:hint="cs"/>
          <w:rtl/>
        </w:rPr>
        <w:t xml:space="preserve">- </w:t>
      </w:r>
      <w:r>
        <w:rPr>
          <w:rFonts w:hint="cs"/>
          <w:rtl/>
        </w:rPr>
        <w:t xml:space="preserve">בסעיף שתוכנו טרם נקבע ייכתב </w:t>
      </w:r>
      <w:r w:rsidR="00B16FDB">
        <w:rPr>
          <w:rFonts w:hint="cs"/>
          <w:rtl/>
        </w:rPr>
        <w:t xml:space="preserve">"טרם נקבע" או </w:t>
      </w:r>
      <w:r w:rsidR="00B16FDB">
        <w:rPr>
          <w:rFonts w:hint="cs"/>
        </w:rPr>
        <w:t>TBD</w:t>
      </w:r>
      <w:r>
        <w:rPr>
          <w:rFonts w:hint="cs"/>
          <w:rtl/>
        </w:rPr>
        <w:t>.</w:t>
      </w:r>
    </w:p>
    <w:p w:rsidR="00FE482E" w:rsidRDefault="00D67D97" w:rsidP="00FE482E">
      <w:pPr>
        <w:numPr>
          <w:ilvl w:val="0"/>
          <w:numId w:val="8"/>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386" w:right="-360"/>
      </w:pPr>
      <w:r w:rsidRPr="00D67D97">
        <w:rPr>
          <w:rFonts w:hint="cs"/>
          <w:rtl/>
        </w:rPr>
        <w:t>יש לשמור על פורמט המסמך</w:t>
      </w:r>
      <w:r>
        <w:rPr>
          <w:rFonts w:hint="cs"/>
          <w:rtl/>
        </w:rPr>
        <w:t xml:space="preserve">, ובעיקר על </w:t>
      </w:r>
      <w:r w:rsidR="00D66799">
        <w:rPr>
          <w:rFonts w:hint="cs"/>
          <w:rtl/>
        </w:rPr>
        <w:t>הסגנונות "רגיל"</w:t>
      </w:r>
      <w:r w:rsidR="00FE482E">
        <w:rPr>
          <w:rFonts w:hint="cs"/>
          <w:rtl/>
        </w:rPr>
        <w:t xml:space="preserve">, כותרות 1,2,3, "כיתוב" ו- </w:t>
      </w:r>
      <w:r w:rsidR="00FE482E">
        <w:t>TOC 1,2,3</w:t>
      </w:r>
      <w:r w:rsidR="00FE482E">
        <w:rPr>
          <w:rFonts w:hint="cs"/>
          <w:rtl/>
        </w:rPr>
        <w:t>.</w:t>
      </w:r>
    </w:p>
    <w:p w:rsidR="00D67D97" w:rsidRPr="00D67D97" w:rsidRDefault="00FE482E" w:rsidP="00FE482E">
      <w:pPr>
        <w:numPr>
          <w:ilvl w:val="0"/>
          <w:numId w:val="8"/>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386" w:right="-360"/>
      </w:pPr>
      <w:r>
        <w:rPr>
          <w:rFonts w:hint="cs"/>
          <w:rtl/>
        </w:rPr>
        <w:t xml:space="preserve">יש לשמור </w:t>
      </w:r>
      <w:r w:rsidR="00D66799">
        <w:rPr>
          <w:rFonts w:hint="cs"/>
          <w:rtl/>
        </w:rPr>
        <w:t>על הכותרת העליונה והתחתונה, כולל מיספור העמודים בתחתיתם.</w:t>
      </w:r>
    </w:p>
    <w:p w:rsidR="00830EAB" w:rsidRDefault="00D67D97" w:rsidP="0008324E">
      <w:pPr>
        <w:numPr>
          <w:ilvl w:val="0"/>
          <w:numId w:val="8"/>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386" w:right="-360"/>
      </w:pPr>
      <w:r>
        <w:rPr>
          <w:rFonts w:hint="cs"/>
          <w:rtl/>
        </w:rPr>
        <w:t xml:space="preserve">כל איור יכיל כותרת ממוספרת מתחתיו, לדוגמה: </w:t>
      </w:r>
      <w:r w:rsidRPr="00D66799">
        <w:rPr>
          <w:rFonts w:hint="cs"/>
          <w:b/>
          <w:bCs/>
          <w:rtl/>
        </w:rPr>
        <w:t xml:space="preserve">איור 5: </w:t>
      </w:r>
      <w:r w:rsidR="00D66799" w:rsidRPr="00D66799">
        <w:rPr>
          <w:rFonts w:hint="cs"/>
          <w:b/>
          <w:bCs/>
          <w:rtl/>
        </w:rPr>
        <w:t>תרשים זרימה</w:t>
      </w:r>
      <w:r w:rsidR="00D66799">
        <w:rPr>
          <w:rFonts w:hint="cs"/>
          <w:rtl/>
        </w:rPr>
        <w:t>. מומלץ להשתמש בתכונת המיספור האוטומטי של איורים ב-</w:t>
      </w:r>
      <w:r w:rsidR="00D66799">
        <w:t>word</w:t>
      </w:r>
      <w:r w:rsidR="00BD634C">
        <w:rPr>
          <w:rFonts w:hint="cs"/>
          <w:rtl/>
        </w:rPr>
        <w:t xml:space="preserve"> (שימוש בסגנון "כיתוב").</w:t>
      </w:r>
      <w:r w:rsidR="0008324E">
        <w:rPr>
          <w:rFonts w:hint="cs"/>
          <w:rtl/>
        </w:rPr>
        <w:t xml:space="preserve"> יש לוודא שהאיורים קריאים וברורים!</w:t>
      </w:r>
    </w:p>
    <w:p w:rsidR="00D66799" w:rsidRDefault="00D66799" w:rsidP="00BD634C">
      <w:pPr>
        <w:numPr>
          <w:ilvl w:val="0"/>
          <w:numId w:val="8"/>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386" w:right="-360"/>
      </w:pPr>
      <w:r>
        <w:rPr>
          <w:rFonts w:hint="cs"/>
          <w:rtl/>
        </w:rPr>
        <w:t xml:space="preserve">כל טבלה תכיל כותרת ממוספרת מעליה, לדוגמה: </w:t>
      </w:r>
      <w:r>
        <w:rPr>
          <w:rFonts w:hint="cs"/>
          <w:b/>
          <w:bCs/>
          <w:rtl/>
        </w:rPr>
        <w:t>טבלה 2: משתתפי הפרויקט</w:t>
      </w:r>
      <w:r>
        <w:rPr>
          <w:rFonts w:hint="cs"/>
          <w:rtl/>
        </w:rPr>
        <w:t>. מומלץ להשתמש בתכונת המיספור האוטומטי של טבלאות ב-</w:t>
      </w:r>
      <w:r w:rsidR="00BD634C" w:rsidRPr="00BD634C">
        <w:t xml:space="preserve"> </w:t>
      </w:r>
      <w:r w:rsidR="00BD634C">
        <w:t>word</w:t>
      </w:r>
      <w:r w:rsidR="00BD634C">
        <w:rPr>
          <w:rFonts w:hint="cs"/>
          <w:rtl/>
        </w:rPr>
        <w:t xml:space="preserve"> (שימוש בסגנון "כיתוב").</w:t>
      </w:r>
    </w:p>
    <w:p w:rsidR="00F9575B" w:rsidRPr="007D69BA" w:rsidRDefault="00F9575B" w:rsidP="00F9575B">
      <w:pPr>
        <w:numPr>
          <w:ilvl w:val="0"/>
          <w:numId w:val="8"/>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386" w:right="-360"/>
        <w:rPr>
          <w:rtl/>
        </w:rPr>
      </w:pPr>
      <w:r>
        <w:rPr>
          <w:rFonts w:hint="cs"/>
          <w:rtl/>
        </w:rPr>
        <w:t>את תוכן העניינים של המסמך, רשימת האיורים, ורשימת הטבלאות יש לייצר בצורה אוטומטית.</w:t>
      </w:r>
    </w:p>
    <w:p w:rsidR="00830EAB" w:rsidRDefault="00830EAB" w:rsidP="00D67D97">
      <w:p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26" w:right="-360"/>
        <w:rPr>
          <w:u w:val="single"/>
          <w:rtl/>
        </w:rPr>
      </w:pPr>
      <w:bookmarkStart w:id="0" w:name="_GoBack"/>
      <w:bookmarkEnd w:id="0"/>
    </w:p>
    <w:p w:rsidR="00830EAB" w:rsidRDefault="00830EAB" w:rsidP="00FE482E">
      <w:p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left="26" w:right="-360"/>
        <w:rPr>
          <w:u w:val="single"/>
          <w:rtl/>
        </w:rPr>
      </w:pPr>
      <w:r>
        <w:rPr>
          <w:rFonts w:hint="cs"/>
          <w:u w:val="single"/>
          <w:rtl/>
        </w:rPr>
        <w:t>תכנים שמקורם ב</w:t>
      </w:r>
      <w:r w:rsidR="00FE482E">
        <w:rPr>
          <w:rFonts w:hint="cs"/>
          <w:u w:val="single"/>
          <w:rtl/>
        </w:rPr>
        <w:t>קוד, בתוכנות אחרות</w:t>
      </w:r>
      <w:r w:rsidR="007D69BA">
        <w:rPr>
          <w:rFonts w:hint="cs"/>
          <w:u w:val="single"/>
          <w:rtl/>
        </w:rPr>
        <w:t xml:space="preserve"> או במסמכים חיצוניים ייכללו במסמך </w:t>
      </w:r>
      <w:r w:rsidR="007D69BA" w:rsidRPr="00DC2355">
        <w:rPr>
          <w:rFonts w:hint="cs"/>
          <w:b/>
          <w:bCs/>
          <w:u w:val="single"/>
          <w:rtl/>
        </w:rPr>
        <w:t>באחת</w:t>
      </w:r>
      <w:r w:rsidR="007D69BA">
        <w:rPr>
          <w:rFonts w:hint="cs"/>
          <w:u w:val="single"/>
          <w:rtl/>
        </w:rPr>
        <w:t xml:space="preserve"> מהצורות הבאות</w:t>
      </w:r>
      <w:r w:rsidR="007D69BA" w:rsidRPr="007D69BA">
        <w:rPr>
          <w:rFonts w:hint="cs"/>
          <w:rtl/>
        </w:rPr>
        <w:t>:</w:t>
      </w:r>
    </w:p>
    <w:p w:rsidR="007D69BA" w:rsidRDefault="007D69BA" w:rsidP="00D67D97">
      <w:pPr>
        <w:numPr>
          <w:ilvl w:val="0"/>
          <w:numId w:val="9"/>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right="-360"/>
      </w:pPr>
      <w:r>
        <w:rPr>
          <w:rFonts w:hint="cs"/>
          <w:rtl/>
        </w:rPr>
        <w:t>העתקה/הדבקה במקום הרלוונטי בגוף המסמך</w:t>
      </w:r>
    </w:p>
    <w:p w:rsidR="007D69BA" w:rsidRDefault="007D69BA" w:rsidP="00D67D97">
      <w:pPr>
        <w:numPr>
          <w:ilvl w:val="0"/>
          <w:numId w:val="9"/>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right="-360"/>
      </w:pPr>
      <w:r>
        <w:rPr>
          <w:rFonts w:hint="cs"/>
          <w:rtl/>
        </w:rPr>
        <w:t>הוספה כנספח בסוף המסמך (יש למספר ולהכניס לתוכן העניינים), תוך הפניה מהסעיף הרלוונטי לנספח</w:t>
      </w:r>
    </w:p>
    <w:p w:rsidR="007D69BA" w:rsidRPr="00830EAB" w:rsidRDefault="007D69BA" w:rsidP="00DC2355">
      <w:pPr>
        <w:numPr>
          <w:ilvl w:val="0"/>
          <w:numId w:val="9"/>
        </w:numPr>
        <w:pBdr>
          <w:top w:val="single" w:sz="12" w:space="1" w:color="0000FF"/>
          <w:left w:val="single" w:sz="12" w:space="4" w:color="0000FF"/>
          <w:bottom w:val="single" w:sz="12" w:space="1" w:color="0000FF"/>
          <w:right w:val="single" w:sz="12" w:space="4" w:color="0000FF"/>
        </w:pBdr>
        <w:shd w:val="clear" w:color="auto" w:fill="D9D9D9" w:themeFill="background1" w:themeFillShade="D9"/>
        <w:spacing w:before="0" w:after="0"/>
        <w:ind w:right="-360"/>
        <w:rPr>
          <w:rtl/>
        </w:rPr>
      </w:pPr>
      <w:r>
        <w:rPr>
          <w:rFonts w:hint="cs"/>
          <w:rtl/>
        </w:rPr>
        <w:t>צירוף כקובץ נלווה למסמך (יש לכלול ברשימת הסימוכין שבס</w:t>
      </w:r>
      <w:r w:rsidR="00DC2355">
        <w:rPr>
          <w:rFonts w:hint="cs"/>
          <w:rtl/>
        </w:rPr>
        <w:t>וף המסמך</w:t>
      </w:r>
      <w:r>
        <w:rPr>
          <w:rFonts w:hint="cs"/>
          <w:rtl/>
        </w:rPr>
        <w:t>) תוך הפניה מהסעיף הרלוונטי.</w:t>
      </w:r>
    </w:p>
    <w:p w:rsidR="00AE2032" w:rsidRDefault="00830EAB" w:rsidP="00AE2032">
      <w:pPr>
        <w:pStyle w:val="Title"/>
        <w:rPr>
          <w:rFonts w:cs="Arial"/>
          <w:rtl/>
        </w:rPr>
      </w:pPr>
      <w:r>
        <w:rPr>
          <w:rFonts w:cs="Arial"/>
          <w:rtl/>
        </w:rPr>
        <w:br w:type="page"/>
      </w:r>
    </w:p>
    <w:p w:rsidR="00AE2032" w:rsidRPr="00AE2032" w:rsidRDefault="00AE2032" w:rsidP="00AE2032"/>
    <w:p w:rsidR="001971E9" w:rsidRDefault="001971E9" w:rsidP="00D30B51">
      <w:pPr>
        <w:pStyle w:val="Title"/>
        <w:rPr>
          <w:rtl/>
        </w:rPr>
      </w:pPr>
    </w:p>
    <w:p w:rsidR="001971E9" w:rsidRDefault="001971E9" w:rsidP="00D30B51">
      <w:pPr>
        <w:pStyle w:val="Title"/>
        <w:rPr>
          <w:rtl/>
        </w:rPr>
      </w:pPr>
    </w:p>
    <w:p w:rsidR="001971E9" w:rsidRDefault="001971E9" w:rsidP="00D30B51">
      <w:pPr>
        <w:pStyle w:val="Title"/>
        <w:rPr>
          <w:rtl/>
        </w:rPr>
      </w:pPr>
    </w:p>
    <w:p w:rsidR="00574BE5" w:rsidRDefault="00574BE5" w:rsidP="00D30B51">
      <w:pPr>
        <w:pStyle w:val="Title"/>
        <w:rPr>
          <w:rtl/>
        </w:rPr>
      </w:pPr>
    </w:p>
    <w:p w:rsidR="001971E9" w:rsidRDefault="001971E9" w:rsidP="00483C35">
      <w:pPr>
        <w:pStyle w:val="Title"/>
        <w:rPr>
          <w:rtl/>
        </w:rPr>
      </w:pPr>
      <w:r w:rsidRPr="00D30B51">
        <w:rPr>
          <w:rFonts w:hint="cs"/>
          <w:rtl/>
        </w:rPr>
        <w:t xml:space="preserve">פרויקט </w:t>
      </w:r>
      <w:r w:rsidR="00483C35" w:rsidRPr="00483C35">
        <w:rPr>
          <w:rFonts w:hint="cs"/>
          <w:color w:val="FF0000"/>
          <w:rtl/>
        </w:rPr>
        <w:t>&lt;שם הפרויקט&gt;</w:t>
      </w:r>
    </w:p>
    <w:p w:rsidR="00B813A6" w:rsidRDefault="00B813A6" w:rsidP="00B813A6">
      <w:pPr>
        <w:rPr>
          <w:rtl/>
        </w:rPr>
      </w:pPr>
    </w:p>
    <w:p w:rsidR="00B813A6" w:rsidRPr="00B813A6" w:rsidRDefault="00B813A6" w:rsidP="00B813A6">
      <w:pPr>
        <w:jc w:val="center"/>
        <w:rPr>
          <w:sz w:val="24"/>
          <w:szCs w:val="24"/>
          <w:rtl/>
        </w:rPr>
      </w:pPr>
      <w:r>
        <w:rPr>
          <w:rFonts w:hint="cs"/>
          <w:sz w:val="24"/>
          <w:szCs w:val="24"/>
          <w:rtl/>
        </w:rPr>
        <w:t xml:space="preserve">שנה"ל </w:t>
      </w:r>
      <w:r w:rsidRPr="00B813A6">
        <w:rPr>
          <w:rFonts w:hint="cs"/>
          <w:color w:val="FF0000"/>
          <w:sz w:val="24"/>
          <w:szCs w:val="24"/>
          <w:rtl/>
        </w:rPr>
        <w:t>&lt;תשע"</w:t>
      </w:r>
      <w:r w:rsidRPr="00B813A6">
        <w:rPr>
          <w:color w:val="FF0000"/>
          <w:sz w:val="24"/>
          <w:szCs w:val="24"/>
        </w:rPr>
        <w:t>&lt;</w:t>
      </w:r>
      <w:r w:rsidRPr="00B813A6">
        <w:rPr>
          <w:rFonts w:hint="cs"/>
          <w:color w:val="FF0000"/>
          <w:sz w:val="24"/>
          <w:szCs w:val="24"/>
        </w:rPr>
        <w:t>X</w:t>
      </w:r>
    </w:p>
    <w:p w:rsidR="001971E9" w:rsidRDefault="001971E9" w:rsidP="00D30B51">
      <w:pPr>
        <w:pStyle w:val="Title"/>
        <w:rPr>
          <w:rtl/>
        </w:rPr>
      </w:pPr>
    </w:p>
    <w:p w:rsidR="00574BE5" w:rsidRDefault="00574BE5" w:rsidP="00D30B51">
      <w:pPr>
        <w:pStyle w:val="Title"/>
        <w:rPr>
          <w:rFonts w:ascii="Times New Roman" w:hAnsi="Times New Roman"/>
          <w:rtl/>
        </w:rPr>
      </w:pPr>
    </w:p>
    <w:p w:rsidR="00574BE5" w:rsidRDefault="00574BE5" w:rsidP="00D30B51">
      <w:pPr>
        <w:pStyle w:val="Title"/>
        <w:rPr>
          <w:rFonts w:ascii="Times New Roman" w:hAnsi="Times New Roman"/>
          <w:rtl/>
        </w:rPr>
      </w:pPr>
    </w:p>
    <w:p w:rsidR="006F6BA7" w:rsidRPr="00B813A6" w:rsidRDefault="00DF5D3A" w:rsidP="00D30B51">
      <w:pPr>
        <w:pStyle w:val="Title"/>
        <w:rPr>
          <w:rFonts w:ascii="Times New Roman" w:hAnsi="Times New Roman"/>
          <w:sz w:val="36"/>
          <w:szCs w:val="36"/>
          <w:rtl/>
        </w:rPr>
      </w:pPr>
      <w:r>
        <w:rPr>
          <w:rFonts w:ascii="Times New Roman" w:hAnsi="Times New Roman" w:hint="cs"/>
          <w:sz w:val="36"/>
          <w:szCs w:val="36"/>
          <w:rtl/>
        </w:rPr>
        <w:t>מפרט אפיון ותכן</w:t>
      </w:r>
    </w:p>
    <w:p w:rsidR="00AE2032" w:rsidRDefault="00AE2032" w:rsidP="00AE2032">
      <w:pPr>
        <w:jc w:val="center"/>
        <w:rPr>
          <w:rtl/>
        </w:rPr>
      </w:pPr>
      <w:r>
        <w:rPr>
          <w:rFonts w:hint="cs"/>
          <w:rtl/>
        </w:rPr>
        <w:t xml:space="preserve">גרסה </w:t>
      </w:r>
      <w:r w:rsidRPr="00AE2032">
        <w:rPr>
          <w:rFonts w:hint="cs"/>
          <w:color w:val="FF0000"/>
          <w:rtl/>
        </w:rPr>
        <w:t>&lt;מספר גרסה&gt;</w:t>
      </w:r>
    </w:p>
    <w:p w:rsidR="00FE482E" w:rsidRPr="00AE2032" w:rsidRDefault="00FE482E" w:rsidP="00AE2032">
      <w:pPr>
        <w:jc w:val="center"/>
        <w:rPr>
          <w:rtl/>
        </w:rPr>
      </w:pPr>
      <w:r>
        <w:rPr>
          <w:rFonts w:hint="cs"/>
          <w:rtl/>
        </w:rPr>
        <w:t xml:space="preserve">תאריך הגשה: </w:t>
      </w:r>
      <w:r w:rsidRPr="00FE482E">
        <w:rPr>
          <w:rFonts w:hint="cs"/>
          <w:color w:val="FF0000"/>
          <w:rtl/>
        </w:rPr>
        <w:t>&lt;תאריך&gt;</w:t>
      </w:r>
    </w:p>
    <w:p w:rsidR="001971E9" w:rsidRDefault="001971E9" w:rsidP="001971E9">
      <w:pPr>
        <w:rPr>
          <w:rtl/>
        </w:rPr>
      </w:pPr>
    </w:p>
    <w:tbl>
      <w:tblPr>
        <w:tblStyle w:val="TableGrid"/>
        <w:tblpPr w:leftFromText="180" w:rightFromText="180" w:vertAnchor="text" w:horzAnchor="margin" w:tblpY="-17"/>
        <w:tblOverlap w:val="never"/>
        <w:bidiVisual/>
        <w:tblW w:w="0" w:type="auto"/>
        <w:tblLook w:val="04A0" w:firstRow="1" w:lastRow="0" w:firstColumn="1" w:lastColumn="0" w:noHBand="0" w:noVBand="1"/>
      </w:tblPr>
      <w:tblGrid>
        <w:gridCol w:w="7797"/>
      </w:tblGrid>
      <w:tr w:rsidR="00401FB0" w:rsidRPr="00AE2032" w:rsidTr="0042507F">
        <w:tc>
          <w:tcPr>
            <w:tcW w:w="7797" w:type="dxa"/>
            <w:shd w:val="clear" w:color="auto" w:fill="D9D9D9" w:themeFill="background1" w:themeFillShade="D9"/>
          </w:tcPr>
          <w:p w:rsidR="00401FB0" w:rsidRPr="003E690F" w:rsidRDefault="00401FB0" w:rsidP="0042507F">
            <w:pPr>
              <w:spacing w:before="60" w:after="60" w:line="240" w:lineRule="auto"/>
              <w:ind w:left="0"/>
              <w:rPr>
                <w:b/>
                <w:bCs/>
                <w:rtl/>
              </w:rPr>
            </w:pPr>
            <w:r w:rsidRPr="003E690F">
              <w:rPr>
                <w:rFonts w:hint="cs"/>
                <w:b/>
                <w:bCs/>
                <w:rtl/>
              </w:rPr>
              <w:t>מבצעי הפרויקט</w:t>
            </w:r>
          </w:p>
        </w:tc>
      </w:tr>
      <w:tr w:rsidR="00401FB0" w:rsidRPr="00AE2032" w:rsidTr="0042507F">
        <w:tc>
          <w:tcPr>
            <w:tcW w:w="7797" w:type="dxa"/>
          </w:tcPr>
          <w:p w:rsidR="00401FB0" w:rsidRDefault="00401FB0" w:rsidP="0042507F">
            <w:pPr>
              <w:spacing w:before="60" w:after="60" w:line="240" w:lineRule="auto"/>
              <w:ind w:left="0"/>
              <w:rPr>
                <w:rtl/>
              </w:rPr>
            </w:pPr>
            <w:r w:rsidRPr="00AE2032">
              <w:rPr>
                <w:rFonts w:hint="cs"/>
                <w:color w:val="FF0000"/>
                <w:rtl/>
              </w:rPr>
              <w:t>&lt;שם הסטודנט&gt;</w:t>
            </w:r>
            <w:r>
              <w:rPr>
                <w:rFonts w:hint="cs"/>
                <w:rtl/>
              </w:rPr>
              <w:t>,</w:t>
            </w:r>
            <w:r w:rsidRPr="00AE2032">
              <w:rPr>
                <w:rFonts w:hint="cs"/>
                <w:rtl/>
              </w:rPr>
              <w:t xml:space="preserve"> ת.ז. </w:t>
            </w:r>
            <w:r w:rsidRPr="00AE2032">
              <w:rPr>
                <w:rFonts w:hint="cs"/>
                <w:color w:val="FF0000"/>
                <w:rtl/>
              </w:rPr>
              <w:t>&lt;מס' ת.ז.&gt;</w:t>
            </w:r>
            <w:r>
              <w:rPr>
                <w:rFonts w:hint="cs"/>
                <w:rtl/>
              </w:rPr>
              <w:t xml:space="preserve">, </w:t>
            </w:r>
            <w:r w:rsidRPr="00E448AF">
              <w:rPr>
                <w:rFonts w:hint="cs"/>
                <w:color w:val="FF0000"/>
                <w:rtl/>
              </w:rPr>
              <w:t>&lt;מחלקה/מסלול&gt;</w:t>
            </w:r>
          </w:p>
          <w:p w:rsidR="00401FB0" w:rsidRPr="00AE2032" w:rsidRDefault="00401FB0" w:rsidP="0042507F">
            <w:pPr>
              <w:spacing w:before="60" w:after="60" w:line="240" w:lineRule="auto"/>
              <w:ind w:left="0"/>
              <w:rPr>
                <w:rtl/>
              </w:rPr>
            </w:pPr>
            <w:r w:rsidRPr="00AE2032">
              <w:rPr>
                <w:rFonts w:hint="cs"/>
                <w:color w:val="FF0000"/>
                <w:rtl/>
              </w:rPr>
              <w:t>&lt;שם הסטודנט&gt;</w:t>
            </w:r>
            <w:r>
              <w:rPr>
                <w:rFonts w:hint="cs"/>
                <w:rtl/>
              </w:rPr>
              <w:t>,</w:t>
            </w:r>
            <w:r w:rsidRPr="00AE2032">
              <w:rPr>
                <w:rFonts w:hint="cs"/>
                <w:rtl/>
              </w:rPr>
              <w:t xml:space="preserve"> ת.ז. </w:t>
            </w:r>
            <w:r w:rsidRPr="00AE2032">
              <w:rPr>
                <w:rFonts w:hint="cs"/>
                <w:color w:val="FF0000"/>
                <w:rtl/>
              </w:rPr>
              <w:t>&lt;מס' ת.ז.&gt;</w:t>
            </w:r>
            <w:r>
              <w:rPr>
                <w:rFonts w:hint="cs"/>
                <w:rtl/>
              </w:rPr>
              <w:t xml:space="preserve">, </w:t>
            </w:r>
            <w:r w:rsidRPr="00E448AF">
              <w:rPr>
                <w:rFonts w:hint="cs"/>
                <w:color w:val="FF0000"/>
                <w:rtl/>
              </w:rPr>
              <w:t>&lt;מחלקה/מסלול&gt;</w:t>
            </w:r>
          </w:p>
        </w:tc>
      </w:tr>
      <w:tr w:rsidR="00401FB0" w:rsidRPr="00AE2032" w:rsidTr="0042507F">
        <w:trPr>
          <w:trHeight w:val="337"/>
        </w:trPr>
        <w:tc>
          <w:tcPr>
            <w:tcW w:w="7797" w:type="dxa"/>
            <w:shd w:val="clear" w:color="auto" w:fill="D9D9D9" w:themeFill="background1" w:themeFillShade="D9"/>
          </w:tcPr>
          <w:p w:rsidR="00401FB0" w:rsidRPr="003E690F" w:rsidRDefault="00401FB0" w:rsidP="0042507F">
            <w:pPr>
              <w:spacing w:before="60" w:after="60" w:line="240" w:lineRule="auto"/>
              <w:ind w:left="0"/>
              <w:rPr>
                <w:b/>
                <w:bCs/>
                <w:rtl/>
              </w:rPr>
            </w:pPr>
            <w:r w:rsidRPr="003E690F">
              <w:rPr>
                <w:rFonts w:hint="cs"/>
                <w:b/>
                <w:bCs/>
                <w:rtl/>
              </w:rPr>
              <w:t>הלקוח</w:t>
            </w:r>
          </w:p>
        </w:tc>
      </w:tr>
      <w:tr w:rsidR="00401FB0" w:rsidRPr="00AE2032" w:rsidTr="0042507F">
        <w:trPr>
          <w:trHeight w:val="644"/>
        </w:trPr>
        <w:tc>
          <w:tcPr>
            <w:tcW w:w="7797" w:type="dxa"/>
          </w:tcPr>
          <w:p w:rsidR="00401FB0" w:rsidRPr="00725B47" w:rsidRDefault="00401FB0" w:rsidP="0042507F">
            <w:pPr>
              <w:spacing w:before="60" w:after="60" w:line="240" w:lineRule="auto"/>
              <w:ind w:left="0"/>
              <w:rPr>
                <w:color w:val="FF0000"/>
                <w:rtl/>
              </w:rPr>
            </w:pPr>
            <w:r w:rsidRPr="00725B47">
              <w:rPr>
                <w:rFonts w:hint="cs"/>
                <w:color w:val="FF0000"/>
                <w:rtl/>
              </w:rPr>
              <w:t>&lt;שם החברה / הגוף / האדם עבורם מבוצע הפרויקט&gt;</w:t>
            </w:r>
          </w:p>
        </w:tc>
      </w:tr>
      <w:tr w:rsidR="00401FB0" w:rsidRPr="00AE2032" w:rsidTr="0042507F">
        <w:trPr>
          <w:trHeight w:val="277"/>
        </w:trPr>
        <w:tc>
          <w:tcPr>
            <w:tcW w:w="7797" w:type="dxa"/>
            <w:shd w:val="clear" w:color="auto" w:fill="D9D9D9" w:themeFill="background1" w:themeFillShade="D9"/>
          </w:tcPr>
          <w:p w:rsidR="00401FB0" w:rsidRPr="003E690F" w:rsidRDefault="00401FB0" w:rsidP="0042507F">
            <w:pPr>
              <w:spacing w:before="60" w:after="60" w:line="240" w:lineRule="auto"/>
              <w:ind w:left="0"/>
              <w:rPr>
                <w:b/>
                <w:bCs/>
                <w:rtl/>
              </w:rPr>
            </w:pPr>
            <w:r w:rsidRPr="003E690F">
              <w:rPr>
                <w:rFonts w:hint="cs"/>
                <w:b/>
                <w:bCs/>
                <w:rtl/>
              </w:rPr>
              <w:t>הנחיה תעשייתית</w:t>
            </w:r>
          </w:p>
        </w:tc>
      </w:tr>
      <w:tr w:rsidR="00401FB0" w:rsidRPr="00AE2032" w:rsidTr="0042507F">
        <w:trPr>
          <w:trHeight w:val="730"/>
        </w:trPr>
        <w:tc>
          <w:tcPr>
            <w:tcW w:w="7797" w:type="dxa"/>
          </w:tcPr>
          <w:p w:rsidR="00401FB0" w:rsidRPr="003E690F" w:rsidRDefault="00401FB0" w:rsidP="0042507F">
            <w:pPr>
              <w:spacing w:before="60" w:after="60" w:line="240" w:lineRule="auto"/>
              <w:ind w:left="0"/>
              <w:rPr>
                <w:color w:val="FF0000"/>
                <w:rtl/>
              </w:rPr>
            </w:pPr>
            <w:r w:rsidRPr="003E690F">
              <w:rPr>
                <w:rFonts w:hint="cs"/>
                <w:color w:val="FF0000"/>
                <w:rtl/>
              </w:rPr>
              <w:t>&lt;מנחה תעשייתי&gt;, &lt;תפקיד&gt;, &lt;חברה&gt;</w:t>
            </w:r>
          </w:p>
          <w:p w:rsidR="00401FB0" w:rsidRPr="003E690F" w:rsidRDefault="00401FB0" w:rsidP="0042507F">
            <w:pPr>
              <w:spacing w:before="60" w:after="60" w:line="240" w:lineRule="auto"/>
              <w:ind w:left="0"/>
              <w:rPr>
                <w:color w:val="FF0000"/>
                <w:rtl/>
              </w:rPr>
            </w:pPr>
            <w:r w:rsidRPr="003E690F">
              <w:rPr>
                <w:rFonts w:hint="cs"/>
                <w:color w:val="FF0000"/>
                <w:rtl/>
              </w:rPr>
              <w:t>&lt;מנחה תעשייתי&gt;, &lt;תפקיד&gt;, &lt;חברה&gt;</w:t>
            </w:r>
          </w:p>
        </w:tc>
      </w:tr>
      <w:tr w:rsidR="00401FB0" w:rsidRPr="00AE2032" w:rsidTr="0042507F">
        <w:trPr>
          <w:trHeight w:val="410"/>
        </w:trPr>
        <w:tc>
          <w:tcPr>
            <w:tcW w:w="7797" w:type="dxa"/>
            <w:shd w:val="clear" w:color="auto" w:fill="D9D9D9" w:themeFill="background1" w:themeFillShade="D9"/>
          </w:tcPr>
          <w:p w:rsidR="00401FB0" w:rsidRPr="003E690F" w:rsidRDefault="00401FB0" w:rsidP="0042507F">
            <w:pPr>
              <w:spacing w:before="60" w:after="60" w:line="240" w:lineRule="auto"/>
              <w:ind w:left="0"/>
              <w:rPr>
                <w:b/>
                <w:bCs/>
                <w:rtl/>
              </w:rPr>
            </w:pPr>
            <w:r w:rsidRPr="003E690F">
              <w:rPr>
                <w:rFonts w:hint="cs"/>
                <w:b/>
                <w:bCs/>
                <w:rtl/>
              </w:rPr>
              <w:t>הנחיה אקדמית</w:t>
            </w:r>
          </w:p>
        </w:tc>
      </w:tr>
      <w:tr w:rsidR="00401FB0" w:rsidRPr="00AE2032" w:rsidTr="0042507F">
        <w:trPr>
          <w:trHeight w:val="730"/>
        </w:trPr>
        <w:tc>
          <w:tcPr>
            <w:tcW w:w="7797" w:type="dxa"/>
          </w:tcPr>
          <w:p w:rsidR="00401FB0" w:rsidRPr="00AE2032" w:rsidRDefault="00401FB0" w:rsidP="0042507F">
            <w:pPr>
              <w:spacing w:before="60" w:after="60" w:line="240" w:lineRule="auto"/>
              <w:ind w:left="0"/>
              <w:rPr>
                <w:rtl/>
              </w:rPr>
            </w:pPr>
            <w:r w:rsidRPr="00AE2032">
              <w:rPr>
                <w:rFonts w:hint="cs"/>
                <w:color w:val="FF0000"/>
                <w:rtl/>
              </w:rPr>
              <w:t xml:space="preserve">&lt;מנחה </w:t>
            </w:r>
            <w:r>
              <w:rPr>
                <w:rFonts w:hint="cs"/>
                <w:color w:val="FF0000"/>
                <w:rtl/>
              </w:rPr>
              <w:t>אקדמי</w:t>
            </w:r>
            <w:r w:rsidRPr="00AE2032">
              <w:rPr>
                <w:rFonts w:hint="cs"/>
                <w:color w:val="FF0000"/>
                <w:rtl/>
              </w:rPr>
              <w:t>&gt;</w:t>
            </w:r>
            <w:r>
              <w:rPr>
                <w:rFonts w:hint="cs"/>
                <w:color w:val="FF0000"/>
                <w:rtl/>
              </w:rPr>
              <w:t>, &lt;מחלקה&gt;, &lt;מוסד&gt;</w:t>
            </w:r>
          </w:p>
          <w:p w:rsidR="00401FB0" w:rsidRPr="00AE2032" w:rsidRDefault="00401FB0" w:rsidP="0042507F">
            <w:pPr>
              <w:spacing w:before="60" w:after="60"/>
              <w:ind w:left="0"/>
              <w:rPr>
                <w:rtl/>
              </w:rPr>
            </w:pPr>
            <w:r w:rsidRPr="00AE2032">
              <w:rPr>
                <w:rFonts w:hint="cs"/>
                <w:color w:val="FF0000"/>
                <w:rtl/>
              </w:rPr>
              <w:t xml:space="preserve">&lt;מנחה </w:t>
            </w:r>
            <w:r>
              <w:rPr>
                <w:rFonts w:hint="cs"/>
                <w:color w:val="FF0000"/>
                <w:rtl/>
              </w:rPr>
              <w:t>אקדמי</w:t>
            </w:r>
            <w:r w:rsidRPr="00AE2032">
              <w:rPr>
                <w:rFonts w:hint="cs"/>
                <w:color w:val="FF0000"/>
                <w:rtl/>
              </w:rPr>
              <w:t>&gt;</w:t>
            </w:r>
            <w:r>
              <w:rPr>
                <w:rFonts w:hint="cs"/>
                <w:color w:val="FF0000"/>
                <w:rtl/>
              </w:rPr>
              <w:t>, &lt;מחלקה&gt;, &lt;מוסד&gt;</w:t>
            </w:r>
          </w:p>
        </w:tc>
      </w:tr>
    </w:tbl>
    <w:p w:rsidR="00574BE5" w:rsidRPr="00574BE5" w:rsidRDefault="00725B47" w:rsidP="00B813A6">
      <w:pPr>
        <w:pageBreakBefore/>
        <w:jc w:val="center"/>
        <w:rPr>
          <w:b/>
          <w:bCs/>
          <w:sz w:val="24"/>
          <w:szCs w:val="24"/>
          <w:rtl/>
        </w:rPr>
      </w:pPr>
      <w:r>
        <w:rPr>
          <w:b/>
          <w:bCs/>
          <w:sz w:val="24"/>
          <w:szCs w:val="24"/>
          <w:rtl/>
        </w:rPr>
        <w:lastRenderedPageBreak/>
        <w:br w:type="textWrapping" w:clear="all"/>
      </w:r>
      <w:r w:rsidR="00574BE5" w:rsidRPr="00574BE5">
        <w:rPr>
          <w:rFonts w:hint="cs"/>
          <w:b/>
          <w:bCs/>
          <w:sz w:val="24"/>
          <w:szCs w:val="24"/>
          <w:rtl/>
        </w:rPr>
        <w:t>מעקב גרסאות</w:t>
      </w:r>
    </w:p>
    <w:tbl>
      <w:tblPr>
        <w:bidiVisual/>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5"/>
        <w:gridCol w:w="1080"/>
        <w:gridCol w:w="6138"/>
      </w:tblGrid>
      <w:tr w:rsidR="00574BE5" w:rsidTr="00B813A6">
        <w:tc>
          <w:tcPr>
            <w:tcW w:w="795" w:type="dxa"/>
            <w:shd w:val="clear" w:color="auto" w:fill="D9D9D9" w:themeFill="background1" w:themeFillShade="D9"/>
          </w:tcPr>
          <w:p w:rsidR="00574BE5" w:rsidRPr="00B813A6" w:rsidRDefault="00574BE5" w:rsidP="004370C1">
            <w:pPr>
              <w:spacing w:line="240" w:lineRule="auto"/>
              <w:ind w:left="0"/>
              <w:rPr>
                <w:b/>
                <w:bCs/>
                <w:rtl/>
              </w:rPr>
            </w:pPr>
            <w:r w:rsidRPr="00B813A6">
              <w:rPr>
                <w:rFonts w:hint="cs"/>
                <w:b/>
                <w:bCs/>
                <w:rtl/>
              </w:rPr>
              <w:t>גרסה</w:t>
            </w:r>
          </w:p>
        </w:tc>
        <w:tc>
          <w:tcPr>
            <w:tcW w:w="1080" w:type="dxa"/>
            <w:shd w:val="clear" w:color="auto" w:fill="D9D9D9" w:themeFill="background1" w:themeFillShade="D9"/>
          </w:tcPr>
          <w:p w:rsidR="00574BE5" w:rsidRPr="00B813A6" w:rsidRDefault="00574BE5" w:rsidP="004370C1">
            <w:pPr>
              <w:spacing w:line="240" w:lineRule="auto"/>
              <w:ind w:left="0"/>
              <w:rPr>
                <w:b/>
                <w:bCs/>
                <w:rtl/>
              </w:rPr>
            </w:pPr>
            <w:r w:rsidRPr="00B813A6">
              <w:rPr>
                <w:rFonts w:hint="cs"/>
                <w:b/>
                <w:bCs/>
                <w:rtl/>
              </w:rPr>
              <w:t>תאריך</w:t>
            </w:r>
          </w:p>
        </w:tc>
        <w:tc>
          <w:tcPr>
            <w:tcW w:w="6138" w:type="dxa"/>
            <w:shd w:val="clear" w:color="auto" w:fill="D9D9D9" w:themeFill="background1" w:themeFillShade="D9"/>
          </w:tcPr>
          <w:p w:rsidR="00574BE5" w:rsidRPr="00B813A6" w:rsidRDefault="00574BE5" w:rsidP="004370C1">
            <w:pPr>
              <w:spacing w:line="240" w:lineRule="auto"/>
              <w:ind w:left="0"/>
              <w:rPr>
                <w:b/>
                <w:bCs/>
                <w:rtl/>
              </w:rPr>
            </w:pPr>
            <w:r w:rsidRPr="00B813A6">
              <w:rPr>
                <w:rFonts w:hint="cs"/>
                <w:b/>
                <w:bCs/>
                <w:rtl/>
              </w:rPr>
              <w:t>מהות השינויים מהגרסה קודמת</w:t>
            </w:r>
          </w:p>
        </w:tc>
      </w:tr>
      <w:tr w:rsidR="00574BE5" w:rsidTr="004370C1">
        <w:tc>
          <w:tcPr>
            <w:tcW w:w="795" w:type="dxa"/>
          </w:tcPr>
          <w:p w:rsidR="00574BE5" w:rsidRDefault="00F36D41" w:rsidP="004370C1">
            <w:pPr>
              <w:spacing w:line="240" w:lineRule="auto"/>
              <w:ind w:left="0"/>
              <w:rPr>
                <w:rtl/>
              </w:rPr>
            </w:pPr>
            <w:r>
              <w:rPr>
                <w:rFonts w:hint="cs"/>
                <w:rtl/>
              </w:rPr>
              <w:t>1</w:t>
            </w:r>
          </w:p>
        </w:tc>
        <w:tc>
          <w:tcPr>
            <w:tcW w:w="1080" w:type="dxa"/>
          </w:tcPr>
          <w:p w:rsidR="00574BE5" w:rsidRDefault="00574BE5" w:rsidP="004370C1">
            <w:pPr>
              <w:spacing w:line="240" w:lineRule="auto"/>
              <w:ind w:left="0"/>
              <w:rPr>
                <w:rtl/>
              </w:rPr>
            </w:pPr>
          </w:p>
        </w:tc>
        <w:tc>
          <w:tcPr>
            <w:tcW w:w="6138" w:type="dxa"/>
          </w:tcPr>
          <w:p w:rsidR="00574BE5" w:rsidRDefault="00F36D41" w:rsidP="004370C1">
            <w:pPr>
              <w:spacing w:line="240" w:lineRule="auto"/>
              <w:ind w:left="0"/>
              <w:rPr>
                <w:rtl/>
              </w:rPr>
            </w:pPr>
            <w:r>
              <w:rPr>
                <w:rFonts w:hint="cs"/>
                <w:rtl/>
              </w:rPr>
              <w:t>גרסת בסיס ראשונה</w:t>
            </w:r>
          </w:p>
        </w:tc>
      </w:tr>
      <w:tr w:rsidR="00574BE5" w:rsidTr="004370C1">
        <w:tc>
          <w:tcPr>
            <w:tcW w:w="795" w:type="dxa"/>
          </w:tcPr>
          <w:p w:rsidR="00574BE5" w:rsidRDefault="00574BE5" w:rsidP="004370C1">
            <w:pPr>
              <w:spacing w:line="240" w:lineRule="auto"/>
              <w:ind w:left="0"/>
            </w:pPr>
          </w:p>
        </w:tc>
        <w:tc>
          <w:tcPr>
            <w:tcW w:w="1080" w:type="dxa"/>
          </w:tcPr>
          <w:p w:rsidR="00574BE5" w:rsidRDefault="00574BE5" w:rsidP="004370C1">
            <w:pPr>
              <w:spacing w:line="240" w:lineRule="auto"/>
              <w:ind w:left="0"/>
              <w:rPr>
                <w:rtl/>
              </w:rPr>
            </w:pPr>
          </w:p>
        </w:tc>
        <w:tc>
          <w:tcPr>
            <w:tcW w:w="6138" w:type="dxa"/>
          </w:tcPr>
          <w:p w:rsidR="00574BE5" w:rsidRDefault="00574BE5" w:rsidP="004370C1">
            <w:pPr>
              <w:spacing w:line="240" w:lineRule="auto"/>
              <w:ind w:left="0"/>
              <w:rPr>
                <w:rtl/>
              </w:rPr>
            </w:pPr>
          </w:p>
        </w:tc>
      </w:tr>
      <w:tr w:rsidR="00574BE5" w:rsidTr="004370C1">
        <w:tc>
          <w:tcPr>
            <w:tcW w:w="795" w:type="dxa"/>
          </w:tcPr>
          <w:p w:rsidR="00574BE5" w:rsidRDefault="00574BE5" w:rsidP="004370C1">
            <w:pPr>
              <w:spacing w:line="240" w:lineRule="auto"/>
              <w:ind w:left="0"/>
              <w:rPr>
                <w:rtl/>
              </w:rPr>
            </w:pPr>
          </w:p>
        </w:tc>
        <w:tc>
          <w:tcPr>
            <w:tcW w:w="1080" w:type="dxa"/>
          </w:tcPr>
          <w:p w:rsidR="00574BE5" w:rsidRDefault="00574BE5" w:rsidP="004370C1">
            <w:pPr>
              <w:spacing w:line="240" w:lineRule="auto"/>
              <w:ind w:left="0"/>
              <w:rPr>
                <w:rtl/>
              </w:rPr>
            </w:pPr>
          </w:p>
        </w:tc>
        <w:tc>
          <w:tcPr>
            <w:tcW w:w="6138" w:type="dxa"/>
          </w:tcPr>
          <w:p w:rsidR="00574BE5" w:rsidRDefault="00574BE5" w:rsidP="004370C1">
            <w:pPr>
              <w:spacing w:line="240" w:lineRule="auto"/>
              <w:ind w:left="0"/>
              <w:rPr>
                <w:rtl/>
              </w:rPr>
            </w:pPr>
          </w:p>
        </w:tc>
      </w:tr>
      <w:tr w:rsidR="00574BE5" w:rsidTr="004370C1">
        <w:tc>
          <w:tcPr>
            <w:tcW w:w="795" w:type="dxa"/>
          </w:tcPr>
          <w:p w:rsidR="00574BE5" w:rsidRDefault="00574BE5" w:rsidP="004370C1">
            <w:pPr>
              <w:spacing w:line="240" w:lineRule="auto"/>
              <w:ind w:left="0"/>
              <w:rPr>
                <w:rtl/>
              </w:rPr>
            </w:pPr>
          </w:p>
        </w:tc>
        <w:tc>
          <w:tcPr>
            <w:tcW w:w="1080" w:type="dxa"/>
          </w:tcPr>
          <w:p w:rsidR="00574BE5" w:rsidRDefault="00574BE5" w:rsidP="004370C1">
            <w:pPr>
              <w:spacing w:line="240" w:lineRule="auto"/>
              <w:ind w:left="0"/>
              <w:rPr>
                <w:rtl/>
              </w:rPr>
            </w:pPr>
          </w:p>
        </w:tc>
        <w:tc>
          <w:tcPr>
            <w:tcW w:w="6138" w:type="dxa"/>
          </w:tcPr>
          <w:p w:rsidR="00574BE5" w:rsidRDefault="00574BE5" w:rsidP="004370C1">
            <w:pPr>
              <w:spacing w:line="240" w:lineRule="auto"/>
              <w:ind w:left="0"/>
              <w:rPr>
                <w:rtl/>
              </w:rPr>
            </w:pPr>
          </w:p>
        </w:tc>
      </w:tr>
      <w:tr w:rsidR="00574BE5" w:rsidTr="004370C1">
        <w:tc>
          <w:tcPr>
            <w:tcW w:w="795" w:type="dxa"/>
          </w:tcPr>
          <w:p w:rsidR="00574BE5" w:rsidRDefault="00574BE5" w:rsidP="004370C1">
            <w:pPr>
              <w:spacing w:line="240" w:lineRule="auto"/>
              <w:ind w:left="0"/>
              <w:rPr>
                <w:rtl/>
              </w:rPr>
            </w:pPr>
          </w:p>
        </w:tc>
        <w:tc>
          <w:tcPr>
            <w:tcW w:w="1080" w:type="dxa"/>
          </w:tcPr>
          <w:p w:rsidR="00574BE5" w:rsidRDefault="00574BE5" w:rsidP="004370C1">
            <w:pPr>
              <w:spacing w:line="240" w:lineRule="auto"/>
              <w:ind w:left="0"/>
              <w:rPr>
                <w:rtl/>
              </w:rPr>
            </w:pPr>
          </w:p>
        </w:tc>
        <w:tc>
          <w:tcPr>
            <w:tcW w:w="6138" w:type="dxa"/>
          </w:tcPr>
          <w:p w:rsidR="00574BE5" w:rsidRDefault="00574BE5" w:rsidP="004370C1">
            <w:pPr>
              <w:spacing w:line="240" w:lineRule="auto"/>
              <w:ind w:left="0"/>
              <w:rPr>
                <w:rtl/>
              </w:rPr>
            </w:pPr>
          </w:p>
        </w:tc>
      </w:tr>
    </w:tbl>
    <w:p w:rsidR="00574BE5" w:rsidRDefault="00574BE5" w:rsidP="001971E9">
      <w:pPr>
        <w:rPr>
          <w:rtl/>
        </w:rPr>
      </w:pPr>
    </w:p>
    <w:p w:rsidR="001971E9" w:rsidRDefault="00574BE5" w:rsidP="004370C1">
      <w:pPr>
        <w:tabs>
          <w:tab w:val="right" w:pos="836"/>
        </w:tabs>
        <w:rPr>
          <w:rtl/>
        </w:rPr>
      </w:pPr>
      <w:r>
        <w:br w:type="page"/>
      </w:r>
    </w:p>
    <w:p w:rsidR="004126A5" w:rsidRDefault="004126A5" w:rsidP="004126A5">
      <w:pPr>
        <w:pStyle w:val="Title"/>
        <w:rPr>
          <w:rtl/>
        </w:rPr>
      </w:pPr>
      <w:r>
        <w:rPr>
          <w:rFonts w:hint="cs"/>
          <w:rtl/>
        </w:rPr>
        <w:lastRenderedPageBreak/>
        <w:t>תוכן העניינים</w:t>
      </w:r>
    </w:p>
    <w:p w:rsidR="00FE482E" w:rsidRPr="00FE482E" w:rsidRDefault="00FE482E" w:rsidP="00FE482E">
      <w:pPr>
        <w:rPr>
          <w:i/>
          <w:iCs/>
          <w:color w:val="3333FF"/>
          <w:rtl/>
        </w:rPr>
      </w:pPr>
      <w:r>
        <w:rPr>
          <w:rFonts w:hint="cs"/>
          <w:i/>
          <w:iCs/>
          <w:color w:val="3333FF"/>
          <w:rtl/>
        </w:rPr>
        <w:t>תוכן עניינים זה נוצר אוטומטית ויש לעדכנו בכל פעם שנעשים שינויים במסמך. העדכון מתבצע דרך תפריט "הפניות &gt; עדכון תוכן עניינים".</w:t>
      </w:r>
    </w:p>
    <w:p w:rsidR="00E51DD6" w:rsidRDefault="00934055" w:rsidP="00AA6CBB">
      <w:pPr>
        <w:pStyle w:val="TOC1"/>
        <w:spacing w:before="144"/>
        <w:rPr>
          <w:rFonts w:asciiTheme="minorHAnsi" w:eastAsiaTheme="minorEastAsia" w:hAnsiTheme="minorHAnsi" w:cstheme="minorBidi"/>
          <w:b w:val="0"/>
          <w:bCs w:val="0"/>
          <w:caps w:val="0"/>
          <w:sz w:val="22"/>
          <w:szCs w:val="22"/>
          <w:rtl/>
        </w:rPr>
      </w:pPr>
      <w:r w:rsidRPr="004126A5">
        <w:fldChar w:fldCharType="begin"/>
      </w:r>
      <w:r w:rsidR="00D65496" w:rsidRPr="004126A5">
        <w:instrText xml:space="preserve"> TOC \o "1-3" \u </w:instrText>
      </w:r>
      <w:r w:rsidRPr="004126A5">
        <w:fldChar w:fldCharType="separate"/>
      </w:r>
      <w:r w:rsidR="00E51DD6">
        <w:rPr>
          <w:rtl/>
        </w:rPr>
        <w:t>1</w:t>
      </w:r>
      <w:r w:rsidR="00E51DD6">
        <w:rPr>
          <w:rFonts w:asciiTheme="minorHAnsi" w:eastAsiaTheme="minorEastAsia" w:hAnsiTheme="minorHAnsi" w:cstheme="minorBidi"/>
          <w:b w:val="0"/>
          <w:bCs w:val="0"/>
          <w:caps w:val="0"/>
          <w:sz w:val="22"/>
          <w:szCs w:val="22"/>
          <w:rtl/>
        </w:rPr>
        <w:tab/>
      </w:r>
      <w:r w:rsidR="00E51DD6">
        <w:rPr>
          <w:rFonts w:hint="eastAsia"/>
          <w:rtl/>
        </w:rPr>
        <w:t>רקע</w:t>
      </w:r>
      <w:r w:rsidR="00E51DD6">
        <w:rPr>
          <w:rtl/>
        </w:rPr>
        <w:tab/>
      </w:r>
      <w:r w:rsidR="00E51DD6">
        <w:rPr>
          <w:rtl/>
        </w:rPr>
        <w:fldChar w:fldCharType="begin"/>
      </w:r>
      <w:r w:rsidR="00E51DD6">
        <w:rPr>
          <w:rtl/>
        </w:rPr>
        <w:instrText xml:space="preserve"> </w:instrText>
      </w:r>
      <w:r w:rsidR="00E51DD6">
        <w:instrText>PAGEREF</w:instrText>
      </w:r>
      <w:r w:rsidR="00E51DD6">
        <w:rPr>
          <w:rtl/>
        </w:rPr>
        <w:instrText xml:space="preserve"> _</w:instrText>
      </w:r>
      <w:r w:rsidR="00E51DD6">
        <w:instrText>Toc437179645 \h</w:instrText>
      </w:r>
      <w:r w:rsidR="00E51DD6">
        <w:rPr>
          <w:rtl/>
        </w:rPr>
        <w:instrText xml:space="preserve"> </w:instrText>
      </w:r>
      <w:r w:rsidR="00E51DD6">
        <w:rPr>
          <w:rtl/>
        </w:rPr>
      </w:r>
      <w:r w:rsidR="00E51DD6">
        <w:rPr>
          <w:rtl/>
        </w:rPr>
        <w:fldChar w:fldCharType="separate"/>
      </w:r>
      <w:r w:rsidR="00E51DD6">
        <w:rPr>
          <w:rtl/>
        </w:rPr>
        <w:t>7</w:t>
      </w:r>
      <w:r w:rsidR="00E51DD6">
        <w:rPr>
          <w:rtl/>
        </w:rPr>
        <w:fldChar w:fldCharType="end"/>
      </w:r>
    </w:p>
    <w:p w:rsidR="00E51DD6" w:rsidRDefault="00E51DD6" w:rsidP="00AA6CBB">
      <w:pPr>
        <w:pStyle w:val="TOC1"/>
        <w:spacing w:before="144"/>
        <w:rPr>
          <w:rFonts w:asciiTheme="minorHAnsi" w:eastAsiaTheme="minorEastAsia" w:hAnsiTheme="minorHAnsi" w:cstheme="minorBidi"/>
          <w:b w:val="0"/>
          <w:bCs w:val="0"/>
          <w:caps w:val="0"/>
          <w:sz w:val="22"/>
          <w:szCs w:val="22"/>
          <w:rtl/>
        </w:rPr>
      </w:pPr>
      <w:r>
        <w:rPr>
          <w:rtl/>
        </w:rPr>
        <w:t>2</w:t>
      </w:r>
      <w:r>
        <w:rPr>
          <w:rFonts w:asciiTheme="minorHAnsi" w:eastAsiaTheme="minorEastAsia" w:hAnsiTheme="minorHAnsi" w:cstheme="minorBidi"/>
          <w:b w:val="0"/>
          <w:bCs w:val="0"/>
          <w:caps w:val="0"/>
          <w:sz w:val="22"/>
          <w:szCs w:val="22"/>
          <w:rtl/>
        </w:rPr>
        <w:tab/>
      </w:r>
      <w:r>
        <w:rPr>
          <w:rFonts w:hint="eastAsia"/>
          <w:rtl/>
        </w:rPr>
        <w:t>הסביבה</w:t>
      </w:r>
      <w:r>
        <w:rPr>
          <w:rtl/>
        </w:rPr>
        <w:t xml:space="preserve"> </w:t>
      </w:r>
      <w:r>
        <w:rPr>
          <w:rFonts w:hint="eastAsia"/>
          <w:rtl/>
        </w:rPr>
        <w:t>הארגונית</w:t>
      </w:r>
      <w:r>
        <w:rPr>
          <w:rtl/>
        </w:rPr>
        <w:t xml:space="preserve"> </w:t>
      </w:r>
      <w:r>
        <w:rPr>
          <w:rFonts w:hint="eastAsia"/>
          <w:rtl/>
        </w:rPr>
        <w:t>והתהליכים</w:t>
      </w:r>
      <w:r>
        <w:rPr>
          <w:rtl/>
        </w:rPr>
        <w:t xml:space="preserve"> </w:t>
      </w:r>
      <w:r>
        <w:rPr>
          <w:rFonts w:hint="eastAsia"/>
          <w:rtl/>
        </w:rPr>
        <w:t>העסקיים</w:t>
      </w:r>
      <w:r>
        <w:rPr>
          <w:rtl/>
        </w:rPr>
        <w:tab/>
      </w:r>
      <w:r>
        <w:rPr>
          <w:rtl/>
        </w:rPr>
        <w:fldChar w:fldCharType="begin"/>
      </w:r>
      <w:r>
        <w:rPr>
          <w:rtl/>
        </w:rPr>
        <w:instrText xml:space="preserve"> </w:instrText>
      </w:r>
      <w:r>
        <w:instrText>PAGEREF</w:instrText>
      </w:r>
      <w:r>
        <w:rPr>
          <w:rtl/>
        </w:rPr>
        <w:instrText xml:space="preserve"> _</w:instrText>
      </w:r>
      <w:r>
        <w:instrText>Toc437179646 \h</w:instrText>
      </w:r>
      <w:r>
        <w:rPr>
          <w:rtl/>
        </w:rPr>
        <w:instrText xml:space="preserve"> </w:instrText>
      </w:r>
      <w:r>
        <w:rPr>
          <w:rtl/>
        </w:rPr>
      </w:r>
      <w:r>
        <w:rPr>
          <w:rtl/>
        </w:rPr>
        <w:fldChar w:fldCharType="separate"/>
      </w:r>
      <w:r>
        <w:rPr>
          <w:rtl/>
        </w:rPr>
        <w:t>7</w:t>
      </w:r>
      <w:r>
        <w:rPr>
          <w:rtl/>
        </w:rPr>
        <w:fldChar w:fldCharType="end"/>
      </w:r>
    </w:p>
    <w:p w:rsidR="00E51DD6" w:rsidRDefault="00E51DD6" w:rsidP="00AA6CBB">
      <w:pPr>
        <w:pStyle w:val="TOC1"/>
        <w:spacing w:before="144"/>
        <w:rPr>
          <w:rFonts w:asciiTheme="minorHAnsi" w:eastAsiaTheme="minorEastAsia" w:hAnsiTheme="minorHAnsi" w:cstheme="minorBidi"/>
          <w:b w:val="0"/>
          <w:bCs w:val="0"/>
          <w:caps w:val="0"/>
          <w:sz w:val="22"/>
          <w:szCs w:val="22"/>
          <w:rtl/>
        </w:rPr>
      </w:pPr>
      <w:r>
        <w:rPr>
          <w:rtl/>
        </w:rPr>
        <w:t>3</w:t>
      </w:r>
      <w:r>
        <w:rPr>
          <w:rFonts w:asciiTheme="minorHAnsi" w:eastAsiaTheme="minorEastAsia" w:hAnsiTheme="minorHAnsi" w:cstheme="minorBidi"/>
          <w:b w:val="0"/>
          <w:bCs w:val="0"/>
          <w:caps w:val="0"/>
          <w:sz w:val="22"/>
          <w:szCs w:val="22"/>
          <w:rtl/>
        </w:rPr>
        <w:tab/>
      </w:r>
      <w:r>
        <w:rPr>
          <w:rFonts w:hint="eastAsia"/>
          <w:rtl/>
        </w:rPr>
        <w:t>מילון</w:t>
      </w:r>
      <w:r>
        <w:rPr>
          <w:rtl/>
        </w:rPr>
        <w:t xml:space="preserve"> </w:t>
      </w:r>
      <w:r>
        <w:rPr>
          <w:rFonts w:hint="eastAsia"/>
          <w:rtl/>
        </w:rPr>
        <w:t>מונחים</w:t>
      </w:r>
      <w:r>
        <w:rPr>
          <w:rtl/>
        </w:rPr>
        <w:tab/>
      </w:r>
      <w:r>
        <w:rPr>
          <w:rtl/>
        </w:rPr>
        <w:fldChar w:fldCharType="begin"/>
      </w:r>
      <w:r>
        <w:rPr>
          <w:rtl/>
        </w:rPr>
        <w:instrText xml:space="preserve"> </w:instrText>
      </w:r>
      <w:r>
        <w:instrText>PAGEREF</w:instrText>
      </w:r>
      <w:r>
        <w:rPr>
          <w:rtl/>
        </w:rPr>
        <w:instrText xml:space="preserve"> _</w:instrText>
      </w:r>
      <w:r>
        <w:instrText>Toc437179647 \h</w:instrText>
      </w:r>
      <w:r>
        <w:rPr>
          <w:rtl/>
        </w:rPr>
        <w:instrText xml:space="preserve"> </w:instrText>
      </w:r>
      <w:r>
        <w:rPr>
          <w:rtl/>
        </w:rPr>
      </w:r>
      <w:r>
        <w:rPr>
          <w:rtl/>
        </w:rPr>
        <w:fldChar w:fldCharType="separate"/>
      </w:r>
      <w:r>
        <w:rPr>
          <w:rtl/>
        </w:rPr>
        <w:t>7</w:t>
      </w:r>
      <w:r>
        <w:rPr>
          <w:rtl/>
        </w:rPr>
        <w:fldChar w:fldCharType="end"/>
      </w:r>
    </w:p>
    <w:p w:rsidR="00E51DD6" w:rsidRDefault="00E51DD6" w:rsidP="00AA6CBB">
      <w:pPr>
        <w:pStyle w:val="TOC1"/>
        <w:spacing w:before="144"/>
        <w:rPr>
          <w:rFonts w:asciiTheme="minorHAnsi" w:eastAsiaTheme="minorEastAsia" w:hAnsiTheme="minorHAnsi" w:cstheme="minorBidi"/>
          <w:b w:val="0"/>
          <w:bCs w:val="0"/>
          <w:caps w:val="0"/>
          <w:sz w:val="22"/>
          <w:szCs w:val="22"/>
          <w:rtl/>
        </w:rPr>
      </w:pPr>
      <w:r>
        <w:rPr>
          <w:rtl/>
        </w:rPr>
        <w:t>4</w:t>
      </w:r>
      <w:r>
        <w:rPr>
          <w:rFonts w:asciiTheme="minorHAnsi" w:eastAsiaTheme="minorEastAsia" w:hAnsiTheme="minorHAnsi" w:cstheme="minorBidi"/>
          <w:b w:val="0"/>
          <w:bCs w:val="0"/>
          <w:caps w:val="0"/>
          <w:sz w:val="22"/>
          <w:szCs w:val="22"/>
          <w:rtl/>
        </w:rPr>
        <w:tab/>
      </w:r>
      <w:r>
        <w:rPr>
          <w:rFonts w:hint="eastAsia"/>
          <w:rtl/>
        </w:rPr>
        <w:t>מפרט</w:t>
      </w:r>
      <w:r>
        <w:rPr>
          <w:rtl/>
        </w:rPr>
        <w:t xml:space="preserve"> </w:t>
      </w:r>
      <w:r>
        <w:rPr>
          <w:rFonts w:hint="eastAsia"/>
          <w:rtl/>
        </w:rPr>
        <w:t>דרישות</w:t>
      </w:r>
      <w:r>
        <w:rPr>
          <w:rtl/>
        </w:rPr>
        <w:t xml:space="preserve"> </w:t>
      </w:r>
      <w:r>
        <w:rPr>
          <w:rFonts w:hint="eastAsia"/>
          <w:rtl/>
        </w:rPr>
        <w:t>המערכת</w:t>
      </w:r>
      <w:r>
        <w:rPr>
          <w:rtl/>
        </w:rPr>
        <w:t>/</w:t>
      </w:r>
      <w:r>
        <w:rPr>
          <w:rFonts w:hint="eastAsia"/>
          <w:rtl/>
        </w:rPr>
        <w:t>התוכנה</w:t>
      </w:r>
      <w:r>
        <w:rPr>
          <w:rtl/>
        </w:rPr>
        <w:tab/>
      </w:r>
      <w:r>
        <w:rPr>
          <w:rtl/>
        </w:rPr>
        <w:fldChar w:fldCharType="begin"/>
      </w:r>
      <w:r>
        <w:rPr>
          <w:rtl/>
        </w:rPr>
        <w:instrText xml:space="preserve"> </w:instrText>
      </w:r>
      <w:r>
        <w:instrText>PAGEREF</w:instrText>
      </w:r>
      <w:r>
        <w:rPr>
          <w:rtl/>
        </w:rPr>
        <w:instrText xml:space="preserve"> _</w:instrText>
      </w:r>
      <w:r>
        <w:instrText>Toc437179648 \h</w:instrText>
      </w:r>
      <w:r>
        <w:rPr>
          <w:rtl/>
        </w:rPr>
        <w:instrText xml:space="preserve"> </w:instrText>
      </w:r>
      <w:r>
        <w:rPr>
          <w:rtl/>
        </w:rPr>
      </w:r>
      <w:r>
        <w:rPr>
          <w:rtl/>
        </w:rPr>
        <w:fldChar w:fldCharType="separate"/>
      </w:r>
      <w:r>
        <w:rPr>
          <w:rtl/>
        </w:rPr>
        <w:t>7</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4.1</w:t>
      </w:r>
      <w:r>
        <w:rPr>
          <w:rFonts w:asciiTheme="minorHAnsi" w:eastAsiaTheme="minorEastAsia" w:hAnsiTheme="minorHAnsi" w:cstheme="minorBidi"/>
          <w:b w:val="0"/>
          <w:bCs w:val="0"/>
          <w:sz w:val="22"/>
          <w:szCs w:val="22"/>
          <w:rtl/>
        </w:rPr>
        <w:tab/>
      </w:r>
      <w:r>
        <w:rPr>
          <w:rFonts w:hint="eastAsia"/>
          <w:rtl/>
        </w:rPr>
        <w:t>בעלי</w:t>
      </w:r>
      <w:r>
        <w:rPr>
          <w:rtl/>
        </w:rPr>
        <w:t xml:space="preserve"> </w:t>
      </w:r>
      <w:r>
        <w:rPr>
          <w:rFonts w:hint="eastAsia"/>
          <w:rtl/>
        </w:rPr>
        <w:t>עניין</w:t>
      </w:r>
      <w:r>
        <w:rPr>
          <w:rtl/>
        </w:rPr>
        <w:t xml:space="preserve"> </w:t>
      </w:r>
      <w:r>
        <w:rPr>
          <w:rFonts w:hint="eastAsia"/>
          <w:rtl/>
        </w:rPr>
        <w:t>ושחקנים</w:t>
      </w:r>
      <w:r>
        <w:rPr>
          <w:rtl/>
        </w:rPr>
        <w:tab/>
      </w:r>
      <w:r>
        <w:rPr>
          <w:rtl/>
        </w:rPr>
        <w:fldChar w:fldCharType="begin"/>
      </w:r>
      <w:r>
        <w:rPr>
          <w:rtl/>
        </w:rPr>
        <w:instrText xml:space="preserve"> </w:instrText>
      </w:r>
      <w:r>
        <w:instrText>PAGEREF</w:instrText>
      </w:r>
      <w:r>
        <w:rPr>
          <w:rtl/>
        </w:rPr>
        <w:instrText xml:space="preserve"> _</w:instrText>
      </w:r>
      <w:r>
        <w:instrText>Toc437179649 \h</w:instrText>
      </w:r>
      <w:r>
        <w:rPr>
          <w:rtl/>
        </w:rPr>
        <w:instrText xml:space="preserve"> </w:instrText>
      </w:r>
      <w:r>
        <w:rPr>
          <w:rtl/>
        </w:rPr>
      </w:r>
      <w:r>
        <w:rPr>
          <w:rtl/>
        </w:rPr>
        <w:fldChar w:fldCharType="separate"/>
      </w:r>
      <w:r>
        <w:rPr>
          <w:rtl/>
        </w:rPr>
        <w:t>7</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4.2</w:t>
      </w:r>
      <w:r>
        <w:rPr>
          <w:rFonts w:asciiTheme="minorHAnsi" w:eastAsiaTheme="minorEastAsia" w:hAnsiTheme="minorHAnsi" w:cstheme="minorBidi"/>
          <w:b w:val="0"/>
          <w:bCs w:val="0"/>
          <w:sz w:val="22"/>
          <w:szCs w:val="22"/>
          <w:rtl/>
        </w:rPr>
        <w:tab/>
      </w:r>
      <w:r>
        <w:rPr>
          <w:rFonts w:hint="eastAsia"/>
          <w:rtl/>
        </w:rPr>
        <w:t>מקורות</w:t>
      </w:r>
      <w:r>
        <w:rPr>
          <w:rtl/>
        </w:rPr>
        <w:t xml:space="preserve"> </w:t>
      </w:r>
      <w:r>
        <w:rPr>
          <w:rFonts w:hint="eastAsia"/>
          <w:rtl/>
        </w:rPr>
        <w:t>הדרישות</w:t>
      </w:r>
      <w:r>
        <w:rPr>
          <w:rtl/>
        </w:rPr>
        <w:tab/>
      </w:r>
      <w:r>
        <w:rPr>
          <w:rtl/>
        </w:rPr>
        <w:fldChar w:fldCharType="begin"/>
      </w:r>
      <w:r>
        <w:rPr>
          <w:rtl/>
        </w:rPr>
        <w:instrText xml:space="preserve"> </w:instrText>
      </w:r>
      <w:r>
        <w:instrText>PAGEREF</w:instrText>
      </w:r>
      <w:r>
        <w:rPr>
          <w:rtl/>
        </w:rPr>
        <w:instrText xml:space="preserve"> _</w:instrText>
      </w:r>
      <w:r>
        <w:instrText>Toc437179650 \h</w:instrText>
      </w:r>
      <w:r>
        <w:rPr>
          <w:rtl/>
        </w:rPr>
        <w:instrText xml:space="preserve"> </w:instrText>
      </w:r>
      <w:r>
        <w:rPr>
          <w:rtl/>
        </w:rPr>
      </w:r>
      <w:r>
        <w:rPr>
          <w:rtl/>
        </w:rPr>
        <w:fldChar w:fldCharType="separate"/>
      </w:r>
      <w:r>
        <w:rPr>
          <w:rtl/>
        </w:rPr>
        <w:t>8</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4.3</w:t>
      </w:r>
      <w:r>
        <w:rPr>
          <w:rFonts w:asciiTheme="minorHAnsi" w:eastAsiaTheme="minorEastAsia" w:hAnsiTheme="minorHAnsi" w:cstheme="minorBidi"/>
          <w:b w:val="0"/>
          <w:bCs w:val="0"/>
          <w:sz w:val="22"/>
          <w:szCs w:val="22"/>
          <w:rtl/>
        </w:rPr>
        <w:tab/>
      </w:r>
      <w:r>
        <w:rPr>
          <w:rFonts w:hint="eastAsia"/>
          <w:rtl/>
        </w:rPr>
        <w:t>טבלת</w:t>
      </w:r>
      <w:r>
        <w:rPr>
          <w:rtl/>
        </w:rPr>
        <w:t xml:space="preserve"> </w:t>
      </w:r>
      <w:r>
        <w:rPr>
          <w:rFonts w:hint="eastAsia"/>
          <w:rtl/>
        </w:rPr>
        <w:t>דרישות</w:t>
      </w:r>
      <w:r>
        <w:rPr>
          <w:rtl/>
        </w:rPr>
        <w:t xml:space="preserve"> </w:t>
      </w:r>
      <w:r>
        <w:rPr>
          <w:rFonts w:hint="eastAsia"/>
          <w:rtl/>
        </w:rPr>
        <w:t>מערכת</w:t>
      </w:r>
      <w:r>
        <w:rPr>
          <w:rtl/>
        </w:rPr>
        <w:t>/</w:t>
      </w:r>
      <w:r>
        <w:rPr>
          <w:rFonts w:hint="eastAsia"/>
          <w:rtl/>
        </w:rPr>
        <w:t>תוכנה</w:t>
      </w:r>
      <w:r>
        <w:rPr>
          <w:rtl/>
        </w:rPr>
        <w:tab/>
      </w:r>
      <w:r>
        <w:rPr>
          <w:rtl/>
        </w:rPr>
        <w:fldChar w:fldCharType="begin"/>
      </w:r>
      <w:r>
        <w:rPr>
          <w:rtl/>
        </w:rPr>
        <w:instrText xml:space="preserve"> </w:instrText>
      </w:r>
      <w:r>
        <w:instrText>PAGEREF</w:instrText>
      </w:r>
      <w:r>
        <w:rPr>
          <w:rtl/>
        </w:rPr>
        <w:instrText xml:space="preserve"> _</w:instrText>
      </w:r>
      <w:r>
        <w:instrText>Toc437179651 \h</w:instrText>
      </w:r>
      <w:r>
        <w:rPr>
          <w:rtl/>
        </w:rPr>
        <w:instrText xml:space="preserve"> </w:instrText>
      </w:r>
      <w:r>
        <w:rPr>
          <w:rtl/>
        </w:rPr>
      </w:r>
      <w:r>
        <w:rPr>
          <w:rtl/>
        </w:rPr>
        <w:fldChar w:fldCharType="separate"/>
      </w:r>
      <w:r>
        <w:rPr>
          <w:rtl/>
        </w:rPr>
        <w:t>8</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4.4</w:t>
      </w:r>
      <w:r>
        <w:rPr>
          <w:rFonts w:asciiTheme="minorHAnsi" w:eastAsiaTheme="minorEastAsia" w:hAnsiTheme="minorHAnsi" w:cstheme="minorBidi"/>
          <w:b w:val="0"/>
          <w:bCs w:val="0"/>
          <w:sz w:val="22"/>
          <w:szCs w:val="22"/>
          <w:rtl/>
        </w:rPr>
        <w:tab/>
      </w:r>
      <w:r>
        <w:rPr>
          <w:rFonts w:hint="eastAsia"/>
          <w:rtl/>
        </w:rPr>
        <w:t>מפרט</w:t>
      </w:r>
      <w:r>
        <w:rPr>
          <w:rtl/>
        </w:rPr>
        <w:t xml:space="preserve"> </w:t>
      </w:r>
      <w:r>
        <w:rPr>
          <w:rFonts w:hint="eastAsia"/>
          <w:rtl/>
        </w:rPr>
        <w:t>דרישות</w:t>
      </w:r>
      <w:r>
        <w:rPr>
          <w:rtl/>
        </w:rPr>
        <w:t xml:space="preserve"> </w:t>
      </w:r>
      <w:r>
        <w:rPr>
          <w:rFonts w:hint="eastAsia"/>
          <w:rtl/>
        </w:rPr>
        <w:t>מערכת</w:t>
      </w:r>
      <w:r>
        <w:rPr>
          <w:rtl/>
        </w:rPr>
        <w:t>/</w:t>
      </w:r>
      <w:r>
        <w:rPr>
          <w:rFonts w:hint="eastAsia"/>
          <w:rtl/>
        </w:rPr>
        <w:t>תוכנה</w:t>
      </w:r>
      <w:r>
        <w:rPr>
          <w:rtl/>
        </w:rPr>
        <w:tab/>
      </w:r>
      <w:r>
        <w:rPr>
          <w:rtl/>
        </w:rPr>
        <w:fldChar w:fldCharType="begin"/>
      </w:r>
      <w:r>
        <w:rPr>
          <w:rtl/>
        </w:rPr>
        <w:instrText xml:space="preserve"> </w:instrText>
      </w:r>
      <w:r>
        <w:instrText>PAGEREF</w:instrText>
      </w:r>
      <w:r>
        <w:rPr>
          <w:rtl/>
        </w:rPr>
        <w:instrText xml:space="preserve"> _</w:instrText>
      </w:r>
      <w:r>
        <w:instrText>Toc437179652 \h</w:instrText>
      </w:r>
      <w:r>
        <w:rPr>
          <w:rtl/>
        </w:rPr>
        <w:instrText xml:space="preserve"> </w:instrText>
      </w:r>
      <w:r>
        <w:rPr>
          <w:rtl/>
        </w:rPr>
      </w:r>
      <w:r>
        <w:rPr>
          <w:rtl/>
        </w:rPr>
        <w:fldChar w:fldCharType="separate"/>
      </w:r>
      <w:r>
        <w:rPr>
          <w:rtl/>
        </w:rPr>
        <w:t>9</w:t>
      </w:r>
      <w:r>
        <w:rPr>
          <w:rtl/>
        </w:rPr>
        <w:fldChar w:fldCharType="end"/>
      </w:r>
    </w:p>
    <w:p w:rsidR="00E51DD6" w:rsidRDefault="00E51DD6" w:rsidP="00AA6CBB">
      <w:pPr>
        <w:pStyle w:val="TOC3"/>
        <w:spacing w:before="144"/>
        <w:rPr>
          <w:rFonts w:asciiTheme="minorHAnsi" w:eastAsiaTheme="minorEastAsia" w:hAnsiTheme="minorHAnsi" w:cstheme="minorBidi"/>
          <w:sz w:val="22"/>
          <w:szCs w:val="22"/>
          <w:rtl/>
        </w:rPr>
      </w:pPr>
      <w:r>
        <w:rPr>
          <w:rtl/>
        </w:rPr>
        <w:t>4.4.1</w:t>
      </w:r>
      <w:r>
        <w:rPr>
          <w:rFonts w:asciiTheme="minorHAnsi" w:eastAsiaTheme="minorEastAsia" w:hAnsiTheme="minorHAnsi" w:cstheme="minorBidi"/>
          <w:sz w:val="22"/>
          <w:szCs w:val="22"/>
          <w:rtl/>
        </w:rPr>
        <w:tab/>
      </w:r>
      <w:r w:rsidRPr="00AA6CBB">
        <w:rPr>
          <w:color w:val="FF0000"/>
          <w:rtl/>
        </w:rPr>
        <w:t>&lt;</w:t>
      </w:r>
      <w:r w:rsidRPr="00AA6CBB">
        <w:rPr>
          <w:rFonts w:hint="eastAsia"/>
          <w:color w:val="FF0000"/>
          <w:rtl/>
        </w:rPr>
        <w:t>שם</w:t>
      </w:r>
      <w:r w:rsidRPr="00AA6CBB">
        <w:rPr>
          <w:color w:val="FF0000"/>
          <w:rtl/>
        </w:rPr>
        <w:t xml:space="preserve"> </w:t>
      </w:r>
      <w:r w:rsidRPr="00AA6CBB">
        <w:rPr>
          <w:color w:val="FF0000"/>
        </w:rPr>
        <w:t>Use Case</w:t>
      </w:r>
      <w:r w:rsidRPr="00AA6CBB">
        <w:rPr>
          <w:color w:val="FF0000"/>
          <w:rtl/>
        </w:rPr>
        <w:t xml:space="preserve">&gt; </w:t>
      </w:r>
      <w:r w:rsidRPr="00AA6CBB">
        <w:rPr>
          <w:rFonts w:hint="eastAsia"/>
          <w:color w:val="0000FF"/>
          <w:rtl/>
        </w:rPr>
        <w:t>יש</w:t>
      </w:r>
      <w:r w:rsidRPr="00AA6CBB">
        <w:rPr>
          <w:color w:val="0000FF"/>
          <w:rtl/>
        </w:rPr>
        <w:t xml:space="preserve"> </w:t>
      </w:r>
      <w:r w:rsidRPr="00AA6CBB">
        <w:rPr>
          <w:rFonts w:hint="eastAsia"/>
          <w:color w:val="0000FF"/>
          <w:rtl/>
        </w:rPr>
        <w:t>להשתמש</w:t>
      </w:r>
      <w:r w:rsidRPr="00AA6CBB">
        <w:rPr>
          <w:color w:val="0000FF"/>
          <w:rtl/>
        </w:rPr>
        <w:t xml:space="preserve"> </w:t>
      </w:r>
      <w:r w:rsidRPr="00AA6CBB">
        <w:rPr>
          <w:rFonts w:hint="eastAsia"/>
          <w:color w:val="0000FF"/>
          <w:u w:val="single"/>
          <w:rtl/>
        </w:rPr>
        <w:t>בדיוק</w:t>
      </w:r>
      <w:r w:rsidRPr="00AA6CBB">
        <w:rPr>
          <w:color w:val="0000FF"/>
          <w:rtl/>
        </w:rPr>
        <w:t xml:space="preserve"> </w:t>
      </w:r>
      <w:r w:rsidRPr="00AA6CBB">
        <w:rPr>
          <w:rFonts w:hint="eastAsia"/>
          <w:color w:val="0000FF"/>
          <w:rtl/>
        </w:rPr>
        <w:t>באותו</w:t>
      </w:r>
      <w:r w:rsidRPr="00AA6CBB">
        <w:rPr>
          <w:color w:val="0000FF"/>
          <w:rtl/>
        </w:rPr>
        <w:t xml:space="preserve"> </w:t>
      </w:r>
      <w:r w:rsidRPr="00AA6CBB">
        <w:rPr>
          <w:rFonts w:hint="eastAsia"/>
          <w:color w:val="0000FF"/>
          <w:rtl/>
        </w:rPr>
        <w:t>שם</w:t>
      </w:r>
      <w:r w:rsidRPr="00AA6CBB">
        <w:rPr>
          <w:color w:val="0000FF"/>
          <w:rtl/>
        </w:rPr>
        <w:t xml:space="preserve"> </w:t>
      </w:r>
      <w:r w:rsidRPr="00AA6CBB">
        <w:rPr>
          <w:rFonts w:hint="eastAsia"/>
          <w:color w:val="0000FF"/>
          <w:rtl/>
        </w:rPr>
        <w:t>המופיע</w:t>
      </w:r>
      <w:r w:rsidRPr="00AA6CBB">
        <w:rPr>
          <w:color w:val="0000FF"/>
          <w:rtl/>
        </w:rPr>
        <w:t xml:space="preserve"> </w:t>
      </w:r>
      <w:r w:rsidRPr="00AA6CBB">
        <w:rPr>
          <w:rFonts w:hint="eastAsia"/>
          <w:color w:val="0000FF"/>
          <w:rtl/>
        </w:rPr>
        <w:t>בתרשים</w:t>
      </w:r>
      <w:r w:rsidRPr="00AA6CBB">
        <w:rPr>
          <w:color w:val="0000FF"/>
          <w:rtl/>
        </w:rPr>
        <w:t>!</w:t>
      </w:r>
      <w:r>
        <w:rPr>
          <w:rtl/>
        </w:rPr>
        <w:tab/>
      </w:r>
      <w:r>
        <w:rPr>
          <w:rtl/>
        </w:rPr>
        <w:fldChar w:fldCharType="begin"/>
      </w:r>
      <w:r>
        <w:rPr>
          <w:rtl/>
        </w:rPr>
        <w:instrText xml:space="preserve"> </w:instrText>
      </w:r>
      <w:r>
        <w:instrText>PAGEREF</w:instrText>
      </w:r>
      <w:r>
        <w:rPr>
          <w:rtl/>
        </w:rPr>
        <w:instrText xml:space="preserve"> _</w:instrText>
      </w:r>
      <w:r>
        <w:instrText>Toc437179653 \h</w:instrText>
      </w:r>
      <w:r>
        <w:rPr>
          <w:rtl/>
        </w:rPr>
        <w:instrText xml:space="preserve"> </w:instrText>
      </w:r>
      <w:r>
        <w:rPr>
          <w:rtl/>
        </w:rPr>
      </w:r>
      <w:r>
        <w:rPr>
          <w:rtl/>
        </w:rPr>
        <w:fldChar w:fldCharType="separate"/>
      </w:r>
      <w:r>
        <w:rPr>
          <w:rtl/>
        </w:rPr>
        <w:t>9</w:t>
      </w:r>
      <w:r>
        <w:rPr>
          <w:rtl/>
        </w:rPr>
        <w:fldChar w:fldCharType="end"/>
      </w:r>
    </w:p>
    <w:p w:rsidR="00E51DD6" w:rsidRDefault="00E51DD6" w:rsidP="00AA6CBB">
      <w:pPr>
        <w:pStyle w:val="TOC1"/>
        <w:spacing w:before="144"/>
        <w:rPr>
          <w:rFonts w:asciiTheme="minorHAnsi" w:eastAsiaTheme="minorEastAsia" w:hAnsiTheme="minorHAnsi" w:cstheme="minorBidi"/>
          <w:b w:val="0"/>
          <w:bCs w:val="0"/>
          <w:caps w:val="0"/>
          <w:sz w:val="22"/>
          <w:szCs w:val="22"/>
          <w:rtl/>
        </w:rPr>
      </w:pPr>
      <w:r>
        <w:rPr>
          <w:rtl/>
        </w:rPr>
        <w:t>5</w:t>
      </w:r>
      <w:r>
        <w:rPr>
          <w:rFonts w:asciiTheme="minorHAnsi" w:eastAsiaTheme="minorEastAsia" w:hAnsiTheme="minorHAnsi" w:cstheme="minorBidi"/>
          <w:b w:val="0"/>
          <w:bCs w:val="0"/>
          <w:caps w:val="0"/>
          <w:sz w:val="22"/>
          <w:szCs w:val="22"/>
          <w:rtl/>
        </w:rPr>
        <w:tab/>
      </w:r>
      <w:r>
        <w:rPr>
          <w:rFonts w:hint="eastAsia"/>
          <w:rtl/>
        </w:rPr>
        <w:t>מפרט</w:t>
      </w:r>
      <w:r>
        <w:rPr>
          <w:rtl/>
        </w:rPr>
        <w:t xml:space="preserve"> </w:t>
      </w:r>
      <w:r>
        <w:rPr>
          <w:rFonts w:hint="eastAsia"/>
          <w:rtl/>
        </w:rPr>
        <w:t>ארכיטקטורה</w:t>
      </w:r>
      <w:r>
        <w:rPr>
          <w:rtl/>
        </w:rPr>
        <w:tab/>
      </w:r>
      <w:r>
        <w:rPr>
          <w:rtl/>
        </w:rPr>
        <w:fldChar w:fldCharType="begin"/>
      </w:r>
      <w:r>
        <w:rPr>
          <w:rtl/>
        </w:rPr>
        <w:instrText xml:space="preserve"> </w:instrText>
      </w:r>
      <w:r>
        <w:instrText>PAGEREF</w:instrText>
      </w:r>
      <w:r>
        <w:rPr>
          <w:rtl/>
        </w:rPr>
        <w:instrText xml:space="preserve"> _</w:instrText>
      </w:r>
      <w:r>
        <w:instrText>Toc437179654 \h</w:instrText>
      </w:r>
      <w:r>
        <w:rPr>
          <w:rtl/>
        </w:rPr>
        <w:instrText xml:space="preserve"> </w:instrText>
      </w:r>
      <w:r>
        <w:rPr>
          <w:rtl/>
        </w:rPr>
      </w:r>
      <w:r>
        <w:rPr>
          <w:rtl/>
        </w:rPr>
        <w:fldChar w:fldCharType="separate"/>
      </w:r>
      <w:r>
        <w:rPr>
          <w:rtl/>
        </w:rPr>
        <w:t>10</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5.1</w:t>
      </w:r>
      <w:r>
        <w:rPr>
          <w:rFonts w:asciiTheme="minorHAnsi" w:eastAsiaTheme="minorEastAsia" w:hAnsiTheme="minorHAnsi" w:cstheme="minorBidi"/>
          <w:b w:val="0"/>
          <w:bCs w:val="0"/>
          <w:sz w:val="22"/>
          <w:szCs w:val="22"/>
          <w:rtl/>
        </w:rPr>
        <w:tab/>
      </w:r>
      <w:r>
        <w:rPr>
          <w:rFonts w:hint="eastAsia"/>
          <w:rtl/>
        </w:rPr>
        <w:t>ארכיטקטורה</w:t>
      </w:r>
      <w:r>
        <w:rPr>
          <w:rtl/>
        </w:rPr>
        <w:t xml:space="preserve"> </w:t>
      </w:r>
      <w:r>
        <w:rPr>
          <w:rFonts w:hint="eastAsia"/>
          <w:rtl/>
        </w:rPr>
        <w:t>פיזית</w:t>
      </w:r>
      <w:r>
        <w:rPr>
          <w:rtl/>
        </w:rPr>
        <w:tab/>
      </w:r>
      <w:r>
        <w:rPr>
          <w:rtl/>
        </w:rPr>
        <w:fldChar w:fldCharType="begin"/>
      </w:r>
      <w:r>
        <w:rPr>
          <w:rtl/>
        </w:rPr>
        <w:instrText xml:space="preserve"> </w:instrText>
      </w:r>
      <w:r>
        <w:instrText>PAGEREF</w:instrText>
      </w:r>
      <w:r>
        <w:rPr>
          <w:rtl/>
        </w:rPr>
        <w:instrText xml:space="preserve"> _</w:instrText>
      </w:r>
      <w:r>
        <w:instrText>Toc437179655 \h</w:instrText>
      </w:r>
      <w:r>
        <w:rPr>
          <w:rtl/>
        </w:rPr>
        <w:instrText xml:space="preserve"> </w:instrText>
      </w:r>
      <w:r>
        <w:rPr>
          <w:rtl/>
        </w:rPr>
      </w:r>
      <w:r>
        <w:rPr>
          <w:rtl/>
        </w:rPr>
        <w:fldChar w:fldCharType="separate"/>
      </w:r>
      <w:r>
        <w:rPr>
          <w:rtl/>
        </w:rPr>
        <w:t>10</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5.2</w:t>
      </w:r>
      <w:r>
        <w:rPr>
          <w:rFonts w:asciiTheme="minorHAnsi" w:eastAsiaTheme="minorEastAsia" w:hAnsiTheme="minorHAnsi" w:cstheme="minorBidi"/>
          <w:b w:val="0"/>
          <w:bCs w:val="0"/>
          <w:sz w:val="22"/>
          <w:szCs w:val="22"/>
          <w:rtl/>
        </w:rPr>
        <w:tab/>
      </w:r>
      <w:r>
        <w:rPr>
          <w:rFonts w:hint="eastAsia"/>
          <w:rtl/>
        </w:rPr>
        <w:t>ארכיטקטורה</w:t>
      </w:r>
      <w:r>
        <w:rPr>
          <w:rtl/>
        </w:rPr>
        <w:t xml:space="preserve"> </w:t>
      </w:r>
      <w:r>
        <w:rPr>
          <w:rFonts w:hint="eastAsia"/>
          <w:rtl/>
        </w:rPr>
        <w:t>לוגית</w:t>
      </w:r>
      <w:r>
        <w:rPr>
          <w:rtl/>
        </w:rPr>
        <w:tab/>
      </w:r>
      <w:r>
        <w:rPr>
          <w:rtl/>
        </w:rPr>
        <w:fldChar w:fldCharType="begin"/>
      </w:r>
      <w:r>
        <w:rPr>
          <w:rtl/>
        </w:rPr>
        <w:instrText xml:space="preserve"> </w:instrText>
      </w:r>
      <w:r>
        <w:instrText>PAGEREF</w:instrText>
      </w:r>
      <w:r>
        <w:rPr>
          <w:rtl/>
        </w:rPr>
        <w:instrText xml:space="preserve"> _</w:instrText>
      </w:r>
      <w:r>
        <w:instrText>Toc437179656 \h</w:instrText>
      </w:r>
      <w:r>
        <w:rPr>
          <w:rtl/>
        </w:rPr>
        <w:instrText xml:space="preserve"> </w:instrText>
      </w:r>
      <w:r>
        <w:rPr>
          <w:rtl/>
        </w:rPr>
      </w:r>
      <w:r>
        <w:rPr>
          <w:rtl/>
        </w:rPr>
        <w:fldChar w:fldCharType="separate"/>
      </w:r>
      <w:r>
        <w:rPr>
          <w:rtl/>
        </w:rPr>
        <w:t>11</w:t>
      </w:r>
      <w:r>
        <w:rPr>
          <w:rtl/>
        </w:rPr>
        <w:fldChar w:fldCharType="end"/>
      </w:r>
    </w:p>
    <w:p w:rsidR="00E51DD6" w:rsidRDefault="00E51DD6" w:rsidP="00AA6CBB">
      <w:pPr>
        <w:pStyle w:val="TOC3"/>
        <w:spacing w:before="144"/>
        <w:rPr>
          <w:rFonts w:asciiTheme="minorHAnsi" w:eastAsiaTheme="minorEastAsia" w:hAnsiTheme="minorHAnsi" w:cstheme="minorBidi"/>
          <w:sz w:val="22"/>
          <w:szCs w:val="22"/>
          <w:rtl/>
        </w:rPr>
      </w:pPr>
      <w:r>
        <w:rPr>
          <w:rtl/>
        </w:rPr>
        <w:t>5.2.1</w:t>
      </w:r>
      <w:r>
        <w:rPr>
          <w:rFonts w:asciiTheme="minorHAnsi" w:eastAsiaTheme="minorEastAsia" w:hAnsiTheme="minorHAnsi" w:cstheme="minorBidi"/>
          <w:sz w:val="22"/>
          <w:szCs w:val="22"/>
          <w:rtl/>
        </w:rPr>
        <w:tab/>
      </w:r>
      <w:r>
        <w:rPr>
          <w:rFonts w:hint="eastAsia"/>
          <w:rtl/>
        </w:rPr>
        <w:t>ארכיטקטורה</w:t>
      </w:r>
      <w:r>
        <w:rPr>
          <w:rtl/>
        </w:rPr>
        <w:t xml:space="preserve"> </w:t>
      </w:r>
      <w:r>
        <w:rPr>
          <w:rFonts w:hint="eastAsia"/>
          <w:rtl/>
        </w:rPr>
        <w:t>לוגית</w:t>
      </w:r>
      <w:r>
        <w:rPr>
          <w:rtl/>
        </w:rPr>
        <w:t xml:space="preserve"> </w:t>
      </w:r>
      <w:r>
        <w:rPr>
          <w:rFonts w:hint="eastAsia"/>
          <w:rtl/>
        </w:rPr>
        <w:t>ל</w:t>
      </w:r>
      <w:r w:rsidRPr="00AA6CBB">
        <w:rPr>
          <w:color w:val="FF0000"/>
          <w:rtl/>
        </w:rPr>
        <w:t>&lt;</w:t>
      </w:r>
      <w:r w:rsidRPr="00AA6CBB">
        <w:rPr>
          <w:rFonts w:hint="eastAsia"/>
          <w:color w:val="FF0000"/>
          <w:rtl/>
        </w:rPr>
        <w:t>פריט</w:t>
      </w:r>
      <w:r w:rsidRPr="00AA6CBB">
        <w:rPr>
          <w:color w:val="FF0000"/>
          <w:rtl/>
        </w:rPr>
        <w:t>/</w:t>
      </w:r>
      <w:r w:rsidRPr="00AA6CBB">
        <w:rPr>
          <w:rFonts w:hint="eastAsia"/>
          <w:color w:val="FF0000"/>
          <w:rtl/>
        </w:rPr>
        <w:t>צומת</w:t>
      </w:r>
      <w:r w:rsidRPr="00AA6CBB">
        <w:rPr>
          <w:color w:val="FF0000"/>
          <w:rtl/>
        </w:rPr>
        <w:t>/</w:t>
      </w:r>
      <w:r w:rsidRPr="00AA6CBB">
        <w:rPr>
          <w:rFonts w:hint="eastAsia"/>
          <w:color w:val="FF0000"/>
          <w:rtl/>
        </w:rPr>
        <w:t>תוכנת</w:t>
      </w:r>
      <w:r w:rsidRPr="00AA6CBB">
        <w:rPr>
          <w:color w:val="FF0000"/>
          <w:rtl/>
        </w:rPr>
        <w:t>&gt;</w:t>
      </w:r>
      <w:r>
        <w:rPr>
          <w:rtl/>
        </w:rPr>
        <w:t xml:space="preserve"> </w:t>
      </w:r>
      <w:r w:rsidRPr="00AA6CBB">
        <w:rPr>
          <w:color w:val="FF0000"/>
          <w:rtl/>
        </w:rPr>
        <w:t>&lt;</w:t>
      </w:r>
      <w:r w:rsidRPr="00AA6CBB">
        <w:rPr>
          <w:rFonts w:hint="eastAsia"/>
          <w:color w:val="FF0000"/>
          <w:rtl/>
        </w:rPr>
        <w:t>שם</w:t>
      </w:r>
      <w:r w:rsidRPr="00AA6CBB">
        <w:rPr>
          <w:color w:val="FF0000"/>
          <w:rtl/>
        </w:rPr>
        <w:t xml:space="preserve"> </w:t>
      </w:r>
      <w:r w:rsidRPr="00AA6CBB">
        <w:rPr>
          <w:rFonts w:hint="eastAsia"/>
          <w:color w:val="FF0000"/>
          <w:rtl/>
        </w:rPr>
        <w:t>הפריט</w:t>
      </w:r>
      <w:r w:rsidRPr="00AA6CBB">
        <w:rPr>
          <w:color w:val="FF0000"/>
          <w:rtl/>
        </w:rPr>
        <w:t>/</w:t>
      </w:r>
      <w:r w:rsidRPr="00AA6CBB">
        <w:rPr>
          <w:rFonts w:hint="eastAsia"/>
          <w:color w:val="FF0000"/>
          <w:rtl/>
        </w:rPr>
        <w:t>הצומת</w:t>
      </w:r>
      <w:r w:rsidRPr="00AA6CBB">
        <w:rPr>
          <w:color w:val="FF0000"/>
          <w:rtl/>
        </w:rPr>
        <w:t>/</w:t>
      </w:r>
      <w:r w:rsidRPr="00AA6CBB">
        <w:rPr>
          <w:rFonts w:hint="eastAsia"/>
          <w:color w:val="FF0000"/>
          <w:rtl/>
        </w:rPr>
        <w:t>התוכנה</w:t>
      </w:r>
      <w:r w:rsidRPr="00AA6CBB">
        <w:rPr>
          <w:color w:val="FF0000"/>
          <w:rtl/>
        </w:rPr>
        <w:t>&gt;</w:t>
      </w:r>
      <w:r>
        <w:rPr>
          <w:rtl/>
        </w:rPr>
        <w:tab/>
      </w:r>
      <w:r>
        <w:rPr>
          <w:rtl/>
        </w:rPr>
        <w:fldChar w:fldCharType="begin"/>
      </w:r>
      <w:r>
        <w:rPr>
          <w:rtl/>
        </w:rPr>
        <w:instrText xml:space="preserve"> </w:instrText>
      </w:r>
      <w:r>
        <w:instrText>PAGEREF</w:instrText>
      </w:r>
      <w:r>
        <w:rPr>
          <w:rtl/>
        </w:rPr>
        <w:instrText xml:space="preserve"> _</w:instrText>
      </w:r>
      <w:r>
        <w:instrText>Toc437179657 \h</w:instrText>
      </w:r>
      <w:r>
        <w:rPr>
          <w:rtl/>
        </w:rPr>
        <w:instrText xml:space="preserve"> </w:instrText>
      </w:r>
      <w:r>
        <w:rPr>
          <w:rtl/>
        </w:rPr>
      </w:r>
      <w:r>
        <w:rPr>
          <w:rtl/>
        </w:rPr>
        <w:fldChar w:fldCharType="separate"/>
      </w:r>
      <w:r>
        <w:rPr>
          <w:rtl/>
        </w:rPr>
        <w:t>11</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5.3</w:t>
      </w:r>
      <w:r>
        <w:rPr>
          <w:rFonts w:asciiTheme="minorHAnsi" w:eastAsiaTheme="minorEastAsia" w:hAnsiTheme="minorHAnsi" w:cstheme="minorBidi"/>
          <w:b w:val="0"/>
          <w:bCs w:val="0"/>
          <w:sz w:val="22"/>
          <w:szCs w:val="22"/>
          <w:rtl/>
        </w:rPr>
        <w:tab/>
      </w:r>
      <w:r>
        <w:rPr>
          <w:rFonts w:hint="eastAsia"/>
          <w:rtl/>
        </w:rPr>
        <w:t>ארכיטקטורה</w:t>
      </w:r>
      <w:r>
        <w:rPr>
          <w:rtl/>
        </w:rPr>
        <w:t xml:space="preserve"> </w:t>
      </w:r>
      <w:r>
        <w:rPr>
          <w:rFonts w:hint="eastAsia"/>
          <w:rtl/>
        </w:rPr>
        <w:t>כוללת</w:t>
      </w:r>
      <w:r>
        <w:rPr>
          <w:rtl/>
        </w:rPr>
        <w:tab/>
      </w:r>
      <w:r>
        <w:rPr>
          <w:rtl/>
        </w:rPr>
        <w:fldChar w:fldCharType="begin"/>
      </w:r>
      <w:r>
        <w:rPr>
          <w:rtl/>
        </w:rPr>
        <w:instrText xml:space="preserve"> </w:instrText>
      </w:r>
      <w:r>
        <w:instrText>PAGEREF</w:instrText>
      </w:r>
      <w:r>
        <w:rPr>
          <w:rtl/>
        </w:rPr>
        <w:instrText xml:space="preserve"> _</w:instrText>
      </w:r>
      <w:r>
        <w:instrText>Toc437179658 \h</w:instrText>
      </w:r>
      <w:r>
        <w:rPr>
          <w:rtl/>
        </w:rPr>
        <w:instrText xml:space="preserve"> </w:instrText>
      </w:r>
      <w:r>
        <w:rPr>
          <w:rtl/>
        </w:rPr>
      </w:r>
      <w:r>
        <w:rPr>
          <w:rtl/>
        </w:rPr>
        <w:fldChar w:fldCharType="separate"/>
      </w:r>
      <w:r>
        <w:rPr>
          <w:rtl/>
        </w:rPr>
        <w:t>11</w:t>
      </w:r>
      <w:r>
        <w:rPr>
          <w:rtl/>
        </w:rPr>
        <w:fldChar w:fldCharType="end"/>
      </w:r>
    </w:p>
    <w:p w:rsidR="00E51DD6" w:rsidRDefault="00E51DD6" w:rsidP="00AA6CBB">
      <w:pPr>
        <w:pStyle w:val="TOC1"/>
        <w:spacing w:before="144"/>
        <w:rPr>
          <w:rFonts w:asciiTheme="minorHAnsi" w:eastAsiaTheme="minorEastAsia" w:hAnsiTheme="minorHAnsi" w:cstheme="minorBidi"/>
          <w:b w:val="0"/>
          <w:bCs w:val="0"/>
          <w:caps w:val="0"/>
          <w:sz w:val="22"/>
          <w:szCs w:val="22"/>
          <w:rtl/>
        </w:rPr>
      </w:pPr>
      <w:r>
        <w:rPr>
          <w:rtl/>
        </w:rPr>
        <w:t>6</w:t>
      </w:r>
      <w:r>
        <w:rPr>
          <w:rFonts w:asciiTheme="minorHAnsi" w:eastAsiaTheme="minorEastAsia" w:hAnsiTheme="minorHAnsi" w:cstheme="minorBidi"/>
          <w:b w:val="0"/>
          <w:bCs w:val="0"/>
          <w:caps w:val="0"/>
          <w:sz w:val="22"/>
          <w:szCs w:val="22"/>
          <w:rtl/>
        </w:rPr>
        <w:tab/>
      </w:r>
      <w:r>
        <w:rPr>
          <w:rFonts w:hint="eastAsia"/>
          <w:rtl/>
        </w:rPr>
        <w:t>מפרט</w:t>
      </w:r>
      <w:r>
        <w:rPr>
          <w:rtl/>
        </w:rPr>
        <w:t xml:space="preserve"> </w:t>
      </w:r>
      <w:r>
        <w:rPr>
          <w:rFonts w:hint="eastAsia"/>
          <w:rtl/>
        </w:rPr>
        <w:t>תכן</w:t>
      </w:r>
      <w:r>
        <w:rPr>
          <w:rtl/>
        </w:rPr>
        <w:t xml:space="preserve"> </w:t>
      </w:r>
      <w:r>
        <w:rPr>
          <w:rFonts w:hint="eastAsia"/>
          <w:rtl/>
        </w:rPr>
        <w:t>תוכנה</w:t>
      </w:r>
      <w:r>
        <w:rPr>
          <w:rtl/>
        </w:rPr>
        <w:tab/>
      </w:r>
      <w:r>
        <w:rPr>
          <w:rtl/>
        </w:rPr>
        <w:fldChar w:fldCharType="begin"/>
      </w:r>
      <w:r>
        <w:rPr>
          <w:rtl/>
        </w:rPr>
        <w:instrText xml:space="preserve"> </w:instrText>
      </w:r>
      <w:r>
        <w:instrText>PAGEREF</w:instrText>
      </w:r>
      <w:r>
        <w:rPr>
          <w:rtl/>
        </w:rPr>
        <w:instrText xml:space="preserve"> _</w:instrText>
      </w:r>
      <w:r>
        <w:instrText>Toc437179659 \h</w:instrText>
      </w:r>
      <w:r>
        <w:rPr>
          <w:rtl/>
        </w:rPr>
        <w:instrText xml:space="preserve"> </w:instrText>
      </w:r>
      <w:r>
        <w:rPr>
          <w:rtl/>
        </w:rPr>
      </w:r>
      <w:r>
        <w:rPr>
          <w:rtl/>
        </w:rPr>
        <w:fldChar w:fldCharType="separate"/>
      </w:r>
      <w:r>
        <w:rPr>
          <w:rtl/>
        </w:rPr>
        <w:t>12</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6.1</w:t>
      </w:r>
      <w:r>
        <w:rPr>
          <w:rFonts w:asciiTheme="minorHAnsi" w:eastAsiaTheme="minorEastAsia" w:hAnsiTheme="minorHAnsi" w:cstheme="minorBidi"/>
          <w:b w:val="0"/>
          <w:bCs w:val="0"/>
          <w:sz w:val="22"/>
          <w:szCs w:val="22"/>
          <w:rtl/>
        </w:rPr>
        <w:tab/>
      </w:r>
      <w:r>
        <w:rPr>
          <w:rFonts w:hint="eastAsia"/>
          <w:rtl/>
        </w:rPr>
        <w:t>מודל</w:t>
      </w:r>
      <w:r>
        <w:rPr>
          <w:rtl/>
        </w:rPr>
        <w:t xml:space="preserve"> </w:t>
      </w:r>
      <w:r>
        <w:rPr>
          <w:rFonts w:hint="eastAsia"/>
          <w:rtl/>
        </w:rPr>
        <w:t>מחלקות</w:t>
      </w:r>
      <w:r>
        <w:rPr>
          <w:rtl/>
        </w:rPr>
        <w:tab/>
      </w:r>
      <w:r>
        <w:rPr>
          <w:rtl/>
        </w:rPr>
        <w:fldChar w:fldCharType="begin"/>
      </w:r>
      <w:r>
        <w:rPr>
          <w:rtl/>
        </w:rPr>
        <w:instrText xml:space="preserve"> </w:instrText>
      </w:r>
      <w:r>
        <w:instrText>PAGEREF</w:instrText>
      </w:r>
      <w:r>
        <w:rPr>
          <w:rtl/>
        </w:rPr>
        <w:instrText xml:space="preserve"> _</w:instrText>
      </w:r>
      <w:r>
        <w:instrText>Toc437179660 \h</w:instrText>
      </w:r>
      <w:r>
        <w:rPr>
          <w:rtl/>
        </w:rPr>
        <w:instrText xml:space="preserve"> </w:instrText>
      </w:r>
      <w:r>
        <w:rPr>
          <w:rtl/>
        </w:rPr>
      </w:r>
      <w:r>
        <w:rPr>
          <w:rtl/>
        </w:rPr>
        <w:fldChar w:fldCharType="separate"/>
      </w:r>
      <w:r>
        <w:rPr>
          <w:rtl/>
        </w:rPr>
        <w:t>12</w:t>
      </w:r>
      <w:r>
        <w:rPr>
          <w:rtl/>
        </w:rPr>
        <w:fldChar w:fldCharType="end"/>
      </w:r>
    </w:p>
    <w:p w:rsidR="00E51DD6" w:rsidRDefault="00E51DD6" w:rsidP="00AA6CBB">
      <w:pPr>
        <w:pStyle w:val="TOC3"/>
        <w:spacing w:before="144"/>
        <w:rPr>
          <w:rFonts w:asciiTheme="minorHAnsi" w:eastAsiaTheme="minorEastAsia" w:hAnsiTheme="minorHAnsi" w:cstheme="minorBidi"/>
          <w:sz w:val="22"/>
          <w:szCs w:val="22"/>
          <w:rtl/>
        </w:rPr>
      </w:pPr>
      <w:r>
        <w:rPr>
          <w:rtl/>
        </w:rPr>
        <w:t>6.1.1</w:t>
      </w:r>
      <w:r>
        <w:rPr>
          <w:rFonts w:asciiTheme="minorHAnsi" w:eastAsiaTheme="minorEastAsia" w:hAnsiTheme="minorHAnsi" w:cstheme="minorBidi"/>
          <w:sz w:val="22"/>
          <w:szCs w:val="22"/>
          <w:rtl/>
        </w:rPr>
        <w:tab/>
      </w:r>
      <w:r>
        <w:rPr>
          <w:rFonts w:hint="eastAsia"/>
          <w:rtl/>
        </w:rPr>
        <w:t>תרשים</w:t>
      </w:r>
      <w:r>
        <w:rPr>
          <w:rtl/>
        </w:rPr>
        <w:t xml:space="preserve"> </w:t>
      </w:r>
      <w:r>
        <w:rPr>
          <w:rFonts w:hint="eastAsia"/>
          <w:rtl/>
        </w:rPr>
        <w:t>מחלקות</w:t>
      </w:r>
      <w:r>
        <w:rPr>
          <w:rtl/>
        </w:rPr>
        <w:t xml:space="preserve"> </w:t>
      </w:r>
      <w:r>
        <w:rPr>
          <w:rFonts w:hint="eastAsia"/>
          <w:rtl/>
        </w:rPr>
        <w:t>ל</w:t>
      </w:r>
      <w:r w:rsidRPr="00AA6CBB">
        <w:rPr>
          <w:rFonts w:hint="eastAsia"/>
          <w:color w:val="FF0000"/>
          <w:rtl/>
        </w:rPr>
        <w:t>מארז</w:t>
      </w:r>
      <w:r w:rsidRPr="00AA6CBB">
        <w:rPr>
          <w:color w:val="FF0000"/>
          <w:rtl/>
        </w:rPr>
        <w:t>/</w:t>
      </w:r>
      <w:r w:rsidRPr="00AA6CBB">
        <w:rPr>
          <w:rFonts w:hint="eastAsia"/>
          <w:color w:val="FF0000"/>
          <w:rtl/>
        </w:rPr>
        <w:t>רכיב</w:t>
      </w:r>
      <w:r w:rsidRPr="00AA6CBB">
        <w:rPr>
          <w:color w:val="FF0000"/>
          <w:rtl/>
        </w:rPr>
        <w:t xml:space="preserve"> &lt;</w:t>
      </w:r>
      <w:r w:rsidRPr="00AA6CBB">
        <w:rPr>
          <w:rFonts w:hint="eastAsia"/>
          <w:color w:val="FF0000"/>
          <w:rtl/>
        </w:rPr>
        <w:t>שם</w:t>
      </w:r>
      <w:r w:rsidRPr="00AA6CBB">
        <w:rPr>
          <w:color w:val="FF0000"/>
          <w:rtl/>
        </w:rPr>
        <w:t xml:space="preserve"> </w:t>
      </w:r>
      <w:r w:rsidRPr="00AA6CBB">
        <w:rPr>
          <w:rFonts w:hint="eastAsia"/>
          <w:color w:val="FF0000"/>
          <w:rtl/>
        </w:rPr>
        <w:t>המארז</w:t>
      </w:r>
      <w:r w:rsidRPr="00AA6CBB">
        <w:rPr>
          <w:color w:val="FF0000"/>
          <w:rtl/>
        </w:rPr>
        <w:t>/</w:t>
      </w:r>
      <w:r w:rsidRPr="00AA6CBB">
        <w:rPr>
          <w:rFonts w:hint="eastAsia"/>
          <w:color w:val="FF0000"/>
          <w:rtl/>
        </w:rPr>
        <w:t>הרכיב</w:t>
      </w:r>
      <w:r w:rsidRPr="00AA6CBB">
        <w:rPr>
          <w:color w:val="FF0000"/>
          <w:rtl/>
        </w:rPr>
        <w:t>&gt;</w:t>
      </w:r>
      <w:r>
        <w:rPr>
          <w:rtl/>
        </w:rPr>
        <w:tab/>
      </w:r>
      <w:r>
        <w:rPr>
          <w:rtl/>
        </w:rPr>
        <w:fldChar w:fldCharType="begin"/>
      </w:r>
      <w:r>
        <w:rPr>
          <w:rtl/>
        </w:rPr>
        <w:instrText xml:space="preserve"> </w:instrText>
      </w:r>
      <w:r>
        <w:instrText>PAGEREF</w:instrText>
      </w:r>
      <w:r>
        <w:rPr>
          <w:rtl/>
        </w:rPr>
        <w:instrText xml:space="preserve"> _</w:instrText>
      </w:r>
      <w:r>
        <w:instrText>Toc437179661 \h</w:instrText>
      </w:r>
      <w:r>
        <w:rPr>
          <w:rtl/>
        </w:rPr>
        <w:instrText xml:space="preserve"> </w:instrText>
      </w:r>
      <w:r>
        <w:rPr>
          <w:rtl/>
        </w:rPr>
      </w:r>
      <w:r>
        <w:rPr>
          <w:rtl/>
        </w:rPr>
        <w:fldChar w:fldCharType="separate"/>
      </w:r>
      <w:r>
        <w:rPr>
          <w:rtl/>
        </w:rPr>
        <w:t>12</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6.2</w:t>
      </w:r>
      <w:r>
        <w:rPr>
          <w:rFonts w:asciiTheme="minorHAnsi" w:eastAsiaTheme="minorEastAsia" w:hAnsiTheme="minorHAnsi" w:cstheme="minorBidi"/>
          <w:b w:val="0"/>
          <w:bCs w:val="0"/>
          <w:sz w:val="22"/>
          <w:szCs w:val="22"/>
          <w:rtl/>
        </w:rPr>
        <w:tab/>
      </w:r>
      <w:r>
        <w:rPr>
          <w:rFonts w:hint="eastAsia"/>
          <w:rtl/>
        </w:rPr>
        <w:t>מודל</w:t>
      </w:r>
      <w:r>
        <w:rPr>
          <w:rtl/>
        </w:rPr>
        <w:t xml:space="preserve"> </w:t>
      </w:r>
      <w:r>
        <w:rPr>
          <w:rFonts w:hint="eastAsia"/>
          <w:rtl/>
        </w:rPr>
        <w:t>התנהגות</w:t>
      </w:r>
      <w:r>
        <w:rPr>
          <w:rtl/>
        </w:rPr>
        <w:tab/>
      </w:r>
      <w:r>
        <w:rPr>
          <w:rtl/>
        </w:rPr>
        <w:fldChar w:fldCharType="begin"/>
      </w:r>
      <w:r>
        <w:rPr>
          <w:rtl/>
        </w:rPr>
        <w:instrText xml:space="preserve"> </w:instrText>
      </w:r>
      <w:r>
        <w:instrText>PAGEREF</w:instrText>
      </w:r>
      <w:r>
        <w:rPr>
          <w:rtl/>
        </w:rPr>
        <w:instrText xml:space="preserve"> _</w:instrText>
      </w:r>
      <w:r>
        <w:instrText>Toc437179662 \h</w:instrText>
      </w:r>
      <w:r>
        <w:rPr>
          <w:rtl/>
        </w:rPr>
        <w:instrText xml:space="preserve"> </w:instrText>
      </w:r>
      <w:r>
        <w:rPr>
          <w:rtl/>
        </w:rPr>
      </w:r>
      <w:r>
        <w:rPr>
          <w:rtl/>
        </w:rPr>
        <w:fldChar w:fldCharType="separate"/>
      </w:r>
      <w:r>
        <w:rPr>
          <w:rtl/>
        </w:rPr>
        <w:t>12</w:t>
      </w:r>
      <w:r>
        <w:rPr>
          <w:rtl/>
        </w:rPr>
        <w:fldChar w:fldCharType="end"/>
      </w:r>
    </w:p>
    <w:p w:rsidR="00E51DD6" w:rsidRDefault="00E51DD6" w:rsidP="00AA6CBB">
      <w:pPr>
        <w:pStyle w:val="TOC3"/>
        <w:spacing w:before="144"/>
        <w:rPr>
          <w:rFonts w:asciiTheme="minorHAnsi" w:eastAsiaTheme="minorEastAsia" w:hAnsiTheme="minorHAnsi" w:cstheme="minorBidi"/>
          <w:sz w:val="22"/>
          <w:szCs w:val="22"/>
          <w:rtl/>
        </w:rPr>
      </w:pPr>
      <w:r>
        <w:rPr>
          <w:rtl/>
        </w:rPr>
        <w:t>6.2.1</w:t>
      </w:r>
      <w:r>
        <w:rPr>
          <w:rFonts w:asciiTheme="minorHAnsi" w:eastAsiaTheme="minorEastAsia" w:hAnsiTheme="minorHAnsi" w:cstheme="minorBidi"/>
          <w:sz w:val="22"/>
          <w:szCs w:val="22"/>
          <w:rtl/>
        </w:rPr>
        <w:tab/>
      </w:r>
      <w:r>
        <w:rPr>
          <w:rFonts w:hint="eastAsia"/>
          <w:rtl/>
        </w:rPr>
        <w:t>תרשימי</w:t>
      </w:r>
      <w:r>
        <w:rPr>
          <w:rtl/>
        </w:rPr>
        <w:t xml:space="preserve"> </w:t>
      </w:r>
      <w:r>
        <w:rPr>
          <w:rFonts w:hint="eastAsia"/>
          <w:rtl/>
        </w:rPr>
        <w:t>רצף</w:t>
      </w:r>
      <w:r>
        <w:rPr>
          <w:rtl/>
        </w:rPr>
        <w:t xml:space="preserve"> </w:t>
      </w:r>
      <w:r>
        <w:rPr>
          <w:rFonts w:hint="eastAsia"/>
          <w:rtl/>
        </w:rPr>
        <w:t>ל</w:t>
      </w:r>
      <w:r>
        <w:rPr>
          <w:rtl/>
        </w:rPr>
        <w:t>-</w:t>
      </w:r>
      <w:r>
        <w:t>Use Case</w:t>
      </w:r>
      <w:r>
        <w:rPr>
          <w:rtl/>
        </w:rPr>
        <w:t xml:space="preserve"> </w:t>
      </w:r>
      <w:r w:rsidRPr="00AA6CBB">
        <w:rPr>
          <w:color w:val="FF0000"/>
          <w:rtl/>
        </w:rPr>
        <w:t>&lt;</w:t>
      </w:r>
      <w:r w:rsidRPr="00AA6CBB">
        <w:rPr>
          <w:rFonts w:hint="eastAsia"/>
          <w:color w:val="FF0000"/>
          <w:rtl/>
        </w:rPr>
        <w:t>שם</w:t>
      </w:r>
      <w:r w:rsidRPr="00AA6CBB">
        <w:rPr>
          <w:color w:val="FF0000"/>
          <w:rtl/>
        </w:rPr>
        <w:t xml:space="preserve"> </w:t>
      </w:r>
      <w:r w:rsidRPr="00AA6CBB">
        <w:rPr>
          <w:rFonts w:hint="eastAsia"/>
          <w:color w:val="FF0000"/>
          <w:rtl/>
        </w:rPr>
        <w:t>ה</w:t>
      </w:r>
      <w:r w:rsidRPr="00AA6CBB">
        <w:rPr>
          <w:color w:val="FF0000"/>
          <w:rtl/>
        </w:rPr>
        <w:t>-</w:t>
      </w:r>
      <w:r w:rsidRPr="00AA6CBB">
        <w:rPr>
          <w:color w:val="FF0000"/>
        </w:rPr>
        <w:t>UC</w:t>
      </w:r>
      <w:r w:rsidRPr="00AA6CBB">
        <w:rPr>
          <w:color w:val="FF0000"/>
          <w:rtl/>
        </w:rPr>
        <w:t>&gt;</w:t>
      </w:r>
      <w:r>
        <w:rPr>
          <w:rtl/>
        </w:rPr>
        <w:tab/>
      </w:r>
      <w:r>
        <w:rPr>
          <w:rtl/>
        </w:rPr>
        <w:fldChar w:fldCharType="begin"/>
      </w:r>
      <w:r>
        <w:rPr>
          <w:rtl/>
        </w:rPr>
        <w:instrText xml:space="preserve"> </w:instrText>
      </w:r>
      <w:r>
        <w:instrText>PAGEREF</w:instrText>
      </w:r>
      <w:r>
        <w:rPr>
          <w:rtl/>
        </w:rPr>
        <w:instrText xml:space="preserve"> _</w:instrText>
      </w:r>
      <w:r>
        <w:instrText>Toc437179663 \h</w:instrText>
      </w:r>
      <w:r>
        <w:rPr>
          <w:rtl/>
        </w:rPr>
        <w:instrText xml:space="preserve"> </w:instrText>
      </w:r>
      <w:r>
        <w:rPr>
          <w:rtl/>
        </w:rPr>
      </w:r>
      <w:r>
        <w:rPr>
          <w:rtl/>
        </w:rPr>
        <w:fldChar w:fldCharType="separate"/>
      </w:r>
      <w:r>
        <w:rPr>
          <w:rtl/>
        </w:rPr>
        <w:t>13</w:t>
      </w:r>
      <w:r>
        <w:rPr>
          <w:rtl/>
        </w:rPr>
        <w:fldChar w:fldCharType="end"/>
      </w:r>
    </w:p>
    <w:p w:rsidR="00E51DD6" w:rsidRDefault="00E51DD6" w:rsidP="00AA6CBB">
      <w:pPr>
        <w:pStyle w:val="TOC1"/>
        <w:spacing w:before="144"/>
        <w:rPr>
          <w:rFonts w:asciiTheme="minorHAnsi" w:eastAsiaTheme="minorEastAsia" w:hAnsiTheme="minorHAnsi" w:cstheme="minorBidi"/>
          <w:b w:val="0"/>
          <w:bCs w:val="0"/>
          <w:caps w:val="0"/>
          <w:sz w:val="22"/>
          <w:szCs w:val="22"/>
          <w:rtl/>
        </w:rPr>
      </w:pPr>
      <w:r>
        <w:rPr>
          <w:rtl/>
        </w:rPr>
        <w:t>7</w:t>
      </w:r>
      <w:r>
        <w:rPr>
          <w:rFonts w:asciiTheme="minorHAnsi" w:eastAsiaTheme="minorEastAsia" w:hAnsiTheme="minorHAnsi" w:cstheme="minorBidi"/>
          <w:b w:val="0"/>
          <w:bCs w:val="0"/>
          <w:caps w:val="0"/>
          <w:sz w:val="22"/>
          <w:szCs w:val="22"/>
          <w:rtl/>
        </w:rPr>
        <w:tab/>
      </w:r>
      <w:r>
        <w:rPr>
          <w:rFonts w:hint="eastAsia"/>
          <w:rtl/>
        </w:rPr>
        <w:t>יישום</w:t>
      </w:r>
      <w:r>
        <w:rPr>
          <w:rtl/>
        </w:rPr>
        <w:t xml:space="preserve"> </w:t>
      </w:r>
      <w:r>
        <w:rPr>
          <w:rFonts w:hint="eastAsia"/>
          <w:rtl/>
        </w:rPr>
        <w:t>ובניה</w:t>
      </w:r>
      <w:r>
        <w:rPr>
          <w:rtl/>
        </w:rPr>
        <w:t xml:space="preserve"> (</w:t>
      </w:r>
      <w:r>
        <w:rPr>
          <w:rFonts w:hint="eastAsia"/>
          <w:rtl/>
        </w:rPr>
        <w:t>מדריך</w:t>
      </w:r>
      <w:r>
        <w:rPr>
          <w:rtl/>
        </w:rPr>
        <w:t xml:space="preserve"> </w:t>
      </w:r>
      <w:r>
        <w:rPr>
          <w:rFonts w:hint="eastAsia"/>
          <w:rtl/>
        </w:rPr>
        <w:t>למתכנת</w:t>
      </w:r>
      <w:r>
        <w:rPr>
          <w:rtl/>
        </w:rPr>
        <w:t>)</w:t>
      </w:r>
      <w:r>
        <w:rPr>
          <w:rtl/>
        </w:rPr>
        <w:tab/>
      </w:r>
      <w:r>
        <w:rPr>
          <w:rtl/>
        </w:rPr>
        <w:fldChar w:fldCharType="begin"/>
      </w:r>
      <w:r>
        <w:rPr>
          <w:rtl/>
        </w:rPr>
        <w:instrText xml:space="preserve"> </w:instrText>
      </w:r>
      <w:r>
        <w:instrText>PAGEREF</w:instrText>
      </w:r>
      <w:r>
        <w:rPr>
          <w:rtl/>
        </w:rPr>
        <w:instrText xml:space="preserve"> _</w:instrText>
      </w:r>
      <w:r>
        <w:instrText>Toc437179664 \h</w:instrText>
      </w:r>
      <w:r>
        <w:rPr>
          <w:rtl/>
        </w:rPr>
        <w:instrText xml:space="preserve"> </w:instrText>
      </w:r>
      <w:r>
        <w:rPr>
          <w:rtl/>
        </w:rPr>
      </w:r>
      <w:r>
        <w:rPr>
          <w:rtl/>
        </w:rPr>
        <w:fldChar w:fldCharType="separate"/>
      </w:r>
      <w:r>
        <w:rPr>
          <w:rtl/>
        </w:rPr>
        <w:t>13</w:t>
      </w:r>
      <w:r>
        <w:rPr>
          <w:rtl/>
        </w:rPr>
        <w:fldChar w:fldCharType="end"/>
      </w:r>
    </w:p>
    <w:p w:rsidR="00E51DD6" w:rsidRDefault="00E51DD6" w:rsidP="00AA6CBB">
      <w:pPr>
        <w:pStyle w:val="TOC1"/>
        <w:spacing w:before="144"/>
        <w:rPr>
          <w:rFonts w:asciiTheme="minorHAnsi" w:eastAsiaTheme="minorEastAsia" w:hAnsiTheme="minorHAnsi" w:cstheme="minorBidi"/>
          <w:b w:val="0"/>
          <w:bCs w:val="0"/>
          <w:caps w:val="0"/>
          <w:sz w:val="22"/>
          <w:szCs w:val="22"/>
          <w:rtl/>
        </w:rPr>
      </w:pPr>
      <w:r>
        <w:rPr>
          <w:rtl/>
        </w:rPr>
        <w:t>8</w:t>
      </w:r>
      <w:r>
        <w:rPr>
          <w:rFonts w:asciiTheme="minorHAnsi" w:eastAsiaTheme="minorEastAsia" w:hAnsiTheme="minorHAnsi" w:cstheme="minorBidi"/>
          <w:b w:val="0"/>
          <w:bCs w:val="0"/>
          <w:caps w:val="0"/>
          <w:sz w:val="22"/>
          <w:szCs w:val="22"/>
          <w:rtl/>
        </w:rPr>
        <w:tab/>
      </w:r>
      <w:r>
        <w:rPr>
          <w:rFonts w:hint="eastAsia"/>
          <w:rtl/>
        </w:rPr>
        <w:t>מפרטי</w:t>
      </w:r>
      <w:r>
        <w:rPr>
          <w:rtl/>
        </w:rPr>
        <w:t xml:space="preserve"> </w:t>
      </w:r>
      <w:r>
        <w:rPr>
          <w:rFonts w:hint="eastAsia"/>
          <w:rtl/>
        </w:rPr>
        <w:t>בדיקות</w:t>
      </w:r>
      <w:r>
        <w:rPr>
          <w:rtl/>
        </w:rPr>
        <w:tab/>
      </w:r>
      <w:r>
        <w:rPr>
          <w:rtl/>
        </w:rPr>
        <w:fldChar w:fldCharType="begin"/>
      </w:r>
      <w:r>
        <w:rPr>
          <w:rtl/>
        </w:rPr>
        <w:instrText xml:space="preserve"> </w:instrText>
      </w:r>
      <w:r>
        <w:instrText>PAGEREF</w:instrText>
      </w:r>
      <w:r>
        <w:rPr>
          <w:rtl/>
        </w:rPr>
        <w:instrText xml:space="preserve"> _</w:instrText>
      </w:r>
      <w:r>
        <w:instrText>Toc437179665 \h</w:instrText>
      </w:r>
      <w:r>
        <w:rPr>
          <w:rtl/>
        </w:rPr>
        <w:instrText xml:space="preserve"> </w:instrText>
      </w:r>
      <w:r>
        <w:rPr>
          <w:rtl/>
        </w:rPr>
      </w:r>
      <w:r>
        <w:rPr>
          <w:rtl/>
        </w:rPr>
        <w:fldChar w:fldCharType="separate"/>
      </w:r>
      <w:r>
        <w:rPr>
          <w:rtl/>
        </w:rPr>
        <w:t>13</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8.1</w:t>
      </w:r>
      <w:r>
        <w:rPr>
          <w:rFonts w:asciiTheme="minorHAnsi" w:eastAsiaTheme="minorEastAsia" w:hAnsiTheme="minorHAnsi" w:cstheme="minorBidi"/>
          <w:b w:val="0"/>
          <w:bCs w:val="0"/>
          <w:sz w:val="22"/>
          <w:szCs w:val="22"/>
          <w:rtl/>
        </w:rPr>
        <w:tab/>
      </w:r>
      <w:r>
        <w:rPr>
          <w:rFonts w:hint="eastAsia"/>
          <w:rtl/>
        </w:rPr>
        <w:t>מפרט</w:t>
      </w:r>
      <w:r>
        <w:rPr>
          <w:rtl/>
        </w:rPr>
        <w:t xml:space="preserve"> </w:t>
      </w:r>
      <w:r>
        <w:rPr>
          <w:rFonts w:hint="eastAsia"/>
          <w:rtl/>
        </w:rPr>
        <w:t>בדיקות</w:t>
      </w:r>
      <w:r>
        <w:rPr>
          <w:rtl/>
        </w:rPr>
        <w:t xml:space="preserve"> </w:t>
      </w:r>
      <w:r w:rsidRPr="00AA6CBB">
        <w:rPr>
          <w:color w:val="FF0000"/>
          <w:rtl/>
        </w:rPr>
        <w:t>&lt;</w:t>
      </w:r>
      <w:r w:rsidRPr="00AA6CBB">
        <w:rPr>
          <w:rFonts w:hint="eastAsia"/>
          <w:color w:val="FF0000"/>
          <w:rtl/>
        </w:rPr>
        <w:t>שם</w:t>
      </w:r>
      <w:r w:rsidRPr="00AA6CBB">
        <w:rPr>
          <w:color w:val="FF0000"/>
          <w:rtl/>
        </w:rPr>
        <w:t xml:space="preserve"> </w:t>
      </w:r>
      <w:r w:rsidRPr="00AA6CBB">
        <w:rPr>
          <w:rFonts w:hint="eastAsia"/>
          <w:color w:val="FF0000"/>
          <w:rtl/>
        </w:rPr>
        <w:t>סבב</w:t>
      </w:r>
      <w:r w:rsidRPr="00AA6CBB">
        <w:rPr>
          <w:color w:val="FF0000"/>
          <w:rtl/>
        </w:rPr>
        <w:t xml:space="preserve"> </w:t>
      </w:r>
      <w:r w:rsidRPr="00AA6CBB">
        <w:rPr>
          <w:rFonts w:hint="eastAsia"/>
          <w:color w:val="FF0000"/>
          <w:rtl/>
        </w:rPr>
        <w:t>הבדיקות</w:t>
      </w:r>
      <w:r w:rsidRPr="00AA6CBB">
        <w:rPr>
          <w:color w:val="FF0000"/>
          <w:rtl/>
        </w:rPr>
        <w:t xml:space="preserve">, </w:t>
      </w:r>
      <w:r w:rsidRPr="00AA6CBB">
        <w:rPr>
          <w:rFonts w:hint="eastAsia"/>
          <w:color w:val="FF0000"/>
          <w:rtl/>
        </w:rPr>
        <w:t>למשל</w:t>
      </w:r>
      <w:r w:rsidRPr="00AA6CBB">
        <w:rPr>
          <w:color w:val="FF0000"/>
          <w:rtl/>
        </w:rPr>
        <w:t xml:space="preserve"> </w:t>
      </w:r>
      <w:r w:rsidRPr="00AA6CBB">
        <w:rPr>
          <w:rFonts w:hint="eastAsia"/>
          <w:color w:val="FF0000"/>
          <w:rtl/>
        </w:rPr>
        <w:t>קבלה</w:t>
      </w:r>
      <w:r w:rsidRPr="00AA6CBB">
        <w:rPr>
          <w:color w:val="FF0000"/>
          <w:rtl/>
        </w:rPr>
        <w:t>&gt;</w:t>
      </w:r>
      <w:r>
        <w:rPr>
          <w:rtl/>
        </w:rPr>
        <w:tab/>
      </w:r>
      <w:r>
        <w:rPr>
          <w:rtl/>
        </w:rPr>
        <w:fldChar w:fldCharType="begin"/>
      </w:r>
      <w:r>
        <w:rPr>
          <w:rtl/>
        </w:rPr>
        <w:instrText xml:space="preserve"> </w:instrText>
      </w:r>
      <w:r>
        <w:instrText>PAGEREF</w:instrText>
      </w:r>
      <w:r>
        <w:rPr>
          <w:rtl/>
        </w:rPr>
        <w:instrText xml:space="preserve"> _</w:instrText>
      </w:r>
      <w:r>
        <w:instrText>Toc437179666 \h</w:instrText>
      </w:r>
      <w:r>
        <w:rPr>
          <w:rtl/>
        </w:rPr>
        <w:instrText xml:space="preserve"> </w:instrText>
      </w:r>
      <w:r>
        <w:rPr>
          <w:rtl/>
        </w:rPr>
      </w:r>
      <w:r>
        <w:rPr>
          <w:rtl/>
        </w:rPr>
        <w:fldChar w:fldCharType="separate"/>
      </w:r>
      <w:r>
        <w:rPr>
          <w:rtl/>
        </w:rPr>
        <w:t>13</w:t>
      </w:r>
      <w:r>
        <w:rPr>
          <w:rtl/>
        </w:rPr>
        <w:fldChar w:fldCharType="end"/>
      </w:r>
    </w:p>
    <w:p w:rsidR="00E51DD6" w:rsidRDefault="00E51DD6" w:rsidP="00AA6CBB">
      <w:pPr>
        <w:pStyle w:val="TOC3"/>
        <w:spacing w:before="144"/>
        <w:rPr>
          <w:rFonts w:asciiTheme="minorHAnsi" w:eastAsiaTheme="minorEastAsia" w:hAnsiTheme="minorHAnsi" w:cstheme="minorBidi"/>
          <w:sz w:val="22"/>
          <w:szCs w:val="22"/>
          <w:rtl/>
        </w:rPr>
      </w:pPr>
      <w:r>
        <w:rPr>
          <w:rtl/>
        </w:rPr>
        <w:t>8.1.1</w:t>
      </w:r>
      <w:r>
        <w:rPr>
          <w:rFonts w:asciiTheme="minorHAnsi" w:eastAsiaTheme="minorEastAsia" w:hAnsiTheme="minorHAnsi" w:cstheme="minorBidi"/>
          <w:sz w:val="22"/>
          <w:szCs w:val="22"/>
          <w:rtl/>
        </w:rPr>
        <w:tab/>
      </w:r>
      <w:r>
        <w:rPr>
          <w:rFonts w:hint="eastAsia"/>
          <w:rtl/>
        </w:rPr>
        <w:t>התוצר</w:t>
      </w:r>
      <w:r>
        <w:rPr>
          <w:rtl/>
        </w:rPr>
        <w:t xml:space="preserve"> </w:t>
      </w:r>
      <w:r>
        <w:rPr>
          <w:rFonts w:hint="eastAsia"/>
          <w:rtl/>
        </w:rPr>
        <w:t>הנבדק</w:t>
      </w:r>
      <w:r>
        <w:rPr>
          <w:rtl/>
        </w:rPr>
        <w:tab/>
      </w:r>
      <w:r>
        <w:rPr>
          <w:rtl/>
        </w:rPr>
        <w:fldChar w:fldCharType="begin"/>
      </w:r>
      <w:r>
        <w:rPr>
          <w:rtl/>
        </w:rPr>
        <w:instrText xml:space="preserve"> </w:instrText>
      </w:r>
      <w:r>
        <w:instrText>PAGEREF</w:instrText>
      </w:r>
      <w:r>
        <w:rPr>
          <w:rtl/>
        </w:rPr>
        <w:instrText xml:space="preserve"> _</w:instrText>
      </w:r>
      <w:r>
        <w:instrText>Toc437179667 \h</w:instrText>
      </w:r>
      <w:r>
        <w:rPr>
          <w:rtl/>
        </w:rPr>
        <w:instrText xml:space="preserve"> </w:instrText>
      </w:r>
      <w:r>
        <w:rPr>
          <w:rtl/>
        </w:rPr>
      </w:r>
      <w:r>
        <w:rPr>
          <w:rtl/>
        </w:rPr>
        <w:fldChar w:fldCharType="separate"/>
      </w:r>
      <w:r>
        <w:rPr>
          <w:rtl/>
        </w:rPr>
        <w:t>13</w:t>
      </w:r>
      <w:r>
        <w:rPr>
          <w:rtl/>
        </w:rPr>
        <w:fldChar w:fldCharType="end"/>
      </w:r>
    </w:p>
    <w:p w:rsidR="00E51DD6" w:rsidRDefault="00E51DD6" w:rsidP="00AA6CBB">
      <w:pPr>
        <w:pStyle w:val="TOC3"/>
        <w:spacing w:before="144"/>
        <w:rPr>
          <w:rFonts w:asciiTheme="minorHAnsi" w:eastAsiaTheme="minorEastAsia" w:hAnsiTheme="minorHAnsi" w:cstheme="minorBidi"/>
          <w:sz w:val="22"/>
          <w:szCs w:val="22"/>
          <w:rtl/>
        </w:rPr>
      </w:pPr>
      <w:r>
        <w:rPr>
          <w:rtl/>
        </w:rPr>
        <w:t>8.1.2</w:t>
      </w:r>
      <w:r>
        <w:rPr>
          <w:rFonts w:asciiTheme="minorHAnsi" w:eastAsiaTheme="minorEastAsia" w:hAnsiTheme="minorHAnsi" w:cstheme="minorBidi"/>
          <w:sz w:val="22"/>
          <w:szCs w:val="22"/>
          <w:rtl/>
        </w:rPr>
        <w:tab/>
      </w:r>
      <w:r>
        <w:rPr>
          <w:rFonts w:hint="eastAsia"/>
          <w:rtl/>
        </w:rPr>
        <w:t>סביבת</w:t>
      </w:r>
      <w:r>
        <w:rPr>
          <w:rtl/>
        </w:rPr>
        <w:t xml:space="preserve"> </w:t>
      </w:r>
      <w:r>
        <w:rPr>
          <w:rFonts w:hint="eastAsia"/>
          <w:rtl/>
        </w:rPr>
        <w:t>הבדיקות</w:t>
      </w:r>
      <w:r>
        <w:rPr>
          <w:rtl/>
        </w:rPr>
        <w:tab/>
      </w:r>
      <w:r>
        <w:rPr>
          <w:rtl/>
        </w:rPr>
        <w:fldChar w:fldCharType="begin"/>
      </w:r>
      <w:r>
        <w:rPr>
          <w:rtl/>
        </w:rPr>
        <w:instrText xml:space="preserve"> </w:instrText>
      </w:r>
      <w:r>
        <w:instrText>PAGEREF</w:instrText>
      </w:r>
      <w:r>
        <w:rPr>
          <w:rtl/>
        </w:rPr>
        <w:instrText xml:space="preserve"> _</w:instrText>
      </w:r>
      <w:r>
        <w:instrText>Toc437179668 \h</w:instrText>
      </w:r>
      <w:r>
        <w:rPr>
          <w:rtl/>
        </w:rPr>
        <w:instrText xml:space="preserve"> </w:instrText>
      </w:r>
      <w:r>
        <w:rPr>
          <w:rtl/>
        </w:rPr>
      </w:r>
      <w:r>
        <w:rPr>
          <w:rtl/>
        </w:rPr>
        <w:fldChar w:fldCharType="separate"/>
      </w:r>
      <w:r>
        <w:rPr>
          <w:rtl/>
        </w:rPr>
        <w:t>13</w:t>
      </w:r>
      <w:r>
        <w:rPr>
          <w:rtl/>
        </w:rPr>
        <w:fldChar w:fldCharType="end"/>
      </w:r>
    </w:p>
    <w:p w:rsidR="00E51DD6" w:rsidRDefault="00E51DD6" w:rsidP="00AA6CBB">
      <w:pPr>
        <w:pStyle w:val="TOC3"/>
        <w:spacing w:before="144"/>
        <w:rPr>
          <w:rFonts w:asciiTheme="minorHAnsi" w:eastAsiaTheme="minorEastAsia" w:hAnsiTheme="minorHAnsi" w:cstheme="minorBidi"/>
          <w:sz w:val="22"/>
          <w:szCs w:val="22"/>
          <w:rtl/>
        </w:rPr>
      </w:pPr>
      <w:r>
        <w:rPr>
          <w:rtl/>
        </w:rPr>
        <w:t>8.1.3</w:t>
      </w:r>
      <w:r>
        <w:rPr>
          <w:rFonts w:asciiTheme="minorHAnsi" w:eastAsiaTheme="minorEastAsia" w:hAnsiTheme="minorHAnsi" w:cstheme="minorBidi"/>
          <w:sz w:val="22"/>
          <w:szCs w:val="22"/>
          <w:rtl/>
        </w:rPr>
        <w:tab/>
      </w:r>
      <w:r>
        <w:rPr>
          <w:rFonts w:hint="eastAsia"/>
          <w:rtl/>
        </w:rPr>
        <w:t>פירוט</w:t>
      </w:r>
      <w:r>
        <w:rPr>
          <w:rtl/>
        </w:rPr>
        <w:t xml:space="preserve"> </w:t>
      </w:r>
      <w:r>
        <w:rPr>
          <w:rFonts w:hint="eastAsia"/>
          <w:rtl/>
        </w:rPr>
        <w:t>הבדיקות</w:t>
      </w:r>
      <w:r>
        <w:rPr>
          <w:rtl/>
        </w:rPr>
        <w:tab/>
      </w:r>
      <w:r>
        <w:rPr>
          <w:rtl/>
        </w:rPr>
        <w:fldChar w:fldCharType="begin"/>
      </w:r>
      <w:r>
        <w:rPr>
          <w:rtl/>
        </w:rPr>
        <w:instrText xml:space="preserve"> </w:instrText>
      </w:r>
      <w:r>
        <w:instrText>PAGEREF</w:instrText>
      </w:r>
      <w:r>
        <w:rPr>
          <w:rtl/>
        </w:rPr>
        <w:instrText xml:space="preserve"> _</w:instrText>
      </w:r>
      <w:r>
        <w:instrText>Toc437179669 \h</w:instrText>
      </w:r>
      <w:r>
        <w:rPr>
          <w:rtl/>
        </w:rPr>
        <w:instrText xml:space="preserve"> </w:instrText>
      </w:r>
      <w:r>
        <w:rPr>
          <w:rtl/>
        </w:rPr>
      </w:r>
      <w:r>
        <w:rPr>
          <w:rtl/>
        </w:rPr>
        <w:fldChar w:fldCharType="separate"/>
      </w:r>
      <w:r>
        <w:rPr>
          <w:rtl/>
        </w:rPr>
        <w:t>13</w:t>
      </w:r>
      <w:r>
        <w:rPr>
          <w:rtl/>
        </w:rPr>
        <w:fldChar w:fldCharType="end"/>
      </w:r>
    </w:p>
    <w:p w:rsidR="00E51DD6" w:rsidRDefault="00E51DD6" w:rsidP="00AA6CBB">
      <w:pPr>
        <w:pStyle w:val="TOC1"/>
        <w:spacing w:before="144"/>
        <w:rPr>
          <w:rFonts w:asciiTheme="minorHAnsi" w:eastAsiaTheme="minorEastAsia" w:hAnsiTheme="minorHAnsi" w:cstheme="minorBidi"/>
          <w:b w:val="0"/>
          <w:bCs w:val="0"/>
          <w:caps w:val="0"/>
          <w:sz w:val="22"/>
          <w:szCs w:val="22"/>
          <w:rtl/>
        </w:rPr>
      </w:pPr>
      <w:r>
        <w:rPr>
          <w:rtl/>
        </w:rPr>
        <w:t>9</w:t>
      </w:r>
      <w:r>
        <w:rPr>
          <w:rFonts w:asciiTheme="minorHAnsi" w:eastAsiaTheme="minorEastAsia" w:hAnsiTheme="minorHAnsi" w:cstheme="minorBidi"/>
          <w:b w:val="0"/>
          <w:bCs w:val="0"/>
          <w:caps w:val="0"/>
          <w:sz w:val="22"/>
          <w:szCs w:val="22"/>
          <w:rtl/>
        </w:rPr>
        <w:tab/>
      </w:r>
      <w:r>
        <w:rPr>
          <w:rFonts w:hint="eastAsia"/>
          <w:rtl/>
        </w:rPr>
        <w:t>התקנה</w:t>
      </w:r>
      <w:r>
        <w:rPr>
          <w:rtl/>
        </w:rPr>
        <w:t xml:space="preserve">, </w:t>
      </w:r>
      <w:r>
        <w:rPr>
          <w:rFonts w:hint="eastAsia"/>
          <w:rtl/>
        </w:rPr>
        <w:t>שימוש</w:t>
      </w:r>
      <w:r>
        <w:rPr>
          <w:rtl/>
        </w:rPr>
        <w:t xml:space="preserve"> </w:t>
      </w:r>
      <w:r>
        <w:rPr>
          <w:rFonts w:hint="eastAsia"/>
          <w:rtl/>
        </w:rPr>
        <w:t>ותיקוף</w:t>
      </w:r>
      <w:r>
        <w:rPr>
          <w:rtl/>
        </w:rPr>
        <w:tab/>
      </w:r>
      <w:r>
        <w:rPr>
          <w:rtl/>
        </w:rPr>
        <w:fldChar w:fldCharType="begin"/>
      </w:r>
      <w:r>
        <w:rPr>
          <w:rtl/>
        </w:rPr>
        <w:instrText xml:space="preserve"> </w:instrText>
      </w:r>
      <w:r>
        <w:instrText>PAGEREF</w:instrText>
      </w:r>
      <w:r>
        <w:rPr>
          <w:rtl/>
        </w:rPr>
        <w:instrText xml:space="preserve"> _</w:instrText>
      </w:r>
      <w:r>
        <w:instrText>Toc437179670 \h</w:instrText>
      </w:r>
      <w:r>
        <w:rPr>
          <w:rtl/>
        </w:rPr>
        <w:instrText xml:space="preserve"> </w:instrText>
      </w:r>
      <w:r>
        <w:rPr>
          <w:rtl/>
        </w:rPr>
      </w:r>
      <w:r>
        <w:rPr>
          <w:rtl/>
        </w:rPr>
        <w:fldChar w:fldCharType="separate"/>
      </w:r>
      <w:r>
        <w:rPr>
          <w:rtl/>
        </w:rPr>
        <w:t>14</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9.1</w:t>
      </w:r>
      <w:r>
        <w:rPr>
          <w:rFonts w:asciiTheme="minorHAnsi" w:eastAsiaTheme="minorEastAsia" w:hAnsiTheme="minorHAnsi" w:cstheme="minorBidi"/>
          <w:b w:val="0"/>
          <w:bCs w:val="0"/>
          <w:sz w:val="22"/>
          <w:szCs w:val="22"/>
          <w:rtl/>
        </w:rPr>
        <w:tab/>
      </w:r>
      <w:r>
        <w:rPr>
          <w:rFonts w:hint="eastAsia"/>
          <w:rtl/>
        </w:rPr>
        <w:t>התקנה</w:t>
      </w:r>
      <w:r>
        <w:rPr>
          <w:rtl/>
        </w:rPr>
        <w:tab/>
      </w:r>
      <w:r>
        <w:rPr>
          <w:rtl/>
        </w:rPr>
        <w:fldChar w:fldCharType="begin"/>
      </w:r>
      <w:r>
        <w:rPr>
          <w:rtl/>
        </w:rPr>
        <w:instrText xml:space="preserve"> </w:instrText>
      </w:r>
      <w:r>
        <w:instrText>PAGEREF</w:instrText>
      </w:r>
      <w:r>
        <w:rPr>
          <w:rtl/>
        </w:rPr>
        <w:instrText xml:space="preserve"> _</w:instrText>
      </w:r>
      <w:r>
        <w:instrText>Toc437179671 \h</w:instrText>
      </w:r>
      <w:r>
        <w:rPr>
          <w:rtl/>
        </w:rPr>
        <w:instrText xml:space="preserve"> </w:instrText>
      </w:r>
      <w:r>
        <w:rPr>
          <w:rtl/>
        </w:rPr>
      </w:r>
      <w:r>
        <w:rPr>
          <w:rtl/>
        </w:rPr>
        <w:fldChar w:fldCharType="separate"/>
      </w:r>
      <w:r>
        <w:rPr>
          <w:rtl/>
        </w:rPr>
        <w:t>14</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9.2</w:t>
      </w:r>
      <w:r>
        <w:rPr>
          <w:rFonts w:asciiTheme="minorHAnsi" w:eastAsiaTheme="minorEastAsia" w:hAnsiTheme="minorHAnsi" w:cstheme="minorBidi"/>
          <w:b w:val="0"/>
          <w:bCs w:val="0"/>
          <w:sz w:val="22"/>
          <w:szCs w:val="22"/>
          <w:rtl/>
        </w:rPr>
        <w:tab/>
      </w:r>
      <w:r>
        <w:rPr>
          <w:rFonts w:hint="eastAsia"/>
          <w:rtl/>
        </w:rPr>
        <w:t>שימוש</w:t>
      </w:r>
      <w:r>
        <w:rPr>
          <w:rtl/>
        </w:rPr>
        <w:tab/>
      </w:r>
      <w:r>
        <w:rPr>
          <w:rtl/>
        </w:rPr>
        <w:fldChar w:fldCharType="begin"/>
      </w:r>
      <w:r>
        <w:rPr>
          <w:rtl/>
        </w:rPr>
        <w:instrText xml:space="preserve"> </w:instrText>
      </w:r>
      <w:r>
        <w:instrText>PAGEREF</w:instrText>
      </w:r>
      <w:r>
        <w:rPr>
          <w:rtl/>
        </w:rPr>
        <w:instrText xml:space="preserve"> _</w:instrText>
      </w:r>
      <w:r>
        <w:instrText>Toc437179672 \h</w:instrText>
      </w:r>
      <w:r>
        <w:rPr>
          <w:rtl/>
        </w:rPr>
        <w:instrText xml:space="preserve"> </w:instrText>
      </w:r>
      <w:r>
        <w:rPr>
          <w:rtl/>
        </w:rPr>
      </w:r>
      <w:r>
        <w:rPr>
          <w:rtl/>
        </w:rPr>
        <w:fldChar w:fldCharType="separate"/>
      </w:r>
      <w:r>
        <w:rPr>
          <w:rtl/>
        </w:rPr>
        <w:t>14</w:t>
      </w:r>
      <w:r>
        <w:rPr>
          <w:rtl/>
        </w:rPr>
        <w:fldChar w:fldCharType="end"/>
      </w:r>
    </w:p>
    <w:p w:rsidR="00E51DD6" w:rsidRDefault="00E51DD6" w:rsidP="00AA6CBB">
      <w:pPr>
        <w:pStyle w:val="TOC2"/>
        <w:spacing w:before="144"/>
        <w:rPr>
          <w:rFonts w:asciiTheme="minorHAnsi" w:eastAsiaTheme="minorEastAsia" w:hAnsiTheme="minorHAnsi" w:cstheme="minorBidi"/>
          <w:b w:val="0"/>
          <w:bCs w:val="0"/>
          <w:sz w:val="22"/>
          <w:szCs w:val="22"/>
          <w:rtl/>
        </w:rPr>
      </w:pPr>
      <w:r>
        <w:rPr>
          <w:rtl/>
        </w:rPr>
        <w:t>9.3</w:t>
      </w:r>
      <w:r>
        <w:rPr>
          <w:rFonts w:asciiTheme="minorHAnsi" w:eastAsiaTheme="minorEastAsia" w:hAnsiTheme="minorHAnsi" w:cstheme="minorBidi"/>
          <w:b w:val="0"/>
          <w:bCs w:val="0"/>
          <w:sz w:val="22"/>
          <w:szCs w:val="22"/>
          <w:rtl/>
        </w:rPr>
        <w:tab/>
      </w:r>
      <w:r>
        <w:rPr>
          <w:rFonts w:hint="eastAsia"/>
          <w:rtl/>
        </w:rPr>
        <w:t>תיקוף</w:t>
      </w:r>
      <w:r>
        <w:rPr>
          <w:rtl/>
        </w:rPr>
        <w:tab/>
      </w:r>
      <w:r>
        <w:rPr>
          <w:rtl/>
        </w:rPr>
        <w:fldChar w:fldCharType="begin"/>
      </w:r>
      <w:r>
        <w:rPr>
          <w:rtl/>
        </w:rPr>
        <w:instrText xml:space="preserve"> </w:instrText>
      </w:r>
      <w:r>
        <w:instrText>PAGEREF</w:instrText>
      </w:r>
      <w:r>
        <w:rPr>
          <w:rtl/>
        </w:rPr>
        <w:instrText xml:space="preserve"> _</w:instrText>
      </w:r>
      <w:r>
        <w:instrText>Toc437179673 \h</w:instrText>
      </w:r>
      <w:r>
        <w:rPr>
          <w:rtl/>
        </w:rPr>
        <w:instrText xml:space="preserve"> </w:instrText>
      </w:r>
      <w:r>
        <w:rPr>
          <w:rtl/>
        </w:rPr>
      </w:r>
      <w:r>
        <w:rPr>
          <w:rtl/>
        </w:rPr>
        <w:fldChar w:fldCharType="separate"/>
      </w:r>
      <w:r>
        <w:rPr>
          <w:rtl/>
        </w:rPr>
        <w:t>14</w:t>
      </w:r>
      <w:r>
        <w:rPr>
          <w:rtl/>
        </w:rPr>
        <w:fldChar w:fldCharType="end"/>
      </w:r>
    </w:p>
    <w:p w:rsidR="00E51DD6" w:rsidRDefault="00E51DD6" w:rsidP="00AA6CBB">
      <w:pPr>
        <w:pStyle w:val="TOC1"/>
        <w:spacing w:before="144"/>
        <w:rPr>
          <w:rFonts w:asciiTheme="minorHAnsi" w:eastAsiaTheme="minorEastAsia" w:hAnsiTheme="minorHAnsi" w:cstheme="minorBidi"/>
          <w:b w:val="0"/>
          <w:bCs w:val="0"/>
          <w:caps w:val="0"/>
          <w:sz w:val="22"/>
          <w:szCs w:val="22"/>
          <w:rtl/>
        </w:rPr>
      </w:pPr>
      <w:r>
        <w:rPr>
          <w:rtl/>
        </w:rPr>
        <w:t>10</w:t>
      </w:r>
      <w:r>
        <w:rPr>
          <w:rFonts w:asciiTheme="minorHAnsi" w:eastAsiaTheme="minorEastAsia" w:hAnsiTheme="minorHAnsi" w:cstheme="minorBidi"/>
          <w:b w:val="0"/>
          <w:bCs w:val="0"/>
          <w:caps w:val="0"/>
          <w:sz w:val="22"/>
          <w:szCs w:val="22"/>
          <w:rtl/>
        </w:rPr>
        <w:tab/>
      </w:r>
      <w:r>
        <w:rPr>
          <w:rFonts w:hint="eastAsia"/>
          <w:rtl/>
        </w:rPr>
        <w:t>סימוכין</w:t>
      </w:r>
      <w:r>
        <w:rPr>
          <w:rtl/>
        </w:rPr>
        <w:tab/>
      </w:r>
      <w:r>
        <w:rPr>
          <w:rtl/>
        </w:rPr>
        <w:fldChar w:fldCharType="begin"/>
      </w:r>
      <w:r>
        <w:rPr>
          <w:rtl/>
        </w:rPr>
        <w:instrText xml:space="preserve"> </w:instrText>
      </w:r>
      <w:r>
        <w:instrText>PAGEREF</w:instrText>
      </w:r>
      <w:r>
        <w:rPr>
          <w:rtl/>
        </w:rPr>
        <w:instrText xml:space="preserve"> _</w:instrText>
      </w:r>
      <w:r>
        <w:instrText>Toc437179674 \h</w:instrText>
      </w:r>
      <w:r>
        <w:rPr>
          <w:rtl/>
        </w:rPr>
        <w:instrText xml:space="preserve"> </w:instrText>
      </w:r>
      <w:r>
        <w:rPr>
          <w:rtl/>
        </w:rPr>
      </w:r>
      <w:r>
        <w:rPr>
          <w:rtl/>
        </w:rPr>
        <w:fldChar w:fldCharType="separate"/>
      </w:r>
      <w:r>
        <w:rPr>
          <w:rtl/>
        </w:rPr>
        <w:t>14</w:t>
      </w:r>
      <w:r>
        <w:rPr>
          <w:rtl/>
        </w:rPr>
        <w:fldChar w:fldCharType="end"/>
      </w:r>
    </w:p>
    <w:p w:rsidR="000310C6" w:rsidRDefault="00934055" w:rsidP="003615A4">
      <w:pPr>
        <w:pStyle w:val="Title"/>
        <w:bidi w:val="0"/>
        <w:rPr>
          <w:rtl/>
        </w:rPr>
      </w:pPr>
      <w:r w:rsidRPr="004126A5">
        <w:fldChar w:fldCharType="end"/>
      </w:r>
      <w:r w:rsidR="00D65496">
        <w:rPr>
          <w:rtl/>
        </w:rPr>
        <w:br w:type="page"/>
      </w:r>
      <w:r w:rsidR="000310C6">
        <w:rPr>
          <w:rFonts w:hint="cs"/>
          <w:rtl/>
        </w:rPr>
        <w:lastRenderedPageBreak/>
        <w:t>רשימת איורים</w:t>
      </w:r>
    </w:p>
    <w:p w:rsidR="00BC7073" w:rsidRDefault="00DB65EA" w:rsidP="003615A4">
      <w:pPr>
        <w:pStyle w:val="Title"/>
        <w:ind w:left="0"/>
        <w:jc w:val="left"/>
        <w:rPr>
          <w:noProof/>
        </w:rPr>
      </w:pPr>
      <w:r>
        <w:rPr>
          <w:rFonts w:ascii="Times New Roman" w:hAnsi="Times New Roman" w:hint="cs"/>
          <w:b w:val="0"/>
          <w:bCs w:val="0"/>
          <w:i/>
          <w:iCs/>
          <w:color w:val="3333FF"/>
          <w:sz w:val="22"/>
          <w:szCs w:val="22"/>
          <w:rtl/>
        </w:rPr>
        <w:t>רשימת איורים</w:t>
      </w:r>
      <w:r w:rsidR="000310C6" w:rsidRPr="00DB65EA">
        <w:rPr>
          <w:rFonts w:ascii="Times New Roman" w:hAnsi="Times New Roman" w:hint="cs"/>
          <w:b w:val="0"/>
          <w:bCs w:val="0"/>
          <w:i/>
          <w:iCs/>
          <w:color w:val="3333FF"/>
          <w:sz w:val="22"/>
          <w:szCs w:val="22"/>
          <w:rtl/>
        </w:rPr>
        <w:t xml:space="preserve"> ז</w:t>
      </w:r>
      <w:r>
        <w:rPr>
          <w:rFonts w:ascii="Times New Roman" w:hAnsi="Times New Roman" w:hint="cs"/>
          <w:b w:val="0"/>
          <w:bCs w:val="0"/>
          <w:i/>
          <w:iCs/>
          <w:color w:val="3333FF"/>
          <w:sz w:val="22"/>
          <w:szCs w:val="22"/>
          <w:rtl/>
        </w:rPr>
        <w:t>ו</w:t>
      </w:r>
      <w:r w:rsidR="000310C6" w:rsidRPr="00DB65EA">
        <w:rPr>
          <w:rFonts w:ascii="Times New Roman" w:hAnsi="Times New Roman" w:hint="cs"/>
          <w:b w:val="0"/>
          <w:bCs w:val="0"/>
          <w:i/>
          <w:iCs/>
          <w:color w:val="3333FF"/>
          <w:sz w:val="22"/>
          <w:szCs w:val="22"/>
          <w:rtl/>
        </w:rPr>
        <w:t xml:space="preserve"> נוצר</w:t>
      </w:r>
      <w:r>
        <w:rPr>
          <w:rFonts w:ascii="Times New Roman" w:hAnsi="Times New Roman" w:hint="cs"/>
          <w:b w:val="0"/>
          <w:bCs w:val="0"/>
          <w:i/>
          <w:iCs/>
          <w:color w:val="3333FF"/>
          <w:sz w:val="22"/>
          <w:szCs w:val="22"/>
          <w:rtl/>
        </w:rPr>
        <w:t>ה</w:t>
      </w:r>
      <w:r w:rsidR="000310C6" w:rsidRPr="00DB65EA">
        <w:rPr>
          <w:rFonts w:ascii="Times New Roman" w:hAnsi="Times New Roman" w:hint="cs"/>
          <w:b w:val="0"/>
          <w:bCs w:val="0"/>
          <w:i/>
          <w:iCs/>
          <w:color w:val="3333FF"/>
          <w:sz w:val="22"/>
          <w:szCs w:val="22"/>
          <w:rtl/>
        </w:rPr>
        <w:t xml:space="preserve"> אוטומטית ויש לעדכנ</w:t>
      </w:r>
      <w:r>
        <w:rPr>
          <w:rFonts w:ascii="Times New Roman" w:hAnsi="Times New Roman" w:hint="cs"/>
          <w:b w:val="0"/>
          <w:bCs w:val="0"/>
          <w:i/>
          <w:iCs/>
          <w:color w:val="3333FF"/>
          <w:sz w:val="22"/>
          <w:szCs w:val="22"/>
          <w:rtl/>
        </w:rPr>
        <w:t>ה</w:t>
      </w:r>
      <w:r w:rsidR="000310C6" w:rsidRPr="00DB65EA">
        <w:rPr>
          <w:rFonts w:ascii="Times New Roman" w:hAnsi="Times New Roman" w:hint="cs"/>
          <w:b w:val="0"/>
          <w:bCs w:val="0"/>
          <w:i/>
          <w:iCs/>
          <w:color w:val="3333FF"/>
          <w:sz w:val="22"/>
          <w:szCs w:val="22"/>
          <w:rtl/>
        </w:rPr>
        <w:t xml:space="preserve"> בכל פעם שנעשים שינויים במסמך. העדכון מתבצע דרך תפריט "הפניות &gt; עדכון </w:t>
      </w:r>
      <w:r>
        <w:rPr>
          <w:rFonts w:ascii="Times New Roman" w:hAnsi="Times New Roman" w:hint="cs"/>
          <w:b w:val="0"/>
          <w:bCs w:val="0"/>
          <w:i/>
          <w:iCs/>
          <w:color w:val="3333FF"/>
          <w:sz w:val="22"/>
          <w:szCs w:val="22"/>
          <w:rtl/>
        </w:rPr>
        <w:t>טבלה</w:t>
      </w:r>
      <w:r w:rsidR="000310C6" w:rsidRPr="00DB65EA">
        <w:rPr>
          <w:rFonts w:ascii="Times New Roman" w:hAnsi="Times New Roman" w:hint="cs"/>
          <w:b w:val="0"/>
          <w:bCs w:val="0"/>
          <w:i/>
          <w:iCs/>
          <w:color w:val="3333FF"/>
          <w:sz w:val="22"/>
          <w:szCs w:val="22"/>
          <w:rtl/>
        </w:rPr>
        <w:t>"</w:t>
      </w:r>
      <w:r w:rsidR="000310C6">
        <w:rPr>
          <w:rFonts w:hint="cs"/>
          <w:i/>
          <w:iCs/>
          <w:color w:val="3333FF"/>
          <w:rtl/>
        </w:rPr>
        <w:t>.</w:t>
      </w:r>
      <w:r w:rsidR="000310C6">
        <w:rPr>
          <w:rtl/>
        </w:rPr>
        <w:fldChar w:fldCharType="begin"/>
      </w:r>
      <w:r w:rsidR="000310C6">
        <w:rPr>
          <w:rtl/>
        </w:rPr>
        <w:instrText xml:space="preserve"> </w:instrText>
      </w:r>
      <w:r w:rsidR="000310C6">
        <w:instrText>TOC</w:instrText>
      </w:r>
      <w:r w:rsidR="000310C6">
        <w:rPr>
          <w:rtl/>
        </w:rPr>
        <w:instrText xml:space="preserve"> \</w:instrText>
      </w:r>
      <w:r w:rsidR="000310C6">
        <w:instrText>h \z \c</w:instrText>
      </w:r>
      <w:r w:rsidR="000310C6">
        <w:rPr>
          <w:rtl/>
        </w:rPr>
        <w:instrText xml:space="preserve"> "איור" </w:instrText>
      </w:r>
      <w:r w:rsidR="000310C6">
        <w:rPr>
          <w:rtl/>
        </w:rPr>
        <w:fldChar w:fldCharType="separate"/>
      </w:r>
    </w:p>
    <w:p w:rsidR="00BC7073" w:rsidRDefault="00E70B48">
      <w:pPr>
        <w:pStyle w:val="TableofFigures"/>
        <w:tabs>
          <w:tab w:val="right" w:leader="dot" w:pos="8296"/>
        </w:tabs>
        <w:rPr>
          <w:rFonts w:asciiTheme="minorHAnsi" w:eastAsiaTheme="minorEastAsia" w:hAnsiTheme="minorHAnsi" w:cstheme="minorBidi"/>
          <w:noProof/>
          <w:rtl/>
        </w:rPr>
      </w:pPr>
      <w:hyperlink w:anchor="_Toc437179628" w:history="1">
        <w:r w:rsidR="00BC7073" w:rsidRPr="00FD3080">
          <w:rPr>
            <w:rStyle w:val="Hyperlink"/>
            <w:rFonts w:hint="eastAsia"/>
            <w:noProof/>
            <w:rtl/>
          </w:rPr>
          <w:t>איור</w:t>
        </w:r>
        <w:r w:rsidR="00BC7073" w:rsidRPr="00FD3080">
          <w:rPr>
            <w:rStyle w:val="Hyperlink"/>
            <w:noProof/>
            <w:rtl/>
          </w:rPr>
          <w:t xml:space="preserve"> 1: </w:t>
        </w:r>
        <w:r w:rsidR="00BC7073" w:rsidRPr="00FD3080">
          <w:rPr>
            <w:rStyle w:val="Hyperlink"/>
            <w:rFonts w:hint="eastAsia"/>
            <w:noProof/>
            <w:rtl/>
          </w:rPr>
          <w:t>תרשים</w:t>
        </w:r>
        <w:r w:rsidR="00BC7073" w:rsidRPr="00FD3080">
          <w:rPr>
            <w:rStyle w:val="Hyperlink"/>
            <w:noProof/>
            <w:rtl/>
          </w:rPr>
          <w:t xml:space="preserve"> </w:t>
        </w:r>
        <w:r w:rsidR="00BC7073" w:rsidRPr="00FD3080">
          <w:rPr>
            <w:rStyle w:val="Hyperlink"/>
            <w:noProof/>
          </w:rPr>
          <w:t>Use Cases</w:t>
        </w:r>
        <w:r w:rsidR="00BC7073" w:rsidRPr="00FD3080">
          <w:rPr>
            <w:rStyle w:val="Hyperlink"/>
            <w:noProof/>
            <w:rtl/>
          </w:rPr>
          <w:t xml:space="preserve"> </w:t>
        </w:r>
        <w:r w:rsidR="00BC7073" w:rsidRPr="00FD3080">
          <w:rPr>
            <w:rStyle w:val="Hyperlink"/>
            <w:rFonts w:hint="eastAsia"/>
            <w:noProof/>
            <w:rtl/>
          </w:rPr>
          <w:t>של</w:t>
        </w:r>
        <w:r w:rsidR="00BC7073" w:rsidRPr="00FD3080">
          <w:rPr>
            <w:rStyle w:val="Hyperlink"/>
            <w:noProof/>
            <w:rtl/>
          </w:rPr>
          <w:t xml:space="preserve"> </w:t>
        </w:r>
        <w:r w:rsidR="00BC7073" w:rsidRPr="00FD3080">
          <w:rPr>
            <w:rStyle w:val="Hyperlink"/>
            <w:rFonts w:hint="eastAsia"/>
            <w:noProof/>
            <w:rtl/>
          </w:rPr>
          <w:t>מערכת</w:t>
        </w:r>
        <w:r w:rsidR="00BC7073" w:rsidRPr="00FD3080">
          <w:rPr>
            <w:rStyle w:val="Hyperlink"/>
            <w:noProof/>
            <w:rtl/>
          </w:rPr>
          <w:t>/</w:t>
        </w:r>
        <w:r w:rsidR="00BC7073" w:rsidRPr="00FD3080">
          <w:rPr>
            <w:rStyle w:val="Hyperlink"/>
            <w:rFonts w:hint="eastAsia"/>
            <w:noProof/>
            <w:rtl/>
          </w:rPr>
          <w:t>תוכנת</w:t>
        </w:r>
        <w:r w:rsidR="00BC7073" w:rsidRPr="00FD3080">
          <w:rPr>
            <w:rStyle w:val="Hyperlink"/>
            <w:noProof/>
            <w:rtl/>
          </w:rPr>
          <w:t xml:space="preserve"> &lt;</w:t>
        </w:r>
        <w:r w:rsidR="00BC7073" w:rsidRPr="00FD3080">
          <w:rPr>
            <w:rStyle w:val="Hyperlink"/>
            <w:rFonts w:hint="eastAsia"/>
            <w:noProof/>
            <w:rtl/>
          </w:rPr>
          <w:t>שם</w:t>
        </w:r>
        <w:r w:rsidR="00BC7073" w:rsidRPr="00FD3080">
          <w:rPr>
            <w:rStyle w:val="Hyperlink"/>
            <w:noProof/>
            <w:rtl/>
          </w:rPr>
          <w:t xml:space="preserve"> </w:t>
        </w:r>
        <w:r w:rsidR="00BC7073" w:rsidRPr="00FD3080">
          <w:rPr>
            <w:rStyle w:val="Hyperlink"/>
            <w:rFonts w:hint="eastAsia"/>
            <w:noProof/>
            <w:rtl/>
          </w:rPr>
          <w:t>המערכת</w:t>
        </w:r>
        <w:r w:rsidR="00BC7073" w:rsidRPr="00FD3080">
          <w:rPr>
            <w:rStyle w:val="Hyperlink"/>
            <w:noProof/>
            <w:rtl/>
          </w:rPr>
          <w:t>/</w:t>
        </w:r>
        <w:r w:rsidR="00BC7073" w:rsidRPr="00FD3080">
          <w:rPr>
            <w:rStyle w:val="Hyperlink"/>
            <w:rFonts w:hint="eastAsia"/>
            <w:noProof/>
            <w:rtl/>
          </w:rPr>
          <w:t>התוכנה</w:t>
        </w:r>
        <w:r w:rsidR="00BC7073" w:rsidRPr="00FD3080">
          <w:rPr>
            <w:rStyle w:val="Hyperlink"/>
            <w:noProof/>
            <w:rtl/>
          </w:rPr>
          <w:t>&gt;</w:t>
        </w:r>
        <w:r w:rsidR="00BC7073">
          <w:rPr>
            <w:noProof/>
            <w:webHidden/>
            <w:rtl/>
          </w:rPr>
          <w:tab/>
        </w:r>
        <w:r w:rsidR="00BC7073">
          <w:rPr>
            <w:noProof/>
            <w:webHidden/>
            <w:rtl/>
          </w:rPr>
          <w:fldChar w:fldCharType="begin"/>
        </w:r>
        <w:r w:rsidR="00BC7073">
          <w:rPr>
            <w:noProof/>
            <w:webHidden/>
            <w:rtl/>
          </w:rPr>
          <w:instrText xml:space="preserve"> </w:instrText>
        </w:r>
        <w:r w:rsidR="00BC7073">
          <w:rPr>
            <w:noProof/>
            <w:webHidden/>
          </w:rPr>
          <w:instrText>PAGEREF</w:instrText>
        </w:r>
        <w:r w:rsidR="00BC7073">
          <w:rPr>
            <w:noProof/>
            <w:webHidden/>
            <w:rtl/>
          </w:rPr>
          <w:instrText xml:space="preserve"> _</w:instrText>
        </w:r>
        <w:r w:rsidR="00BC7073">
          <w:rPr>
            <w:noProof/>
            <w:webHidden/>
          </w:rPr>
          <w:instrText>Toc437179628 \h</w:instrText>
        </w:r>
        <w:r w:rsidR="00BC7073">
          <w:rPr>
            <w:noProof/>
            <w:webHidden/>
            <w:rtl/>
          </w:rPr>
          <w:instrText xml:space="preserve"> </w:instrText>
        </w:r>
        <w:r w:rsidR="00BC7073">
          <w:rPr>
            <w:noProof/>
            <w:webHidden/>
            <w:rtl/>
          </w:rPr>
        </w:r>
        <w:r w:rsidR="00BC7073">
          <w:rPr>
            <w:noProof/>
            <w:webHidden/>
            <w:rtl/>
          </w:rPr>
          <w:fldChar w:fldCharType="separate"/>
        </w:r>
        <w:r w:rsidR="00BC7073">
          <w:rPr>
            <w:noProof/>
            <w:webHidden/>
            <w:rtl/>
          </w:rPr>
          <w:t>9</w:t>
        </w:r>
        <w:r w:rsidR="00BC7073">
          <w:rPr>
            <w:noProof/>
            <w:webHidden/>
            <w:rtl/>
          </w:rPr>
          <w:fldChar w:fldCharType="end"/>
        </w:r>
      </w:hyperlink>
    </w:p>
    <w:p w:rsidR="00BC7073" w:rsidRDefault="00E70B48">
      <w:pPr>
        <w:pStyle w:val="TableofFigures"/>
        <w:tabs>
          <w:tab w:val="right" w:leader="dot" w:pos="8296"/>
        </w:tabs>
        <w:rPr>
          <w:rFonts w:asciiTheme="minorHAnsi" w:eastAsiaTheme="minorEastAsia" w:hAnsiTheme="minorHAnsi" w:cstheme="minorBidi"/>
          <w:noProof/>
          <w:rtl/>
        </w:rPr>
      </w:pPr>
      <w:hyperlink w:anchor="_Toc437179629" w:history="1">
        <w:r w:rsidR="00BC7073" w:rsidRPr="00FD3080">
          <w:rPr>
            <w:rStyle w:val="Hyperlink"/>
            <w:rFonts w:hint="eastAsia"/>
            <w:noProof/>
            <w:rtl/>
          </w:rPr>
          <w:t>איור</w:t>
        </w:r>
        <w:r w:rsidR="00BC7073" w:rsidRPr="00FD3080">
          <w:rPr>
            <w:rStyle w:val="Hyperlink"/>
            <w:noProof/>
            <w:rtl/>
          </w:rPr>
          <w:t xml:space="preserve"> 2: </w:t>
        </w:r>
        <w:r w:rsidR="00BC7073" w:rsidRPr="00FD3080">
          <w:rPr>
            <w:rStyle w:val="Hyperlink"/>
            <w:rFonts w:hint="eastAsia"/>
            <w:noProof/>
            <w:rtl/>
          </w:rPr>
          <w:t>הארכיטקטורה</w:t>
        </w:r>
        <w:r w:rsidR="00BC7073" w:rsidRPr="00FD3080">
          <w:rPr>
            <w:rStyle w:val="Hyperlink"/>
            <w:noProof/>
            <w:rtl/>
          </w:rPr>
          <w:t xml:space="preserve"> </w:t>
        </w:r>
        <w:r w:rsidR="00BC7073" w:rsidRPr="00FD3080">
          <w:rPr>
            <w:rStyle w:val="Hyperlink"/>
            <w:rFonts w:hint="eastAsia"/>
            <w:noProof/>
            <w:rtl/>
          </w:rPr>
          <w:t>הפיזית</w:t>
        </w:r>
        <w:r w:rsidR="00BC7073" w:rsidRPr="00FD3080">
          <w:rPr>
            <w:rStyle w:val="Hyperlink"/>
            <w:noProof/>
            <w:rtl/>
          </w:rPr>
          <w:t xml:space="preserve"> </w:t>
        </w:r>
        <w:r w:rsidR="00BC7073" w:rsidRPr="00FD3080">
          <w:rPr>
            <w:rStyle w:val="Hyperlink"/>
            <w:rFonts w:hint="eastAsia"/>
            <w:noProof/>
            <w:rtl/>
          </w:rPr>
          <w:t>של</w:t>
        </w:r>
        <w:r w:rsidR="00BC7073" w:rsidRPr="00FD3080">
          <w:rPr>
            <w:rStyle w:val="Hyperlink"/>
            <w:noProof/>
            <w:rtl/>
          </w:rPr>
          <w:t xml:space="preserve"> </w:t>
        </w:r>
        <w:r w:rsidR="00BC7073" w:rsidRPr="00FD3080">
          <w:rPr>
            <w:rStyle w:val="Hyperlink"/>
            <w:rFonts w:hint="eastAsia"/>
            <w:noProof/>
            <w:rtl/>
          </w:rPr>
          <w:t>מערכת</w:t>
        </w:r>
        <w:r w:rsidR="00BC7073" w:rsidRPr="00FD3080">
          <w:rPr>
            <w:rStyle w:val="Hyperlink"/>
            <w:noProof/>
            <w:rtl/>
          </w:rPr>
          <w:t xml:space="preserve"> &lt;</w:t>
        </w:r>
        <w:r w:rsidR="00BC7073" w:rsidRPr="00FD3080">
          <w:rPr>
            <w:rStyle w:val="Hyperlink"/>
            <w:rFonts w:hint="eastAsia"/>
            <w:noProof/>
            <w:rtl/>
          </w:rPr>
          <w:t>שם</w:t>
        </w:r>
        <w:r w:rsidR="00BC7073" w:rsidRPr="00FD3080">
          <w:rPr>
            <w:rStyle w:val="Hyperlink"/>
            <w:noProof/>
            <w:rtl/>
          </w:rPr>
          <w:t xml:space="preserve"> </w:t>
        </w:r>
        <w:r w:rsidR="00BC7073" w:rsidRPr="00FD3080">
          <w:rPr>
            <w:rStyle w:val="Hyperlink"/>
            <w:rFonts w:hint="eastAsia"/>
            <w:noProof/>
            <w:rtl/>
          </w:rPr>
          <w:t>המערכת</w:t>
        </w:r>
        <w:r w:rsidR="00BC7073" w:rsidRPr="00FD3080">
          <w:rPr>
            <w:rStyle w:val="Hyperlink"/>
            <w:noProof/>
            <w:rtl/>
          </w:rPr>
          <w:t>&gt;</w:t>
        </w:r>
        <w:r w:rsidR="00BC7073">
          <w:rPr>
            <w:noProof/>
            <w:webHidden/>
            <w:rtl/>
          </w:rPr>
          <w:tab/>
        </w:r>
        <w:r w:rsidR="00BC7073">
          <w:rPr>
            <w:noProof/>
            <w:webHidden/>
            <w:rtl/>
          </w:rPr>
          <w:fldChar w:fldCharType="begin"/>
        </w:r>
        <w:r w:rsidR="00BC7073">
          <w:rPr>
            <w:noProof/>
            <w:webHidden/>
            <w:rtl/>
          </w:rPr>
          <w:instrText xml:space="preserve"> </w:instrText>
        </w:r>
        <w:r w:rsidR="00BC7073">
          <w:rPr>
            <w:noProof/>
            <w:webHidden/>
          </w:rPr>
          <w:instrText>PAGEREF</w:instrText>
        </w:r>
        <w:r w:rsidR="00BC7073">
          <w:rPr>
            <w:noProof/>
            <w:webHidden/>
            <w:rtl/>
          </w:rPr>
          <w:instrText xml:space="preserve"> _</w:instrText>
        </w:r>
        <w:r w:rsidR="00BC7073">
          <w:rPr>
            <w:noProof/>
            <w:webHidden/>
          </w:rPr>
          <w:instrText>Toc437179629 \h</w:instrText>
        </w:r>
        <w:r w:rsidR="00BC7073">
          <w:rPr>
            <w:noProof/>
            <w:webHidden/>
            <w:rtl/>
          </w:rPr>
          <w:instrText xml:space="preserve"> </w:instrText>
        </w:r>
        <w:r w:rsidR="00BC7073">
          <w:rPr>
            <w:noProof/>
            <w:webHidden/>
            <w:rtl/>
          </w:rPr>
        </w:r>
        <w:r w:rsidR="00BC7073">
          <w:rPr>
            <w:noProof/>
            <w:webHidden/>
            <w:rtl/>
          </w:rPr>
          <w:fldChar w:fldCharType="separate"/>
        </w:r>
        <w:r w:rsidR="00BC7073">
          <w:rPr>
            <w:noProof/>
            <w:webHidden/>
            <w:rtl/>
          </w:rPr>
          <w:t>10</w:t>
        </w:r>
        <w:r w:rsidR="00BC7073">
          <w:rPr>
            <w:noProof/>
            <w:webHidden/>
            <w:rtl/>
          </w:rPr>
          <w:fldChar w:fldCharType="end"/>
        </w:r>
      </w:hyperlink>
    </w:p>
    <w:p w:rsidR="00BC7073" w:rsidRDefault="00E70B48">
      <w:pPr>
        <w:pStyle w:val="TableofFigures"/>
        <w:tabs>
          <w:tab w:val="right" w:leader="dot" w:pos="8296"/>
        </w:tabs>
        <w:rPr>
          <w:rFonts w:asciiTheme="minorHAnsi" w:eastAsiaTheme="minorEastAsia" w:hAnsiTheme="minorHAnsi" w:cstheme="minorBidi"/>
          <w:noProof/>
          <w:rtl/>
        </w:rPr>
      </w:pPr>
      <w:hyperlink w:anchor="_Toc437179630" w:history="1">
        <w:r w:rsidR="00BC7073" w:rsidRPr="00FD3080">
          <w:rPr>
            <w:rStyle w:val="Hyperlink"/>
            <w:rFonts w:hint="eastAsia"/>
            <w:noProof/>
            <w:rtl/>
          </w:rPr>
          <w:t>איור</w:t>
        </w:r>
        <w:r w:rsidR="00BC7073" w:rsidRPr="00FD3080">
          <w:rPr>
            <w:rStyle w:val="Hyperlink"/>
            <w:noProof/>
            <w:rtl/>
          </w:rPr>
          <w:t xml:space="preserve"> 3: </w:t>
        </w:r>
        <w:r w:rsidR="00BC7073" w:rsidRPr="00FD3080">
          <w:rPr>
            <w:rStyle w:val="Hyperlink"/>
            <w:rFonts w:hint="eastAsia"/>
            <w:noProof/>
            <w:rtl/>
          </w:rPr>
          <w:t>הארכיטקטורה</w:t>
        </w:r>
        <w:r w:rsidR="00BC7073" w:rsidRPr="00FD3080">
          <w:rPr>
            <w:rStyle w:val="Hyperlink"/>
            <w:noProof/>
            <w:rtl/>
          </w:rPr>
          <w:t xml:space="preserve"> </w:t>
        </w:r>
        <w:r w:rsidR="00BC7073" w:rsidRPr="00FD3080">
          <w:rPr>
            <w:rStyle w:val="Hyperlink"/>
            <w:rFonts w:hint="eastAsia"/>
            <w:noProof/>
            <w:rtl/>
          </w:rPr>
          <w:t>הלוגית</w:t>
        </w:r>
        <w:r w:rsidR="00BC7073" w:rsidRPr="00FD3080">
          <w:rPr>
            <w:rStyle w:val="Hyperlink"/>
            <w:noProof/>
            <w:rtl/>
          </w:rPr>
          <w:t xml:space="preserve"> (</w:t>
        </w:r>
        <w:r w:rsidR="00BC7073" w:rsidRPr="00FD3080">
          <w:rPr>
            <w:rStyle w:val="Hyperlink"/>
            <w:rFonts w:hint="eastAsia"/>
            <w:noProof/>
            <w:rtl/>
          </w:rPr>
          <w:t>רכיבים</w:t>
        </w:r>
        <w:r w:rsidR="00BC7073" w:rsidRPr="00FD3080">
          <w:rPr>
            <w:rStyle w:val="Hyperlink"/>
            <w:noProof/>
            <w:rtl/>
          </w:rPr>
          <w:t xml:space="preserve"> </w:t>
        </w:r>
        <w:r w:rsidR="00BC7073" w:rsidRPr="00FD3080">
          <w:rPr>
            <w:rStyle w:val="Hyperlink"/>
            <w:rFonts w:hint="eastAsia"/>
            <w:noProof/>
            <w:rtl/>
          </w:rPr>
          <w:t>וממשקים</w:t>
        </w:r>
        <w:r w:rsidR="00BC7073" w:rsidRPr="00FD3080">
          <w:rPr>
            <w:rStyle w:val="Hyperlink"/>
            <w:noProof/>
            <w:rtl/>
          </w:rPr>
          <w:t xml:space="preserve">) </w:t>
        </w:r>
        <w:r w:rsidR="00BC7073" w:rsidRPr="00FD3080">
          <w:rPr>
            <w:rStyle w:val="Hyperlink"/>
            <w:rFonts w:hint="eastAsia"/>
            <w:noProof/>
            <w:rtl/>
          </w:rPr>
          <w:t>של</w:t>
        </w:r>
        <w:r w:rsidR="00BC7073" w:rsidRPr="00FD3080">
          <w:rPr>
            <w:rStyle w:val="Hyperlink"/>
            <w:noProof/>
            <w:rtl/>
          </w:rPr>
          <w:t xml:space="preserve"> &lt;</w:t>
        </w:r>
        <w:r w:rsidR="00BC7073" w:rsidRPr="00FD3080">
          <w:rPr>
            <w:rStyle w:val="Hyperlink"/>
            <w:rFonts w:hint="eastAsia"/>
            <w:noProof/>
            <w:rtl/>
          </w:rPr>
          <w:t>פריט</w:t>
        </w:r>
        <w:r w:rsidR="00BC7073" w:rsidRPr="00FD3080">
          <w:rPr>
            <w:rStyle w:val="Hyperlink"/>
            <w:noProof/>
            <w:rtl/>
          </w:rPr>
          <w:t>/</w:t>
        </w:r>
        <w:r w:rsidR="00BC7073" w:rsidRPr="00FD3080">
          <w:rPr>
            <w:rStyle w:val="Hyperlink"/>
            <w:rFonts w:hint="eastAsia"/>
            <w:noProof/>
            <w:rtl/>
          </w:rPr>
          <w:t>צומת</w:t>
        </w:r>
        <w:r w:rsidR="00BC7073" w:rsidRPr="00FD3080">
          <w:rPr>
            <w:rStyle w:val="Hyperlink"/>
            <w:noProof/>
            <w:rtl/>
          </w:rPr>
          <w:t>/</w:t>
        </w:r>
        <w:r w:rsidR="00BC7073" w:rsidRPr="00FD3080">
          <w:rPr>
            <w:rStyle w:val="Hyperlink"/>
            <w:rFonts w:hint="eastAsia"/>
            <w:noProof/>
            <w:rtl/>
          </w:rPr>
          <w:t>תוכנת</w:t>
        </w:r>
        <w:r w:rsidR="00BC7073" w:rsidRPr="00FD3080">
          <w:rPr>
            <w:rStyle w:val="Hyperlink"/>
            <w:noProof/>
            <w:rtl/>
          </w:rPr>
          <w:t>&gt; &lt;</w:t>
        </w:r>
        <w:r w:rsidR="00BC7073" w:rsidRPr="00FD3080">
          <w:rPr>
            <w:rStyle w:val="Hyperlink"/>
            <w:rFonts w:hint="eastAsia"/>
            <w:noProof/>
            <w:rtl/>
          </w:rPr>
          <w:t>שם</w:t>
        </w:r>
        <w:r w:rsidR="00BC7073" w:rsidRPr="00FD3080">
          <w:rPr>
            <w:rStyle w:val="Hyperlink"/>
            <w:noProof/>
            <w:rtl/>
          </w:rPr>
          <w:t xml:space="preserve"> </w:t>
        </w:r>
        <w:r w:rsidR="00BC7073" w:rsidRPr="00FD3080">
          <w:rPr>
            <w:rStyle w:val="Hyperlink"/>
            <w:rFonts w:hint="eastAsia"/>
            <w:noProof/>
            <w:rtl/>
          </w:rPr>
          <w:t>הפריט</w:t>
        </w:r>
        <w:r w:rsidR="00BC7073" w:rsidRPr="00FD3080">
          <w:rPr>
            <w:rStyle w:val="Hyperlink"/>
            <w:noProof/>
            <w:rtl/>
          </w:rPr>
          <w:t>/</w:t>
        </w:r>
        <w:r w:rsidR="00BC7073" w:rsidRPr="00FD3080">
          <w:rPr>
            <w:rStyle w:val="Hyperlink"/>
            <w:rFonts w:hint="eastAsia"/>
            <w:noProof/>
            <w:rtl/>
          </w:rPr>
          <w:t>הצומת</w:t>
        </w:r>
        <w:r w:rsidR="00BC7073" w:rsidRPr="00FD3080">
          <w:rPr>
            <w:rStyle w:val="Hyperlink"/>
            <w:noProof/>
            <w:rtl/>
          </w:rPr>
          <w:t>/</w:t>
        </w:r>
        <w:r w:rsidR="00BC7073" w:rsidRPr="00FD3080">
          <w:rPr>
            <w:rStyle w:val="Hyperlink"/>
            <w:rFonts w:hint="eastAsia"/>
            <w:noProof/>
            <w:rtl/>
          </w:rPr>
          <w:t>התוכנה</w:t>
        </w:r>
        <w:r w:rsidR="00BC7073" w:rsidRPr="00FD3080">
          <w:rPr>
            <w:rStyle w:val="Hyperlink"/>
            <w:noProof/>
            <w:rtl/>
          </w:rPr>
          <w:t>&gt;</w:t>
        </w:r>
        <w:r w:rsidR="00BC7073">
          <w:rPr>
            <w:noProof/>
            <w:webHidden/>
            <w:rtl/>
          </w:rPr>
          <w:tab/>
        </w:r>
        <w:r w:rsidR="00BC7073">
          <w:rPr>
            <w:noProof/>
            <w:webHidden/>
            <w:rtl/>
          </w:rPr>
          <w:fldChar w:fldCharType="begin"/>
        </w:r>
        <w:r w:rsidR="00BC7073">
          <w:rPr>
            <w:noProof/>
            <w:webHidden/>
            <w:rtl/>
          </w:rPr>
          <w:instrText xml:space="preserve"> </w:instrText>
        </w:r>
        <w:r w:rsidR="00BC7073">
          <w:rPr>
            <w:noProof/>
            <w:webHidden/>
          </w:rPr>
          <w:instrText>PAGEREF</w:instrText>
        </w:r>
        <w:r w:rsidR="00BC7073">
          <w:rPr>
            <w:noProof/>
            <w:webHidden/>
            <w:rtl/>
          </w:rPr>
          <w:instrText xml:space="preserve"> _</w:instrText>
        </w:r>
        <w:r w:rsidR="00BC7073">
          <w:rPr>
            <w:noProof/>
            <w:webHidden/>
          </w:rPr>
          <w:instrText>Toc437179630 \h</w:instrText>
        </w:r>
        <w:r w:rsidR="00BC7073">
          <w:rPr>
            <w:noProof/>
            <w:webHidden/>
            <w:rtl/>
          </w:rPr>
          <w:instrText xml:space="preserve"> </w:instrText>
        </w:r>
        <w:r w:rsidR="00BC7073">
          <w:rPr>
            <w:noProof/>
            <w:webHidden/>
            <w:rtl/>
          </w:rPr>
        </w:r>
        <w:r w:rsidR="00BC7073">
          <w:rPr>
            <w:noProof/>
            <w:webHidden/>
            <w:rtl/>
          </w:rPr>
          <w:fldChar w:fldCharType="separate"/>
        </w:r>
        <w:r w:rsidR="00BC7073">
          <w:rPr>
            <w:noProof/>
            <w:webHidden/>
            <w:rtl/>
          </w:rPr>
          <w:t>11</w:t>
        </w:r>
        <w:r w:rsidR="00BC7073">
          <w:rPr>
            <w:noProof/>
            <w:webHidden/>
            <w:rtl/>
          </w:rPr>
          <w:fldChar w:fldCharType="end"/>
        </w:r>
      </w:hyperlink>
    </w:p>
    <w:p w:rsidR="00BC7073" w:rsidRDefault="00E70B48">
      <w:pPr>
        <w:pStyle w:val="TableofFigures"/>
        <w:tabs>
          <w:tab w:val="right" w:leader="dot" w:pos="8296"/>
        </w:tabs>
        <w:rPr>
          <w:rFonts w:asciiTheme="minorHAnsi" w:eastAsiaTheme="minorEastAsia" w:hAnsiTheme="minorHAnsi" w:cstheme="minorBidi"/>
          <w:noProof/>
          <w:rtl/>
        </w:rPr>
      </w:pPr>
      <w:hyperlink w:anchor="_Toc437179631" w:history="1">
        <w:r w:rsidR="00BC7073" w:rsidRPr="00FD3080">
          <w:rPr>
            <w:rStyle w:val="Hyperlink"/>
            <w:rFonts w:hint="eastAsia"/>
            <w:noProof/>
            <w:rtl/>
          </w:rPr>
          <w:t>איור</w:t>
        </w:r>
        <w:r w:rsidR="00BC7073" w:rsidRPr="00FD3080">
          <w:rPr>
            <w:rStyle w:val="Hyperlink"/>
            <w:noProof/>
            <w:rtl/>
          </w:rPr>
          <w:t xml:space="preserve"> 4: </w:t>
        </w:r>
        <w:r w:rsidR="00BC7073" w:rsidRPr="00FD3080">
          <w:rPr>
            <w:rStyle w:val="Hyperlink"/>
            <w:rFonts w:hint="eastAsia"/>
            <w:noProof/>
            <w:rtl/>
          </w:rPr>
          <w:t>הארכיטקטורה</w:t>
        </w:r>
        <w:r w:rsidR="00BC7073" w:rsidRPr="00FD3080">
          <w:rPr>
            <w:rStyle w:val="Hyperlink"/>
            <w:noProof/>
            <w:rtl/>
          </w:rPr>
          <w:t xml:space="preserve"> </w:t>
        </w:r>
        <w:r w:rsidR="00BC7073" w:rsidRPr="00FD3080">
          <w:rPr>
            <w:rStyle w:val="Hyperlink"/>
            <w:rFonts w:hint="eastAsia"/>
            <w:noProof/>
            <w:rtl/>
          </w:rPr>
          <w:t>הכוללת</w:t>
        </w:r>
        <w:r w:rsidR="00BC7073" w:rsidRPr="00FD3080">
          <w:rPr>
            <w:rStyle w:val="Hyperlink"/>
            <w:noProof/>
            <w:rtl/>
          </w:rPr>
          <w:t xml:space="preserve"> </w:t>
        </w:r>
        <w:r w:rsidR="00BC7073" w:rsidRPr="00FD3080">
          <w:rPr>
            <w:rStyle w:val="Hyperlink"/>
            <w:rFonts w:hint="eastAsia"/>
            <w:noProof/>
            <w:rtl/>
          </w:rPr>
          <w:t>של</w:t>
        </w:r>
        <w:r w:rsidR="00BC7073" w:rsidRPr="00FD3080">
          <w:rPr>
            <w:rStyle w:val="Hyperlink"/>
            <w:noProof/>
            <w:rtl/>
          </w:rPr>
          <w:t xml:space="preserve"> &lt;</w:t>
        </w:r>
        <w:r w:rsidR="00BC7073" w:rsidRPr="00FD3080">
          <w:rPr>
            <w:rStyle w:val="Hyperlink"/>
            <w:rFonts w:hint="eastAsia"/>
            <w:noProof/>
            <w:rtl/>
          </w:rPr>
          <w:t>פריט</w:t>
        </w:r>
        <w:r w:rsidR="00BC7073" w:rsidRPr="00FD3080">
          <w:rPr>
            <w:rStyle w:val="Hyperlink"/>
            <w:noProof/>
            <w:rtl/>
          </w:rPr>
          <w:t>/</w:t>
        </w:r>
        <w:r w:rsidR="00BC7073" w:rsidRPr="00FD3080">
          <w:rPr>
            <w:rStyle w:val="Hyperlink"/>
            <w:rFonts w:hint="eastAsia"/>
            <w:noProof/>
            <w:rtl/>
          </w:rPr>
          <w:t>צומת</w:t>
        </w:r>
        <w:r w:rsidR="00BC7073" w:rsidRPr="00FD3080">
          <w:rPr>
            <w:rStyle w:val="Hyperlink"/>
            <w:noProof/>
            <w:rtl/>
          </w:rPr>
          <w:t>/</w:t>
        </w:r>
        <w:r w:rsidR="00BC7073" w:rsidRPr="00FD3080">
          <w:rPr>
            <w:rStyle w:val="Hyperlink"/>
            <w:rFonts w:hint="eastAsia"/>
            <w:noProof/>
            <w:rtl/>
          </w:rPr>
          <w:t>תוכנת</w:t>
        </w:r>
        <w:r w:rsidR="00BC7073" w:rsidRPr="00FD3080">
          <w:rPr>
            <w:rStyle w:val="Hyperlink"/>
            <w:noProof/>
            <w:rtl/>
          </w:rPr>
          <w:t>&gt; &lt;</w:t>
        </w:r>
        <w:r w:rsidR="00BC7073" w:rsidRPr="00FD3080">
          <w:rPr>
            <w:rStyle w:val="Hyperlink"/>
            <w:rFonts w:hint="eastAsia"/>
            <w:noProof/>
            <w:rtl/>
          </w:rPr>
          <w:t>שם</w:t>
        </w:r>
        <w:r w:rsidR="00BC7073" w:rsidRPr="00FD3080">
          <w:rPr>
            <w:rStyle w:val="Hyperlink"/>
            <w:noProof/>
            <w:rtl/>
          </w:rPr>
          <w:t xml:space="preserve"> </w:t>
        </w:r>
        <w:r w:rsidR="00BC7073" w:rsidRPr="00FD3080">
          <w:rPr>
            <w:rStyle w:val="Hyperlink"/>
            <w:rFonts w:hint="eastAsia"/>
            <w:noProof/>
            <w:rtl/>
          </w:rPr>
          <w:t>הפריט</w:t>
        </w:r>
        <w:r w:rsidR="00BC7073" w:rsidRPr="00FD3080">
          <w:rPr>
            <w:rStyle w:val="Hyperlink"/>
            <w:noProof/>
            <w:rtl/>
          </w:rPr>
          <w:t>/</w:t>
        </w:r>
        <w:r w:rsidR="00BC7073" w:rsidRPr="00FD3080">
          <w:rPr>
            <w:rStyle w:val="Hyperlink"/>
            <w:rFonts w:hint="eastAsia"/>
            <w:noProof/>
            <w:rtl/>
          </w:rPr>
          <w:t>הצומת</w:t>
        </w:r>
        <w:r w:rsidR="00BC7073" w:rsidRPr="00FD3080">
          <w:rPr>
            <w:rStyle w:val="Hyperlink"/>
            <w:noProof/>
            <w:rtl/>
          </w:rPr>
          <w:t>/</w:t>
        </w:r>
        <w:r w:rsidR="00BC7073" w:rsidRPr="00FD3080">
          <w:rPr>
            <w:rStyle w:val="Hyperlink"/>
            <w:rFonts w:hint="eastAsia"/>
            <w:noProof/>
            <w:rtl/>
          </w:rPr>
          <w:t>התוכנה</w:t>
        </w:r>
        <w:r w:rsidR="00BC7073" w:rsidRPr="00FD3080">
          <w:rPr>
            <w:rStyle w:val="Hyperlink"/>
            <w:noProof/>
            <w:rtl/>
          </w:rPr>
          <w:t>&gt;</w:t>
        </w:r>
        <w:r w:rsidR="00BC7073">
          <w:rPr>
            <w:noProof/>
            <w:webHidden/>
            <w:rtl/>
          </w:rPr>
          <w:tab/>
        </w:r>
        <w:r w:rsidR="00BC7073">
          <w:rPr>
            <w:noProof/>
            <w:webHidden/>
            <w:rtl/>
          </w:rPr>
          <w:fldChar w:fldCharType="begin"/>
        </w:r>
        <w:r w:rsidR="00BC7073">
          <w:rPr>
            <w:noProof/>
            <w:webHidden/>
            <w:rtl/>
          </w:rPr>
          <w:instrText xml:space="preserve"> </w:instrText>
        </w:r>
        <w:r w:rsidR="00BC7073">
          <w:rPr>
            <w:noProof/>
            <w:webHidden/>
          </w:rPr>
          <w:instrText>PAGEREF</w:instrText>
        </w:r>
        <w:r w:rsidR="00BC7073">
          <w:rPr>
            <w:noProof/>
            <w:webHidden/>
            <w:rtl/>
          </w:rPr>
          <w:instrText xml:space="preserve"> _</w:instrText>
        </w:r>
        <w:r w:rsidR="00BC7073">
          <w:rPr>
            <w:noProof/>
            <w:webHidden/>
          </w:rPr>
          <w:instrText>Toc437179631 \h</w:instrText>
        </w:r>
        <w:r w:rsidR="00BC7073">
          <w:rPr>
            <w:noProof/>
            <w:webHidden/>
            <w:rtl/>
          </w:rPr>
          <w:instrText xml:space="preserve"> </w:instrText>
        </w:r>
        <w:r w:rsidR="00BC7073">
          <w:rPr>
            <w:noProof/>
            <w:webHidden/>
            <w:rtl/>
          </w:rPr>
        </w:r>
        <w:r w:rsidR="00BC7073">
          <w:rPr>
            <w:noProof/>
            <w:webHidden/>
            <w:rtl/>
          </w:rPr>
          <w:fldChar w:fldCharType="separate"/>
        </w:r>
        <w:r w:rsidR="00BC7073">
          <w:rPr>
            <w:noProof/>
            <w:webHidden/>
            <w:rtl/>
          </w:rPr>
          <w:t>12</w:t>
        </w:r>
        <w:r w:rsidR="00BC7073">
          <w:rPr>
            <w:noProof/>
            <w:webHidden/>
            <w:rtl/>
          </w:rPr>
          <w:fldChar w:fldCharType="end"/>
        </w:r>
      </w:hyperlink>
    </w:p>
    <w:p w:rsidR="00BC7073" w:rsidRDefault="00E70B48">
      <w:pPr>
        <w:pStyle w:val="TableofFigures"/>
        <w:tabs>
          <w:tab w:val="right" w:leader="dot" w:pos="8296"/>
        </w:tabs>
        <w:rPr>
          <w:rFonts w:asciiTheme="minorHAnsi" w:eastAsiaTheme="minorEastAsia" w:hAnsiTheme="minorHAnsi" w:cstheme="minorBidi"/>
          <w:noProof/>
          <w:rtl/>
        </w:rPr>
      </w:pPr>
      <w:hyperlink w:anchor="_Toc437179632" w:history="1">
        <w:r w:rsidR="00BC7073" w:rsidRPr="00FD3080">
          <w:rPr>
            <w:rStyle w:val="Hyperlink"/>
            <w:rFonts w:hint="eastAsia"/>
            <w:noProof/>
            <w:rtl/>
          </w:rPr>
          <w:t>איור</w:t>
        </w:r>
        <w:r w:rsidR="00BC7073" w:rsidRPr="00FD3080">
          <w:rPr>
            <w:rStyle w:val="Hyperlink"/>
            <w:noProof/>
            <w:rtl/>
          </w:rPr>
          <w:t xml:space="preserve"> 5: </w:t>
        </w:r>
        <w:r w:rsidR="00BC7073" w:rsidRPr="00FD3080">
          <w:rPr>
            <w:rStyle w:val="Hyperlink"/>
            <w:rFonts w:hint="eastAsia"/>
            <w:noProof/>
            <w:rtl/>
          </w:rPr>
          <w:t>תרשים</w:t>
        </w:r>
        <w:r w:rsidR="00BC7073" w:rsidRPr="00FD3080">
          <w:rPr>
            <w:rStyle w:val="Hyperlink"/>
            <w:noProof/>
            <w:rtl/>
          </w:rPr>
          <w:t xml:space="preserve"> </w:t>
        </w:r>
        <w:r w:rsidR="00BC7073" w:rsidRPr="00FD3080">
          <w:rPr>
            <w:rStyle w:val="Hyperlink"/>
            <w:rFonts w:hint="eastAsia"/>
            <w:noProof/>
            <w:rtl/>
          </w:rPr>
          <w:t>מחלקות</w:t>
        </w:r>
        <w:r w:rsidR="00BC7073" w:rsidRPr="00FD3080">
          <w:rPr>
            <w:rStyle w:val="Hyperlink"/>
            <w:noProof/>
            <w:rtl/>
          </w:rPr>
          <w:t xml:space="preserve"> </w:t>
        </w:r>
        <w:r w:rsidR="00BC7073" w:rsidRPr="00FD3080">
          <w:rPr>
            <w:rStyle w:val="Hyperlink"/>
            <w:rFonts w:hint="eastAsia"/>
            <w:noProof/>
            <w:rtl/>
          </w:rPr>
          <w:t>של</w:t>
        </w:r>
        <w:r w:rsidR="00BC7073" w:rsidRPr="00FD3080">
          <w:rPr>
            <w:rStyle w:val="Hyperlink"/>
            <w:noProof/>
            <w:rtl/>
          </w:rPr>
          <w:t xml:space="preserve"> </w:t>
        </w:r>
        <w:r w:rsidR="00BC7073" w:rsidRPr="00FD3080">
          <w:rPr>
            <w:rStyle w:val="Hyperlink"/>
            <w:rFonts w:hint="eastAsia"/>
            <w:noProof/>
            <w:rtl/>
          </w:rPr>
          <w:t>מארז</w:t>
        </w:r>
        <w:r w:rsidR="00BC7073" w:rsidRPr="00FD3080">
          <w:rPr>
            <w:rStyle w:val="Hyperlink"/>
            <w:noProof/>
            <w:rtl/>
          </w:rPr>
          <w:t>/</w:t>
        </w:r>
        <w:r w:rsidR="00BC7073" w:rsidRPr="00FD3080">
          <w:rPr>
            <w:rStyle w:val="Hyperlink"/>
            <w:rFonts w:hint="eastAsia"/>
            <w:noProof/>
            <w:rtl/>
          </w:rPr>
          <w:t>רכיב</w:t>
        </w:r>
        <w:r w:rsidR="00BC7073" w:rsidRPr="00FD3080">
          <w:rPr>
            <w:rStyle w:val="Hyperlink"/>
            <w:noProof/>
            <w:rtl/>
          </w:rPr>
          <w:t xml:space="preserve"> &lt;</w:t>
        </w:r>
        <w:r w:rsidR="00BC7073" w:rsidRPr="00FD3080">
          <w:rPr>
            <w:rStyle w:val="Hyperlink"/>
            <w:rFonts w:hint="eastAsia"/>
            <w:noProof/>
            <w:rtl/>
          </w:rPr>
          <w:t>שם</w:t>
        </w:r>
        <w:r w:rsidR="00BC7073" w:rsidRPr="00FD3080">
          <w:rPr>
            <w:rStyle w:val="Hyperlink"/>
            <w:noProof/>
            <w:rtl/>
          </w:rPr>
          <w:t xml:space="preserve"> </w:t>
        </w:r>
        <w:r w:rsidR="00BC7073" w:rsidRPr="00FD3080">
          <w:rPr>
            <w:rStyle w:val="Hyperlink"/>
            <w:rFonts w:hint="eastAsia"/>
            <w:noProof/>
            <w:rtl/>
          </w:rPr>
          <w:t>המארז</w:t>
        </w:r>
        <w:r w:rsidR="00BC7073" w:rsidRPr="00FD3080">
          <w:rPr>
            <w:rStyle w:val="Hyperlink"/>
            <w:noProof/>
            <w:rtl/>
          </w:rPr>
          <w:t>/</w:t>
        </w:r>
        <w:r w:rsidR="00BC7073" w:rsidRPr="00FD3080">
          <w:rPr>
            <w:rStyle w:val="Hyperlink"/>
            <w:rFonts w:hint="eastAsia"/>
            <w:noProof/>
            <w:rtl/>
          </w:rPr>
          <w:t>הרכיב</w:t>
        </w:r>
        <w:r w:rsidR="00BC7073" w:rsidRPr="00FD3080">
          <w:rPr>
            <w:rStyle w:val="Hyperlink"/>
            <w:noProof/>
            <w:rtl/>
          </w:rPr>
          <w:t>&gt;</w:t>
        </w:r>
        <w:r w:rsidR="00BC7073">
          <w:rPr>
            <w:noProof/>
            <w:webHidden/>
            <w:rtl/>
          </w:rPr>
          <w:tab/>
        </w:r>
        <w:r w:rsidR="00BC7073">
          <w:rPr>
            <w:noProof/>
            <w:webHidden/>
            <w:rtl/>
          </w:rPr>
          <w:fldChar w:fldCharType="begin"/>
        </w:r>
        <w:r w:rsidR="00BC7073">
          <w:rPr>
            <w:noProof/>
            <w:webHidden/>
            <w:rtl/>
          </w:rPr>
          <w:instrText xml:space="preserve"> </w:instrText>
        </w:r>
        <w:r w:rsidR="00BC7073">
          <w:rPr>
            <w:noProof/>
            <w:webHidden/>
          </w:rPr>
          <w:instrText>PAGEREF</w:instrText>
        </w:r>
        <w:r w:rsidR="00BC7073">
          <w:rPr>
            <w:noProof/>
            <w:webHidden/>
            <w:rtl/>
          </w:rPr>
          <w:instrText xml:space="preserve"> _</w:instrText>
        </w:r>
        <w:r w:rsidR="00BC7073">
          <w:rPr>
            <w:noProof/>
            <w:webHidden/>
          </w:rPr>
          <w:instrText>Toc437179632 \h</w:instrText>
        </w:r>
        <w:r w:rsidR="00BC7073">
          <w:rPr>
            <w:noProof/>
            <w:webHidden/>
            <w:rtl/>
          </w:rPr>
          <w:instrText xml:space="preserve"> </w:instrText>
        </w:r>
        <w:r w:rsidR="00BC7073">
          <w:rPr>
            <w:noProof/>
            <w:webHidden/>
            <w:rtl/>
          </w:rPr>
        </w:r>
        <w:r w:rsidR="00BC7073">
          <w:rPr>
            <w:noProof/>
            <w:webHidden/>
            <w:rtl/>
          </w:rPr>
          <w:fldChar w:fldCharType="separate"/>
        </w:r>
        <w:r w:rsidR="00BC7073">
          <w:rPr>
            <w:noProof/>
            <w:webHidden/>
            <w:rtl/>
          </w:rPr>
          <w:t>12</w:t>
        </w:r>
        <w:r w:rsidR="00BC7073">
          <w:rPr>
            <w:noProof/>
            <w:webHidden/>
            <w:rtl/>
          </w:rPr>
          <w:fldChar w:fldCharType="end"/>
        </w:r>
      </w:hyperlink>
    </w:p>
    <w:p w:rsidR="00BC7073" w:rsidRDefault="00E70B48">
      <w:pPr>
        <w:pStyle w:val="TableofFigures"/>
        <w:tabs>
          <w:tab w:val="right" w:leader="dot" w:pos="8296"/>
        </w:tabs>
        <w:rPr>
          <w:rFonts w:asciiTheme="minorHAnsi" w:eastAsiaTheme="minorEastAsia" w:hAnsiTheme="minorHAnsi" w:cstheme="minorBidi"/>
          <w:noProof/>
          <w:rtl/>
        </w:rPr>
      </w:pPr>
      <w:hyperlink w:anchor="_Toc437179633" w:history="1">
        <w:r w:rsidR="00BC7073" w:rsidRPr="00FD3080">
          <w:rPr>
            <w:rStyle w:val="Hyperlink"/>
            <w:rFonts w:hint="eastAsia"/>
            <w:noProof/>
            <w:rtl/>
          </w:rPr>
          <w:t>איור</w:t>
        </w:r>
        <w:r w:rsidR="00BC7073" w:rsidRPr="00FD3080">
          <w:rPr>
            <w:rStyle w:val="Hyperlink"/>
            <w:noProof/>
            <w:rtl/>
          </w:rPr>
          <w:t xml:space="preserve"> 6: </w:t>
        </w:r>
        <w:r w:rsidR="00BC7073" w:rsidRPr="00FD3080">
          <w:rPr>
            <w:rStyle w:val="Hyperlink"/>
            <w:rFonts w:hint="eastAsia"/>
            <w:noProof/>
            <w:rtl/>
          </w:rPr>
          <w:t>תרשים</w:t>
        </w:r>
        <w:r w:rsidR="00BC7073" w:rsidRPr="00FD3080">
          <w:rPr>
            <w:rStyle w:val="Hyperlink"/>
            <w:noProof/>
            <w:rtl/>
          </w:rPr>
          <w:t xml:space="preserve"> </w:t>
        </w:r>
        <w:r w:rsidR="00BC7073" w:rsidRPr="00FD3080">
          <w:rPr>
            <w:rStyle w:val="Hyperlink"/>
            <w:rFonts w:hint="eastAsia"/>
            <w:noProof/>
            <w:rtl/>
          </w:rPr>
          <w:t>רצף</w:t>
        </w:r>
        <w:r w:rsidR="00BC7073" w:rsidRPr="00FD3080">
          <w:rPr>
            <w:rStyle w:val="Hyperlink"/>
            <w:noProof/>
            <w:rtl/>
          </w:rPr>
          <w:t xml:space="preserve"> </w:t>
        </w:r>
        <w:r w:rsidR="00BC7073" w:rsidRPr="00FD3080">
          <w:rPr>
            <w:rStyle w:val="Hyperlink"/>
            <w:rFonts w:hint="eastAsia"/>
            <w:noProof/>
            <w:rtl/>
          </w:rPr>
          <w:t>של</w:t>
        </w:r>
        <w:r w:rsidR="00BC7073" w:rsidRPr="00FD3080">
          <w:rPr>
            <w:rStyle w:val="Hyperlink"/>
            <w:noProof/>
            <w:rtl/>
          </w:rPr>
          <w:t xml:space="preserve"> &lt;</w:t>
        </w:r>
        <w:r w:rsidR="00BC7073" w:rsidRPr="00FD3080">
          <w:rPr>
            <w:rStyle w:val="Hyperlink"/>
            <w:rFonts w:hint="eastAsia"/>
            <w:noProof/>
            <w:rtl/>
          </w:rPr>
          <w:t>תרחיש</w:t>
        </w:r>
        <w:r w:rsidR="00BC7073" w:rsidRPr="00FD3080">
          <w:rPr>
            <w:rStyle w:val="Hyperlink"/>
            <w:noProof/>
            <w:rtl/>
          </w:rPr>
          <w:t>/</w:t>
        </w:r>
        <w:r w:rsidR="00BC7073" w:rsidRPr="00FD3080">
          <w:rPr>
            <w:rStyle w:val="Hyperlink"/>
            <w:rFonts w:hint="eastAsia"/>
            <w:noProof/>
            <w:rtl/>
          </w:rPr>
          <w:t>ים</w:t>
        </w:r>
        <w:r w:rsidR="00BC7073" w:rsidRPr="00FD3080">
          <w:rPr>
            <w:rStyle w:val="Hyperlink"/>
            <w:noProof/>
            <w:rtl/>
          </w:rPr>
          <w:t>&gt;</w:t>
        </w:r>
        <w:r w:rsidR="00BC7073">
          <w:rPr>
            <w:noProof/>
            <w:webHidden/>
            <w:rtl/>
          </w:rPr>
          <w:tab/>
        </w:r>
        <w:r w:rsidR="00BC7073">
          <w:rPr>
            <w:noProof/>
            <w:webHidden/>
            <w:rtl/>
          </w:rPr>
          <w:fldChar w:fldCharType="begin"/>
        </w:r>
        <w:r w:rsidR="00BC7073">
          <w:rPr>
            <w:noProof/>
            <w:webHidden/>
            <w:rtl/>
          </w:rPr>
          <w:instrText xml:space="preserve"> </w:instrText>
        </w:r>
        <w:r w:rsidR="00BC7073">
          <w:rPr>
            <w:noProof/>
            <w:webHidden/>
          </w:rPr>
          <w:instrText>PAGEREF</w:instrText>
        </w:r>
        <w:r w:rsidR="00BC7073">
          <w:rPr>
            <w:noProof/>
            <w:webHidden/>
            <w:rtl/>
          </w:rPr>
          <w:instrText xml:space="preserve"> _</w:instrText>
        </w:r>
        <w:r w:rsidR="00BC7073">
          <w:rPr>
            <w:noProof/>
            <w:webHidden/>
          </w:rPr>
          <w:instrText>Toc437179633 \h</w:instrText>
        </w:r>
        <w:r w:rsidR="00BC7073">
          <w:rPr>
            <w:noProof/>
            <w:webHidden/>
            <w:rtl/>
          </w:rPr>
          <w:instrText xml:space="preserve"> </w:instrText>
        </w:r>
        <w:r w:rsidR="00BC7073">
          <w:rPr>
            <w:noProof/>
            <w:webHidden/>
            <w:rtl/>
          </w:rPr>
        </w:r>
        <w:r w:rsidR="00BC7073">
          <w:rPr>
            <w:noProof/>
            <w:webHidden/>
            <w:rtl/>
          </w:rPr>
          <w:fldChar w:fldCharType="separate"/>
        </w:r>
        <w:r w:rsidR="00BC7073">
          <w:rPr>
            <w:noProof/>
            <w:webHidden/>
            <w:rtl/>
          </w:rPr>
          <w:t>13</w:t>
        </w:r>
        <w:r w:rsidR="00BC7073">
          <w:rPr>
            <w:noProof/>
            <w:webHidden/>
            <w:rtl/>
          </w:rPr>
          <w:fldChar w:fldCharType="end"/>
        </w:r>
      </w:hyperlink>
    </w:p>
    <w:p w:rsidR="003615A4" w:rsidRDefault="000310C6" w:rsidP="004126A5">
      <w:pPr>
        <w:bidi w:val="0"/>
        <w:spacing w:beforeLines="60" w:before="144" w:after="60" w:line="240" w:lineRule="auto"/>
        <w:ind w:left="0"/>
        <w:jc w:val="left"/>
        <w:rPr>
          <w:rtl/>
        </w:rPr>
      </w:pPr>
      <w:r>
        <w:rPr>
          <w:rtl/>
        </w:rPr>
        <w:fldChar w:fldCharType="end"/>
      </w:r>
    </w:p>
    <w:p w:rsidR="003615A4" w:rsidRDefault="003615A4">
      <w:pPr>
        <w:bidi w:val="0"/>
        <w:spacing w:before="0" w:after="0" w:line="240" w:lineRule="auto"/>
        <w:ind w:left="0"/>
        <w:jc w:val="left"/>
        <w:rPr>
          <w:rtl/>
        </w:rPr>
      </w:pPr>
      <w:r>
        <w:rPr>
          <w:rtl/>
        </w:rPr>
        <w:br w:type="page"/>
      </w:r>
    </w:p>
    <w:p w:rsidR="00D65496" w:rsidRDefault="00D65496" w:rsidP="004126A5">
      <w:pPr>
        <w:bidi w:val="0"/>
        <w:spacing w:beforeLines="60" w:before="144" w:after="60" w:line="240" w:lineRule="auto"/>
        <w:ind w:left="0"/>
        <w:jc w:val="left"/>
        <w:rPr>
          <w:rtl/>
        </w:rPr>
      </w:pPr>
    </w:p>
    <w:p w:rsidR="00DB65EA" w:rsidRDefault="00DB65EA" w:rsidP="00DB65EA">
      <w:pPr>
        <w:pStyle w:val="Title"/>
        <w:ind w:left="0"/>
        <w:rPr>
          <w:rtl/>
        </w:rPr>
      </w:pPr>
      <w:r>
        <w:rPr>
          <w:rFonts w:hint="cs"/>
          <w:rtl/>
        </w:rPr>
        <w:t>רשימת טבלאות</w:t>
      </w:r>
    </w:p>
    <w:p w:rsidR="00DB65EA" w:rsidRDefault="00DB65EA" w:rsidP="00DB65EA">
      <w:pPr>
        <w:spacing w:beforeLines="60" w:before="144" w:after="60" w:line="240" w:lineRule="auto"/>
        <w:ind w:left="0"/>
        <w:jc w:val="left"/>
        <w:rPr>
          <w:i/>
          <w:iCs/>
          <w:color w:val="3333FF"/>
          <w:rtl/>
        </w:rPr>
      </w:pPr>
      <w:r w:rsidRPr="00DB65EA">
        <w:rPr>
          <w:rFonts w:hint="cs"/>
          <w:i/>
          <w:iCs/>
          <w:color w:val="3333FF"/>
          <w:rtl/>
        </w:rPr>
        <w:t>רשימת טבלאות ז</w:t>
      </w:r>
      <w:r>
        <w:rPr>
          <w:rFonts w:hint="cs"/>
          <w:i/>
          <w:iCs/>
          <w:color w:val="3333FF"/>
          <w:rtl/>
        </w:rPr>
        <w:t>ו</w:t>
      </w:r>
      <w:r w:rsidRPr="00DB65EA">
        <w:rPr>
          <w:rFonts w:hint="cs"/>
          <w:i/>
          <w:iCs/>
          <w:color w:val="3333FF"/>
          <w:rtl/>
        </w:rPr>
        <w:t xml:space="preserve"> נוצר</w:t>
      </w:r>
      <w:r>
        <w:rPr>
          <w:rFonts w:hint="cs"/>
          <w:i/>
          <w:iCs/>
          <w:color w:val="3333FF"/>
          <w:rtl/>
        </w:rPr>
        <w:t>ה</w:t>
      </w:r>
      <w:r w:rsidRPr="00DB65EA">
        <w:rPr>
          <w:rFonts w:hint="cs"/>
          <w:i/>
          <w:iCs/>
          <w:color w:val="3333FF"/>
          <w:rtl/>
        </w:rPr>
        <w:t xml:space="preserve"> אוטומטית ויש לעדכנ</w:t>
      </w:r>
      <w:r>
        <w:rPr>
          <w:rFonts w:hint="cs"/>
          <w:i/>
          <w:iCs/>
          <w:color w:val="3333FF"/>
          <w:rtl/>
        </w:rPr>
        <w:t>ה</w:t>
      </w:r>
      <w:r w:rsidRPr="00DB65EA">
        <w:rPr>
          <w:rFonts w:hint="cs"/>
          <w:i/>
          <w:iCs/>
          <w:color w:val="3333FF"/>
          <w:rtl/>
        </w:rPr>
        <w:t xml:space="preserve"> בכל פעם שנעשים שינויים במסמך. העדכון מתבצע דרך תפריט "הפניות &gt; עדכון טבלה".</w:t>
      </w:r>
    </w:p>
    <w:p w:rsidR="00BC7073" w:rsidRDefault="00DB65EA">
      <w:pPr>
        <w:pStyle w:val="TableofFigures"/>
        <w:tabs>
          <w:tab w:val="right" w:leader="dot" w:pos="8296"/>
        </w:tabs>
        <w:rPr>
          <w:rFonts w:asciiTheme="minorHAnsi" w:eastAsiaTheme="minorEastAsia" w:hAnsiTheme="minorHAnsi" w:cstheme="minorBidi"/>
          <w:noProof/>
          <w:rtl/>
        </w:rPr>
      </w:pPr>
      <w:r>
        <w:rPr>
          <w:i/>
          <w:iCs/>
          <w:color w:val="3333FF"/>
        </w:rPr>
        <w:fldChar w:fldCharType="begin"/>
      </w:r>
      <w:r>
        <w:rPr>
          <w:i/>
          <w:iCs/>
          <w:color w:val="3333FF"/>
        </w:rPr>
        <w:instrText xml:space="preserve"> TOC \h \z \c "</w:instrText>
      </w:r>
      <w:r>
        <w:rPr>
          <w:i/>
          <w:iCs/>
          <w:color w:val="3333FF"/>
          <w:rtl/>
        </w:rPr>
        <w:instrText>טבלה</w:instrText>
      </w:r>
      <w:r>
        <w:rPr>
          <w:i/>
          <w:iCs/>
          <w:color w:val="3333FF"/>
        </w:rPr>
        <w:instrText xml:space="preserve">" </w:instrText>
      </w:r>
      <w:r>
        <w:rPr>
          <w:i/>
          <w:iCs/>
          <w:color w:val="3333FF"/>
        </w:rPr>
        <w:fldChar w:fldCharType="separate"/>
      </w:r>
      <w:hyperlink w:anchor="_Toc437179623" w:history="1">
        <w:r w:rsidR="00BC7073" w:rsidRPr="00D173DB">
          <w:rPr>
            <w:rStyle w:val="Hyperlink"/>
            <w:rFonts w:hint="eastAsia"/>
            <w:noProof/>
            <w:rtl/>
          </w:rPr>
          <w:t>טבלה</w:t>
        </w:r>
        <w:r w:rsidR="00BC7073" w:rsidRPr="00D173DB">
          <w:rPr>
            <w:rStyle w:val="Hyperlink"/>
            <w:noProof/>
            <w:rtl/>
          </w:rPr>
          <w:t xml:space="preserve"> 1: </w:t>
        </w:r>
        <w:r w:rsidR="00BC7073" w:rsidRPr="00D173DB">
          <w:rPr>
            <w:rStyle w:val="Hyperlink"/>
            <w:rFonts w:hint="eastAsia"/>
            <w:noProof/>
            <w:rtl/>
          </w:rPr>
          <w:t>בעלי</w:t>
        </w:r>
        <w:r w:rsidR="00BC7073" w:rsidRPr="00D173DB">
          <w:rPr>
            <w:rStyle w:val="Hyperlink"/>
            <w:noProof/>
            <w:rtl/>
          </w:rPr>
          <w:t xml:space="preserve"> </w:t>
        </w:r>
        <w:r w:rsidR="00BC7073" w:rsidRPr="00D173DB">
          <w:rPr>
            <w:rStyle w:val="Hyperlink"/>
            <w:rFonts w:hint="eastAsia"/>
            <w:noProof/>
            <w:rtl/>
          </w:rPr>
          <w:t>עניין</w:t>
        </w:r>
        <w:r w:rsidR="00BC7073" w:rsidRPr="00D173DB">
          <w:rPr>
            <w:rStyle w:val="Hyperlink"/>
            <w:noProof/>
            <w:rtl/>
          </w:rPr>
          <w:t xml:space="preserve"> </w:t>
        </w:r>
        <w:r w:rsidR="00BC7073" w:rsidRPr="00D173DB">
          <w:rPr>
            <w:rStyle w:val="Hyperlink"/>
            <w:rFonts w:hint="eastAsia"/>
            <w:noProof/>
            <w:rtl/>
          </w:rPr>
          <w:t>ושחקנים</w:t>
        </w:r>
        <w:r w:rsidR="00BC7073" w:rsidRPr="00D173DB">
          <w:rPr>
            <w:rStyle w:val="Hyperlink"/>
            <w:noProof/>
            <w:rtl/>
          </w:rPr>
          <w:t xml:space="preserve"> </w:t>
        </w:r>
        <w:r w:rsidR="00BC7073" w:rsidRPr="00D173DB">
          <w:rPr>
            <w:rStyle w:val="Hyperlink"/>
            <w:rFonts w:hint="eastAsia"/>
            <w:noProof/>
            <w:rtl/>
          </w:rPr>
          <w:t>של</w:t>
        </w:r>
        <w:r w:rsidR="00BC7073" w:rsidRPr="00D173DB">
          <w:rPr>
            <w:rStyle w:val="Hyperlink"/>
            <w:noProof/>
            <w:rtl/>
          </w:rPr>
          <w:t xml:space="preserve"> </w:t>
        </w:r>
        <w:r w:rsidR="00BC7073" w:rsidRPr="00D173DB">
          <w:rPr>
            <w:rStyle w:val="Hyperlink"/>
            <w:rFonts w:hint="eastAsia"/>
            <w:noProof/>
            <w:rtl/>
          </w:rPr>
          <w:t>מערכת</w:t>
        </w:r>
        <w:r w:rsidR="00BC7073" w:rsidRPr="00D173DB">
          <w:rPr>
            <w:rStyle w:val="Hyperlink"/>
            <w:noProof/>
            <w:rtl/>
          </w:rPr>
          <w:t>/</w:t>
        </w:r>
        <w:r w:rsidR="00BC7073" w:rsidRPr="00D173DB">
          <w:rPr>
            <w:rStyle w:val="Hyperlink"/>
            <w:rFonts w:hint="eastAsia"/>
            <w:noProof/>
            <w:rtl/>
          </w:rPr>
          <w:t>תוכנת</w:t>
        </w:r>
        <w:r w:rsidR="00BC7073" w:rsidRPr="00D173DB">
          <w:rPr>
            <w:rStyle w:val="Hyperlink"/>
            <w:noProof/>
            <w:rtl/>
          </w:rPr>
          <w:t xml:space="preserve"> &lt;</w:t>
        </w:r>
        <w:r w:rsidR="00BC7073" w:rsidRPr="00D173DB">
          <w:rPr>
            <w:rStyle w:val="Hyperlink"/>
            <w:rFonts w:hint="eastAsia"/>
            <w:noProof/>
            <w:rtl/>
          </w:rPr>
          <w:t>שם</w:t>
        </w:r>
        <w:r w:rsidR="00BC7073" w:rsidRPr="00D173DB">
          <w:rPr>
            <w:rStyle w:val="Hyperlink"/>
            <w:noProof/>
            <w:rtl/>
          </w:rPr>
          <w:t xml:space="preserve"> </w:t>
        </w:r>
        <w:r w:rsidR="00BC7073" w:rsidRPr="00D173DB">
          <w:rPr>
            <w:rStyle w:val="Hyperlink"/>
            <w:rFonts w:hint="eastAsia"/>
            <w:noProof/>
            <w:rtl/>
          </w:rPr>
          <w:t>המערכת</w:t>
        </w:r>
        <w:r w:rsidR="00BC7073" w:rsidRPr="00D173DB">
          <w:rPr>
            <w:rStyle w:val="Hyperlink"/>
            <w:noProof/>
            <w:rtl/>
          </w:rPr>
          <w:t>/</w:t>
        </w:r>
        <w:r w:rsidR="00BC7073" w:rsidRPr="00D173DB">
          <w:rPr>
            <w:rStyle w:val="Hyperlink"/>
            <w:rFonts w:hint="eastAsia"/>
            <w:noProof/>
            <w:rtl/>
          </w:rPr>
          <w:t>התוכנה</w:t>
        </w:r>
        <w:r w:rsidR="00BC7073" w:rsidRPr="00D173DB">
          <w:rPr>
            <w:rStyle w:val="Hyperlink"/>
            <w:noProof/>
            <w:rtl/>
          </w:rPr>
          <w:t>&gt;</w:t>
        </w:r>
        <w:r w:rsidR="00BC7073">
          <w:rPr>
            <w:noProof/>
            <w:webHidden/>
            <w:rtl/>
          </w:rPr>
          <w:tab/>
        </w:r>
        <w:r w:rsidR="00BC7073">
          <w:rPr>
            <w:noProof/>
            <w:webHidden/>
            <w:rtl/>
          </w:rPr>
          <w:fldChar w:fldCharType="begin"/>
        </w:r>
        <w:r w:rsidR="00BC7073">
          <w:rPr>
            <w:noProof/>
            <w:webHidden/>
            <w:rtl/>
          </w:rPr>
          <w:instrText xml:space="preserve"> </w:instrText>
        </w:r>
        <w:r w:rsidR="00BC7073">
          <w:rPr>
            <w:noProof/>
            <w:webHidden/>
          </w:rPr>
          <w:instrText>PAGEREF</w:instrText>
        </w:r>
        <w:r w:rsidR="00BC7073">
          <w:rPr>
            <w:noProof/>
            <w:webHidden/>
            <w:rtl/>
          </w:rPr>
          <w:instrText xml:space="preserve"> _</w:instrText>
        </w:r>
        <w:r w:rsidR="00BC7073">
          <w:rPr>
            <w:noProof/>
            <w:webHidden/>
          </w:rPr>
          <w:instrText>Toc437179623 \h</w:instrText>
        </w:r>
        <w:r w:rsidR="00BC7073">
          <w:rPr>
            <w:noProof/>
            <w:webHidden/>
            <w:rtl/>
          </w:rPr>
          <w:instrText xml:space="preserve"> </w:instrText>
        </w:r>
        <w:r w:rsidR="00BC7073">
          <w:rPr>
            <w:noProof/>
            <w:webHidden/>
            <w:rtl/>
          </w:rPr>
        </w:r>
        <w:r w:rsidR="00BC7073">
          <w:rPr>
            <w:noProof/>
            <w:webHidden/>
            <w:rtl/>
          </w:rPr>
          <w:fldChar w:fldCharType="separate"/>
        </w:r>
        <w:r w:rsidR="00BC7073">
          <w:rPr>
            <w:noProof/>
            <w:webHidden/>
            <w:rtl/>
          </w:rPr>
          <w:t>7</w:t>
        </w:r>
        <w:r w:rsidR="00BC7073">
          <w:rPr>
            <w:noProof/>
            <w:webHidden/>
            <w:rtl/>
          </w:rPr>
          <w:fldChar w:fldCharType="end"/>
        </w:r>
      </w:hyperlink>
    </w:p>
    <w:p w:rsidR="00BC7073" w:rsidRDefault="00E70B48">
      <w:pPr>
        <w:pStyle w:val="TableofFigures"/>
        <w:tabs>
          <w:tab w:val="right" w:leader="dot" w:pos="8296"/>
        </w:tabs>
        <w:rPr>
          <w:rFonts w:asciiTheme="minorHAnsi" w:eastAsiaTheme="minorEastAsia" w:hAnsiTheme="minorHAnsi" w:cstheme="minorBidi"/>
          <w:noProof/>
          <w:rtl/>
        </w:rPr>
      </w:pPr>
      <w:hyperlink w:anchor="_Toc437179624" w:history="1">
        <w:r w:rsidR="00BC7073" w:rsidRPr="00D173DB">
          <w:rPr>
            <w:rStyle w:val="Hyperlink"/>
            <w:rFonts w:hint="eastAsia"/>
            <w:noProof/>
            <w:rtl/>
          </w:rPr>
          <w:t>טבלה</w:t>
        </w:r>
        <w:r w:rsidR="00BC7073" w:rsidRPr="00D173DB">
          <w:rPr>
            <w:rStyle w:val="Hyperlink"/>
            <w:noProof/>
            <w:rtl/>
          </w:rPr>
          <w:t xml:space="preserve"> 2: </w:t>
        </w:r>
        <w:r w:rsidR="00BC7073" w:rsidRPr="00D173DB">
          <w:rPr>
            <w:rStyle w:val="Hyperlink"/>
            <w:rFonts w:hint="eastAsia"/>
            <w:noProof/>
            <w:rtl/>
          </w:rPr>
          <w:t>צמתים</w:t>
        </w:r>
        <w:r w:rsidR="00BC7073">
          <w:rPr>
            <w:noProof/>
            <w:webHidden/>
            <w:rtl/>
          </w:rPr>
          <w:tab/>
        </w:r>
        <w:r w:rsidR="00BC7073">
          <w:rPr>
            <w:noProof/>
            <w:webHidden/>
            <w:rtl/>
          </w:rPr>
          <w:fldChar w:fldCharType="begin"/>
        </w:r>
        <w:r w:rsidR="00BC7073">
          <w:rPr>
            <w:noProof/>
            <w:webHidden/>
            <w:rtl/>
          </w:rPr>
          <w:instrText xml:space="preserve"> </w:instrText>
        </w:r>
        <w:r w:rsidR="00BC7073">
          <w:rPr>
            <w:noProof/>
            <w:webHidden/>
          </w:rPr>
          <w:instrText>PAGEREF</w:instrText>
        </w:r>
        <w:r w:rsidR="00BC7073">
          <w:rPr>
            <w:noProof/>
            <w:webHidden/>
            <w:rtl/>
          </w:rPr>
          <w:instrText xml:space="preserve"> _</w:instrText>
        </w:r>
        <w:r w:rsidR="00BC7073">
          <w:rPr>
            <w:noProof/>
            <w:webHidden/>
          </w:rPr>
          <w:instrText>Toc437179624 \h</w:instrText>
        </w:r>
        <w:r w:rsidR="00BC7073">
          <w:rPr>
            <w:noProof/>
            <w:webHidden/>
            <w:rtl/>
          </w:rPr>
          <w:instrText xml:space="preserve"> </w:instrText>
        </w:r>
        <w:r w:rsidR="00BC7073">
          <w:rPr>
            <w:noProof/>
            <w:webHidden/>
            <w:rtl/>
          </w:rPr>
        </w:r>
        <w:r w:rsidR="00BC7073">
          <w:rPr>
            <w:noProof/>
            <w:webHidden/>
            <w:rtl/>
          </w:rPr>
          <w:fldChar w:fldCharType="separate"/>
        </w:r>
        <w:r w:rsidR="00BC7073">
          <w:rPr>
            <w:noProof/>
            <w:webHidden/>
            <w:rtl/>
          </w:rPr>
          <w:t>10</w:t>
        </w:r>
        <w:r w:rsidR="00BC7073">
          <w:rPr>
            <w:noProof/>
            <w:webHidden/>
            <w:rtl/>
          </w:rPr>
          <w:fldChar w:fldCharType="end"/>
        </w:r>
      </w:hyperlink>
    </w:p>
    <w:p w:rsidR="00BC7073" w:rsidRDefault="00E70B48">
      <w:pPr>
        <w:pStyle w:val="TableofFigures"/>
        <w:tabs>
          <w:tab w:val="right" w:leader="dot" w:pos="8296"/>
        </w:tabs>
        <w:rPr>
          <w:rFonts w:asciiTheme="minorHAnsi" w:eastAsiaTheme="minorEastAsia" w:hAnsiTheme="minorHAnsi" w:cstheme="minorBidi"/>
          <w:noProof/>
          <w:rtl/>
        </w:rPr>
      </w:pPr>
      <w:hyperlink w:anchor="_Toc437179625" w:history="1">
        <w:r w:rsidR="00BC7073" w:rsidRPr="00D173DB">
          <w:rPr>
            <w:rStyle w:val="Hyperlink"/>
            <w:rFonts w:hint="eastAsia"/>
            <w:noProof/>
            <w:rtl/>
          </w:rPr>
          <w:t>טבלה</w:t>
        </w:r>
        <w:r w:rsidR="00BC7073" w:rsidRPr="00D173DB">
          <w:rPr>
            <w:rStyle w:val="Hyperlink"/>
            <w:noProof/>
            <w:rtl/>
          </w:rPr>
          <w:t xml:space="preserve"> 3: </w:t>
        </w:r>
        <w:r w:rsidR="00BC7073" w:rsidRPr="00D173DB">
          <w:rPr>
            <w:rStyle w:val="Hyperlink"/>
            <w:rFonts w:hint="eastAsia"/>
            <w:noProof/>
            <w:rtl/>
          </w:rPr>
          <w:t>פריטי</w:t>
        </w:r>
        <w:r w:rsidR="00BC7073" w:rsidRPr="00D173DB">
          <w:rPr>
            <w:rStyle w:val="Hyperlink"/>
            <w:noProof/>
            <w:rtl/>
          </w:rPr>
          <w:t xml:space="preserve"> </w:t>
        </w:r>
        <w:r w:rsidR="00BC7073" w:rsidRPr="00D173DB">
          <w:rPr>
            <w:rStyle w:val="Hyperlink"/>
            <w:rFonts w:hint="eastAsia"/>
            <w:noProof/>
            <w:rtl/>
          </w:rPr>
          <w:t>תוכנה</w:t>
        </w:r>
        <w:r w:rsidR="00BC7073">
          <w:rPr>
            <w:noProof/>
            <w:webHidden/>
            <w:rtl/>
          </w:rPr>
          <w:tab/>
        </w:r>
        <w:r w:rsidR="00BC7073">
          <w:rPr>
            <w:noProof/>
            <w:webHidden/>
            <w:rtl/>
          </w:rPr>
          <w:fldChar w:fldCharType="begin"/>
        </w:r>
        <w:r w:rsidR="00BC7073">
          <w:rPr>
            <w:noProof/>
            <w:webHidden/>
            <w:rtl/>
          </w:rPr>
          <w:instrText xml:space="preserve"> </w:instrText>
        </w:r>
        <w:r w:rsidR="00BC7073">
          <w:rPr>
            <w:noProof/>
            <w:webHidden/>
          </w:rPr>
          <w:instrText>PAGEREF</w:instrText>
        </w:r>
        <w:r w:rsidR="00BC7073">
          <w:rPr>
            <w:noProof/>
            <w:webHidden/>
            <w:rtl/>
          </w:rPr>
          <w:instrText xml:space="preserve"> _</w:instrText>
        </w:r>
        <w:r w:rsidR="00BC7073">
          <w:rPr>
            <w:noProof/>
            <w:webHidden/>
          </w:rPr>
          <w:instrText>Toc437179625 \h</w:instrText>
        </w:r>
        <w:r w:rsidR="00BC7073">
          <w:rPr>
            <w:noProof/>
            <w:webHidden/>
            <w:rtl/>
          </w:rPr>
          <w:instrText xml:space="preserve"> </w:instrText>
        </w:r>
        <w:r w:rsidR="00BC7073">
          <w:rPr>
            <w:noProof/>
            <w:webHidden/>
            <w:rtl/>
          </w:rPr>
        </w:r>
        <w:r w:rsidR="00BC7073">
          <w:rPr>
            <w:noProof/>
            <w:webHidden/>
            <w:rtl/>
          </w:rPr>
          <w:fldChar w:fldCharType="separate"/>
        </w:r>
        <w:r w:rsidR="00BC7073">
          <w:rPr>
            <w:noProof/>
            <w:webHidden/>
            <w:rtl/>
          </w:rPr>
          <w:t>10</w:t>
        </w:r>
        <w:r w:rsidR="00BC7073">
          <w:rPr>
            <w:noProof/>
            <w:webHidden/>
            <w:rtl/>
          </w:rPr>
          <w:fldChar w:fldCharType="end"/>
        </w:r>
      </w:hyperlink>
    </w:p>
    <w:p w:rsidR="00BC7073" w:rsidRDefault="00E70B48">
      <w:pPr>
        <w:pStyle w:val="TableofFigures"/>
        <w:tabs>
          <w:tab w:val="right" w:leader="dot" w:pos="8296"/>
        </w:tabs>
        <w:rPr>
          <w:rFonts w:asciiTheme="minorHAnsi" w:eastAsiaTheme="minorEastAsia" w:hAnsiTheme="minorHAnsi" w:cstheme="minorBidi"/>
          <w:noProof/>
          <w:rtl/>
        </w:rPr>
      </w:pPr>
      <w:hyperlink w:anchor="_Toc437179626" w:history="1">
        <w:r w:rsidR="00BC7073" w:rsidRPr="00D173DB">
          <w:rPr>
            <w:rStyle w:val="Hyperlink"/>
            <w:rFonts w:hint="eastAsia"/>
            <w:noProof/>
            <w:rtl/>
          </w:rPr>
          <w:t>טבלה</w:t>
        </w:r>
        <w:r w:rsidR="00BC7073" w:rsidRPr="00D173DB">
          <w:rPr>
            <w:rStyle w:val="Hyperlink"/>
            <w:noProof/>
            <w:rtl/>
          </w:rPr>
          <w:t xml:space="preserve"> 4: </w:t>
        </w:r>
        <w:r w:rsidR="00BC7073" w:rsidRPr="00D173DB">
          <w:rPr>
            <w:rStyle w:val="Hyperlink"/>
            <w:rFonts w:hint="eastAsia"/>
            <w:noProof/>
            <w:rtl/>
          </w:rPr>
          <w:t>ממשקי</w:t>
        </w:r>
        <w:r w:rsidR="00BC7073" w:rsidRPr="00D173DB">
          <w:rPr>
            <w:rStyle w:val="Hyperlink"/>
            <w:noProof/>
            <w:rtl/>
          </w:rPr>
          <w:t xml:space="preserve"> </w:t>
        </w:r>
        <w:r w:rsidR="00BC7073" w:rsidRPr="00D173DB">
          <w:rPr>
            <w:rStyle w:val="Hyperlink"/>
            <w:rFonts w:hint="eastAsia"/>
            <w:noProof/>
            <w:rtl/>
          </w:rPr>
          <w:t>תקשורת</w:t>
        </w:r>
        <w:r w:rsidR="00BC7073" w:rsidRPr="00D173DB">
          <w:rPr>
            <w:rStyle w:val="Hyperlink"/>
            <w:noProof/>
            <w:rtl/>
          </w:rPr>
          <w:t xml:space="preserve"> (</w:t>
        </w:r>
        <w:r w:rsidR="00BC7073" w:rsidRPr="00D173DB">
          <w:rPr>
            <w:rStyle w:val="Hyperlink"/>
            <w:rFonts w:hint="eastAsia"/>
            <w:noProof/>
            <w:rtl/>
          </w:rPr>
          <w:t>פיזיים</w:t>
        </w:r>
        <w:r w:rsidR="00BC7073" w:rsidRPr="00D173DB">
          <w:rPr>
            <w:rStyle w:val="Hyperlink"/>
            <w:noProof/>
            <w:rtl/>
          </w:rPr>
          <w:t xml:space="preserve">) </w:t>
        </w:r>
        <w:r w:rsidR="00BC7073" w:rsidRPr="00D173DB">
          <w:rPr>
            <w:rStyle w:val="Hyperlink"/>
            <w:rFonts w:hint="eastAsia"/>
            <w:noProof/>
            <w:rtl/>
          </w:rPr>
          <w:t>ופרוטוקולים</w:t>
        </w:r>
        <w:r w:rsidR="00BC7073">
          <w:rPr>
            <w:noProof/>
            <w:webHidden/>
            <w:rtl/>
          </w:rPr>
          <w:tab/>
        </w:r>
        <w:r w:rsidR="00BC7073">
          <w:rPr>
            <w:noProof/>
            <w:webHidden/>
            <w:rtl/>
          </w:rPr>
          <w:fldChar w:fldCharType="begin"/>
        </w:r>
        <w:r w:rsidR="00BC7073">
          <w:rPr>
            <w:noProof/>
            <w:webHidden/>
            <w:rtl/>
          </w:rPr>
          <w:instrText xml:space="preserve"> </w:instrText>
        </w:r>
        <w:r w:rsidR="00BC7073">
          <w:rPr>
            <w:noProof/>
            <w:webHidden/>
          </w:rPr>
          <w:instrText>PAGEREF</w:instrText>
        </w:r>
        <w:r w:rsidR="00BC7073">
          <w:rPr>
            <w:noProof/>
            <w:webHidden/>
            <w:rtl/>
          </w:rPr>
          <w:instrText xml:space="preserve"> _</w:instrText>
        </w:r>
        <w:r w:rsidR="00BC7073">
          <w:rPr>
            <w:noProof/>
            <w:webHidden/>
          </w:rPr>
          <w:instrText>Toc437179626 \h</w:instrText>
        </w:r>
        <w:r w:rsidR="00BC7073">
          <w:rPr>
            <w:noProof/>
            <w:webHidden/>
            <w:rtl/>
          </w:rPr>
          <w:instrText xml:space="preserve"> </w:instrText>
        </w:r>
        <w:r w:rsidR="00BC7073">
          <w:rPr>
            <w:noProof/>
            <w:webHidden/>
            <w:rtl/>
          </w:rPr>
        </w:r>
        <w:r w:rsidR="00BC7073">
          <w:rPr>
            <w:noProof/>
            <w:webHidden/>
            <w:rtl/>
          </w:rPr>
          <w:fldChar w:fldCharType="separate"/>
        </w:r>
        <w:r w:rsidR="00BC7073">
          <w:rPr>
            <w:noProof/>
            <w:webHidden/>
            <w:rtl/>
          </w:rPr>
          <w:t>10</w:t>
        </w:r>
        <w:r w:rsidR="00BC7073">
          <w:rPr>
            <w:noProof/>
            <w:webHidden/>
            <w:rtl/>
          </w:rPr>
          <w:fldChar w:fldCharType="end"/>
        </w:r>
      </w:hyperlink>
    </w:p>
    <w:p w:rsidR="00BC7073" w:rsidRDefault="00E70B48">
      <w:pPr>
        <w:pStyle w:val="TableofFigures"/>
        <w:tabs>
          <w:tab w:val="right" w:leader="dot" w:pos="8296"/>
        </w:tabs>
        <w:rPr>
          <w:rFonts w:asciiTheme="minorHAnsi" w:eastAsiaTheme="minorEastAsia" w:hAnsiTheme="minorHAnsi" w:cstheme="minorBidi"/>
          <w:noProof/>
          <w:rtl/>
        </w:rPr>
      </w:pPr>
      <w:hyperlink w:anchor="_Toc437179627" w:history="1">
        <w:r w:rsidR="00BC7073" w:rsidRPr="00D173DB">
          <w:rPr>
            <w:rStyle w:val="Hyperlink"/>
            <w:rFonts w:hint="eastAsia"/>
            <w:noProof/>
            <w:rtl/>
          </w:rPr>
          <w:t>טבלה</w:t>
        </w:r>
        <w:r w:rsidR="00BC7073" w:rsidRPr="00D173DB">
          <w:rPr>
            <w:rStyle w:val="Hyperlink"/>
            <w:noProof/>
            <w:rtl/>
          </w:rPr>
          <w:t xml:space="preserve"> 5: </w:t>
        </w:r>
        <w:r w:rsidR="00BC7073" w:rsidRPr="00D173DB">
          <w:rPr>
            <w:rStyle w:val="Hyperlink"/>
            <w:rFonts w:hint="eastAsia"/>
            <w:noProof/>
            <w:rtl/>
          </w:rPr>
          <w:t>טבלת</w:t>
        </w:r>
        <w:r w:rsidR="00BC7073" w:rsidRPr="00D173DB">
          <w:rPr>
            <w:rStyle w:val="Hyperlink"/>
            <w:noProof/>
            <w:rtl/>
          </w:rPr>
          <w:t xml:space="preserve"> </w:t>
        </w:r>
        <w:r w:rsidR="00BC7073" w:rsidRPr="00D173DB">
          <w:rPr>
            <w:rStyle w:val="Hyperlink"/>
            <w:rFonts w:hint="eastAsia"/>
            <w:noProof/>
            <w:rtl/>
          </w:rPr>
          <w:t>רכיבים</w:t>
        </w:r>
        <w:r w:rsidR="00BC7073" w:rsidRPr="00D173DB">
          <w:rPr>
            <w:rStyle w:val="Hyperlink"/>
            <w:noProof/>
            <w:rtl/>
          </w:rPr>
          <w:t xml:space="preserve"> </w:t>
        </w:r>
        <w:r w:rsidR="00BC7073" w:rsidRPr="00D173DB">
          <w:rPr>
            <w:rStyle w:val="Hyperlink"/>
            <w:rFonts w:hint="eastAsia"/>
            <w:noProof/>
            <w:rtl/>
          </w:rPr>
          <w:t>וממשקים</w:t>
        </w:r>
        <w:r w:rsidR="00BC7073" w:rsidRPr="00D173DB">
          <w:rPr>
            <w:rStyle w:val="Hyperlink"/>
            <w:noProof/>
            <w:rtl/>
          </w:rPr>
          <w:t xml:space="preserve"> </w:t>
        </w:r>
        <w:r w:rsidR="00BC7073" w:rsidRPr="00D173DB">
          <w:rPr>
            <w:rStyle w:val="Hyperlink"/>
            <w:rFonts w:hint="eastAsia"/>
            <w:noProof/>
            <w:rtl/>
          </w:rPr>
          <w:t>ל</w:t>
        </w:r>
        <w:r w:rsidR="00BC7073" w:rsidRPr="00D173DB">
          <w:rPr>
            <w:rStyle w:val="Hyperlink"/>
            <w:noProof/>
            <w:rtl/>
          </w:rPr>
          <w:t>&lt;</w:t>
        </w:r>
        <w:r w:rsidR="00BC7073" w:rsidRPr="00D173DB">
          <w:rPr>
            <w:rStyle w:val="Hyperlink"/>
            <w:rFonts w:hint="eastAsia"/>
            <w:noProof/>
            <w:rtl/>
          </w:rPr>
          <w:t>פריט</w:t>
        </w:r>
        <w:r w:rsidR="00BC7073" w:rsidRPr="00D173DB">
          <w:rPr>
            <w:rStyle w:val="Hyperlink"/>
            <w:noProof/>
            <w:rtl/>
          </w:rPr>
          <w:t>/</w:t>
        </w:r>
        <w:r w:rsidR="00BC7073" w:rsidRPr="00D173DB">
          <w:rPr>
            <w:rStyle w:val="Hyperlink"/>
            <w:rFonts w:hint="eastAsia"/>
            <w:noProof/>
            <w:rtl/>
          </w:rPr>
          <w:t>צומת</w:t>
        </w:r>
        <w:r w:rsidR="00BC7073" w:rsidRPr="00D173DB">
          <w:rPr>
            <w:rStyle w:val="Hyperlink"/>
            <w:noProof/>
            <w:rtl/>
          </w:rPr>
          <w:t>/</w:t>
        </w:r>
        <w:r w:rsidR="00BC7073" w:rsidRPr="00D173DB">
          <w:rPr>
            <w:rStyle w:val="Hyperlink"/>
            <w:rFonts w:hint="eastAsia"/>
            <w:noProof/>
            <w:rtl/>
          </w:rPr>
          <w:t>תוכנת</w:t>
        </w:r>
        <w:r w:rsidR="00BC7073" w:rsidRPr="00D173DB">
          <w:rPr>
            <w:rStyle w:val="Hyperlink"/>
            <w:noProof/>
            <w:rtl/>
          </w:rPr>
          <w:t>&gt; &lt;</w:t>
        </w:r>
        <w:r w:rsidR="00BC7073" w:rsidRPr="00D173DB">
          <w:rPr>
            <w:rStyle w:val="Hyperlink"/>
            <w:rFonts w:hint="eastAsia"/>
            <w:noProof/>
            <w:rtl/>
          </w:rPr>
          <w:t>שם</w:t>
        </w:r>
        <w:r w:rsidR="00BC7073" w:rsidRPr="00D173DB">
          <w:rPr>
            <w:rStyle w:val="Hyperlink"/>
            <w:noProof/>
            <w:rtl/>
          </w:rPr>
          <w:t xml:space="preserve"> </w:t>
        </w:r>
        <w:r w:rsidR="00BC7073" w:rsidRPr="00D173DB">
          <w:rPr>
            <w:rStyle w:val="Hyperlink"/>
            <w:rFonts w:hint="eastAsia"/>
            <w:noProof/>
            <w:rtl/>
          </w:rPr>
          <w:t>הפריט</w:t>
        </w:r>
        <w:r w:rsidR="00BC7073" w:rsidRPr="00D173DB">
          <w:rPr>
            <w:rStyle w:val="Hyperlink"/>
            <w:noProof/>
            <w:rtl/>
          </w:rPr>
          <w:t>/</w:t>
        </w:r>
        <w:r w:rsidR="00BC7073" w:rsidRPr="00D173DB">
          <w:rPr>
            <w:rStyle w:val="Hyperlink"/>
            <w:rFonts w:hint="eastAsia"/>
            <w:noProof/>
            <w:rtl/>
          </w:rPr>
          <w:t>הצומת</w:t>
        </w:r>
        <w:r w:rsidR="00BC7073" w:rsidRPr="00D173DB">
          <w:rPr>
            <w:rStyle w:val="Hyperlink"/>
            <w:noProof/>
            <w:rtl/>
          </w:rPr>
          <w:t>/</w:t>
        </w:r>
        <w:r w:rsidR="00BC7073" w:rsidRPr="00D173DB">
          <w:rPr>
            <w:rStyle w:val="Hyperlink"/>
            <w:rFonts w:hint="eastAsia"/>
            <w:noProof/>
            <w:rtl/>
          </w:rPr>
          <w:t>התוכנה</w:t>
        </w:r>
        <w:r w:rsidR="00BC7073" w:rsidRPr="00D173DB">
          <w:rPr>
            <w:rStyle w:val="Hyperlink"/>
            <w:noProof/>
            <w:rtl/>
          </w:rPr>
          <w:t>&gt;</w:t>
        </w:r>
        <w:r w:rsidR="00BC7073">
          <w:rPr>
            <w:noProof/>
            <w:webHidden/>
            <w:rtl/>
          </w:rPr>
          <w:tab/>
        </w:r>
        <w:r w:rsidR="00BC7073">
          <w:rPr>
            <w:noProof/>
            <w:webHidden/>
            <w:rtl/>
          </w:rPr>
          <w:fldChar w:fldCharType="begin"/>
        </w:r>
        <w:r w:rsidR="00BC7073">
          <w:rPr>
            <w:noProof/>
            <w:webHidden/>
            <w:rtl/>
          </w:rPr>
          <w:instrText xml:space="preserve"> </w:instrText>
        </w:r>
        <w:r w:rsidR="00BC7073">
          <w:rPr>
            <w:noProof/>
            <w:webHidden/>
          </w:rPr>
          <w:instrText>PAGEREF</w:instrText>
        </w:r>
        <w:r w:rsidR="00BC7073">
          <w:rPr>
            <w:noProof/>
            <w:webHidden/>
            <w:rtl/>
          </w:rPr>
          <w:instrText xml:space="preserve"> _</w:instrText>
        </w:r>
        <w:r w:rsidR="00BC7073">
          <w:rPr>
            <w:noProof/>
            <w:webHidden/>
          </w:rPr>
          <w:instrText>Toc437179627 \h</w:instrText>
        </w:r>
        <w:r w:rsidR="00BC7073">
          <w:rPr>
            <w:noProof/>
            <w:webHidden/>
            <w:rtl/>
          </w:rPr>
          <w:instrText xml:space="preserve"> </w:instrText>
        </w:r>
        <w:r w:rsidR="00BC7073">
          <w:rPr>
            <w:noProof/>
            <w:webHidden/>
            <w:rtl/>
          </w:rPr>
        </w:r>
        <w:r w:rsidR="00BC7073">
          <w:rPr>
            <w:noProof/>
            <w:webHidden/>
            <w:rtl/>
          </w:rPr>
          <w:fldChar w:fldCharType="separate"/>
        </w:r>
        <w:r w:rsidR="00BC7073">
          <w:rPr>
            <w:noProof/>
            <w:webHidden/>
            <w:rtl/>
          </w:rPr>
          <w:t>11</w:t>
        </w:r>
        <w:r w:rsidR="00BC7073">
          <w:rPr>
            <w:noProof/>
            <w:webHidden/>
            <w:rtl/>
          </w:rPr>
          <w:fldChar w:fldCharType="end"/>
        </w:r>
      </w:hyperlink>
    </w:p>
    <w:p w:rsidR="00DB65EA" w:rsidRPr="00DB65EA" w:rsidRDefault="00DB65EA" w:rsidP="00DB65EA">
      <w:pPr>
        <w:bidi w:val="0"/>
        <w:spacing w:beforeLines="60" w:before="144" w:after="60" w:line="240" w:lineRule="auto"/>
        <w:ind w:left="0"/>
        <w:jc w:val="right"/>
        <w:rPr>
          <w:i/>
          <w:iCs/>
          <w:color w:val="3333FF"/>
          <w:rtl/>
        </w:rPr>
      </w:pPr>
      <w:r>
        <w:rPr>
          <w:i/>
          <w:iCs/>
          <w:color w:val="3333FF"/>
        </w:rPr>
        <w:fldChar w:fldCharType="end"/>
      </w:r>
    </w:p>
    <w:p w:rsidR="003615A4" w:rsidRDefault="003615A4">
      <w:pPr>
        <w:bidi w:val="0"/>
        <w:spacing w:before="0" w:after="0" w:line="240" w:lineRule="auto"/>
        <w:ind w:left="0"/>
        <w:jc w:val="left"/>
        <w:rPr>
          <w:rtl/>
        </w:rPr>
      </w:pPr>
      <w:r>
        <w:rPr>
          <w:rtl/>
        </w:rPr>
        <w:br w:type="page"/>
      </w:r>
    </w:p>
    <w:p w:rsidR="002C20ED" w:rsidRDefault="00E0651F" w:rsidP="00DF5D3A">
      <w:pPr>
        <w:pStyle w:val="Heading1"/>
        <w:rPr>
          <w:rtl/>
        </w:rPr>
      </w:pPr>
      <w:bookmarkStart w:id="1" w:name="_Toc437179645"/>
      <w:r>
        <w:rPr>
          <w:rFonts w:hint="cs"/>
          <w:rtl/>
        </w:rPr>
        <w:lastRenderedPageBreak/>
        <w:t>רקע</w:t>
      </w:r>
      <w:bookmarkEnd w:id="1"/>
      <w:r>
        <w:rPr>
          <w:rFonts w:hint="cs"/>
          <w:rtl/>
        </w:rPr>
        <w:t xml:space="preserve"> </w:t>
      </w:r>
    </w:p>
    <w:p w:rsidR="00DF5D3A" w:rsidRDefault="002B5AC1" w:rsidP="00E0651F">
      <w:pPr>
        <w:rPr>
          <w:rtl/>
        </w:rPr>
      </w:pPr>
      <w:r w:rsidRPr="002B5AC1">
        <w:rPr>
          <w:rFonts w:hint="cs"/>
          <w:rtl/>
        </w:rPr>
        <w:t>מ</w:t>
      </w:r>
      <w:r>
        <w:rPr>
          <w:rFonts w:hint="cs"/>
          <w:rtl/>
        </w:rPr>
        <w:t xml:space="preserve">סמך זה </w:t>
      </w:r>
      <w:r w:rsidR="00DF5D3A">
        <w:rPr>
          <w:rFonts w:hint="cs"/>
          <w:rtl/>
        </w:rPr>
        <w:t xml:space="preserve">מהווה מפרט טכני </w:t>
      </w:r>
      <w:r w:rsidR="00DF5D3A" w:rsidRPr="00DF5D3A">
        <w:rPr>
          <w:rFonts w:hint="cs"/>
          <w:color w:val="FF0000"/>
          <w:rtl/>
        </w:rPr>
        <w:t>&lt;למערכת/לתוכנה&gt;</w:t>
      </w:r>
      <w:r w:rsidR="00DF5D3A">
        <w:rPr>
          <w:rFonts w:hint="cs"/>
          <w:rtl/>
        </w:rPr>
        <w:t xml:space="preserve"> המפותחת ומסופקת במסגרת פרויקט </w:t>
      </w:r>
      <w:r w:rsidR="00DF5D3A" w:rsidRPr="00DF5D3A">
        <w:rPr>
          <w:rFonts w:hint="cs"/>
          <w:color w:val="FF0000"/>
          <w:rtl/>
        </w:rPr>
        <w:t>&lt;שם הפרויקט&gt;</w:t>
      </w:r>
      <w:r w:rsidR="00DF5D3A">
        <w:rPr>
          <w:rFonts w:hint="cs"/>
          <w:rtl/>
        </w:rPr>
        <w:t>,</w:t>
      </w:r>
      <w:r w:rsidR="007D3916">
        <w:rPr>
          <w:rFonts w:hint="cs"/>
          <w:rtl/>
        </w:rPr>
        <w:t xml:space="preserve"> וכולל את הגדרת הדרישות והתכן ואת פירוט אופן הביצוע והבדיקה של הפרויקט, בכפוף ליעדים, למאפיינים ולתכנון שבסימוכין [1].</w:t>
      </w:r>
    </w:p>
    <w:p w:rsidR="00E0651F" w:rsidRDefault="00E0651F" w:rsidP="0042507F">
      <w:pPr>
        <w:rPr>
          <w:i/>
          <w:iCs/>
          <w:color w:val="3333FF"/>
        </w:rPr>
      </w:pPr>
      <w:r>
        <w:rPr>
          <w:rFonts w:hint="cs"/>
          <w:i/>
          <w:iCs/>
          <w:color w:val="3333FF"/>
          <w:rtl/>
        </w:rPr>
        <w:t xml:space="preserve">טקסט, בהיקף של כחצי עמוד עד עמוד אחד, </w:t>
      </w:r>
      <w:r w:rsidR="00C51F5E">
        <w:rPr>
          <w:rFonts w:hint="cs"/>
          <w:i/>
          <w:iCs/>
          <w:color w:val="3333FF"/>
          <w:rtl/>
        </w:rPr>
        <w:t xml:space="preserve">הסוקר </w:t>
      </w:r>
      <w:r w:rsidR="00934055" w:rsidRPr="00934055">
        <w:rPr>
          <w:rFonts w:hint="cs"/>
          <w:b/>
          <w:bCs/>
          <w:i/>
          <w:iCs/>
          <w:color w:val="3333FF"/>
          <w:u w:val="single"/>
          <w:rtl/>
        </w:rPr>
        <w:t>בקצרה</w:t>
      </w:r>
      <w:r w:rsidR="00C51F5E">
        <w:rPr>
          <w:rFonts w:hint="cs"/>
          <w:i/>
          <w:iCs/>
          <w:color w:val="3333FF"/>
          <w:rtl/>
        </w:rPr>
        <w:t xml:space="preserve"> את מסמך הייזום ומפרט את היעדים העיקריים, הדרישות העיקריות, המאפיינים העיקריים, אבני הדרך העיקריות וכל מידע משמעותי שנוצר או התגבש בין כתיבת מסמך הייזום </w:t>
      </w:r>
      <w:r w:rsidR="0042507F">
        <w:rPr>
          <w:rFonts w:hint="cs"/>
          <w:i/>
          <w:iCs/>
          <w:color w:val="3333FF"/>
          <w:rtl/>
        </w:rPr>
        <w:t xml:space="preserve">לבין </w:t>
      </w:r>
      <w:r w:rsidR="00C51F5E">
        <w:rPr>
          <w:rFonts w:hint="cs"/>
          <w:i/>
          <w:iCs/>
          <w:color w:val="3333FF"/>
          <w:rtl/>
        </w:rPr>
        <w:t>כתיבת מסמך זה.</w:t>
      </w:r>
    </w:p>
    <w:p w:rsidR="001627F6" w:rsidRDefault="00C51F5E" w:rsidP="001627F6">
      <w:pPr>
        <w:pStyle w:val="Heading1"/>
        <w:rPr>
          <w:rtl/>
        </w:rPr>
      </w:pPr>
      <w:bookmarkStart w:id="2" w:name="_Toc437179646"/>
      <w:r>
        <w:rPr>
          <w:rFonts w:hint="cs"/>
          <w:rtl/>
        </w:rPr>
        <w:t>הסביבה הארגונית והתהליכים העסקיים</w:t>
      </w:r>
      <w:bookmarkEnd w:id="2"/>
    </w:p>
    <w:p w:rsidR="00C51F5E" w:rsidRDefault="00C51F5E" w:rsidP="00994FDB">
      <w:pPr>
        <w:rPr>
          <w:i/>
          <w:iCs/>
          <w:color w:val="3333FF"/>
          <w:rtl/>
        </w:rPr>
      </w:pPr>
      <w:r>
        <w:rPr>
          <w:rFonts w:hint="cs"/>
          <w:i/>
          <w:iCs/>
          <w:color w:val="3333FF"/>
          <w:rtl/>
        </w:rPr>
        <w:t xml:space="preserve">פרק זה מפרט את הסביבה הארגונית בה משולבת המערכת/התוכנה המפותחת במסגרת הפרויקט. יש לפרט תהליכים ארגוניים/עסקיים, משתמשים, בעלי עניין, מערכות חיצוניות וכו'. ניתן להביא שוב את התרשים הסכמטי מתוך מסמך הייזום. לפירוט התהליכים הארגוניים מומלץ לערוך תרשים </w:t>
      </w:r>
      <w:r>
        <w:rPr>
          <w:i/>
          <w:iCs/>
          <w:color w:val="3333FF"/>
        </w:rPr>
        <w:t>Use Cases</w:t>
      </w:r>
      <w:r>
        <w:rPr>
          <w:rFonts w:hint="cs"/>
          <w:i/>
          <w:iCs/>
          <w:color w:val="3333FF"/>
          <w:rtl/>
        </w:rPr>
        <w:t xml:space="preserve"> ארגוני, אולם אין </w:t>
      </w:r>
      <w:r w:rsidR="00994FDB">
        <w:rPr>
          <w:rFonts w:hint="cs"/>
          <w:i/>
          <w:iCs/>
          <w:color w:val="3333FF"/>
          <w:rtl/>
        </w:rPr>
        <w:t>חובה</w:t>
      </w:r>
      <w:r>
        <w:rPr>
          <w:rFonts w:hint="cs"/>
          <w:i/>
          <w:iCs/>
          <w:color w:val="3333FF"/>
          <w:rtl/>
        </w:rPr>
        <w:t xml:space="preserve"> לכתוב מפרט </w:t>
      </w:r>
      <w:r>
        <w:rPr>
          <w:i/>
          <w:iCs/>
          <w:color w:val="3333FF"/>
        </w:rPr>
        <w:t>Use Case</w:t>
      </w:r>
      <w:r>
        <w:rPr>
          <w:rFonts w:hint="cs"/>
          <w:i/>
          <w:iCs/>
          <w:color w:val="3333FF"/>
          <w:rtl/>
        </w:rPr>
        <w:t xml:space="preserve"> מלא לתהליכים אלה </w:t>
      </w:r>
      <w:r w:rsidR="00994FDB">
        <w:rPr>
          <w:i/>
          <w:iCs/>
          <w:color w:val="3333FF"/>
          <w:rtl/>
        </w:rPr>
        <w:t>–</w:t>
      </w:r>
      <w:r w:rsidR="00994FDB">
        <w:rPr>
          <w:rFonts w:hint="cs"/>
          <w:i/>
          <w:iCs/>
          <w:color w:val="3333FF"/>
          <w:rtl/>
        </w:rPr>
        <w:t xml:space="preserve"> די</w:t>
      </w:r>
      <w:r>
        <w:rPr>
          <w:rFonts w:hint="cs"/>
          <w:i/>
          <w:iCs/>
          <w:color w:val="3333FF"/>
          <w:rtl/>
        </w:rPr>
        <w:t xml:space="preserve"> לפרטם בטקסט. במידה ורוצים להציג באופן גרפי את זרימת התהליכים </w:t>
      </w:r>
      <w:r w:rsidR="00994FDB">
        <w:rPr>
          <w:rFonts w:hint="cs"/>
          <w:i/>
          <w:iCs/>
          <w:color w:val="3333FF"/>
          <w:rtl/>
        </w:rPr>
        <w:t xml:space="preserve">(לוגיקה עסקית/ארגונית) </w:t>
      </w:r>
      <w:r>
        <w:rPr>
          <w:rFonts w:hint="cs"/>
          <w:i/>
          <w:iCs/>
          <w:color w:val="3333FF"/>
          <w:rtl/>
        </w:rPr>
        <w:t xml:space="preserve">יש להשתמש ב- </w:t>
      </w:r>
      <w:r>
        <w:rPr>
          <w:i/>
          <w:iCs/>
          <w:color w:val="3333FF"/>
        </w:rPr>
        <w:t>Activity Diagrams</w:t>
      </w:r>
      <w:r>
        <w:rPr>
          <w:rFonts w:hint="cs"/>
          <w:i/>
          <w:iCs/>
          <w:color w:val="3333FF"/>
          <w:rtl/>
        </w:rPr>
        <w:t xml:space="preserve"> של </w:t>
      </w:r>
      <w:r>
        <w:rPr>
          <w:rFonts w:hint="cs"/>
          <w:i/>
          <w:iCs/>
          <w:color w:val="3333FF"/>
        </w:rPr>
        <w:t>UML</w:t>
      </w:r>
      <w:r>
        <w:rPr>
          <w:rFonts w:hint="cs"/>
          <w:i/>
          <w:iCs/>
          <w:color w:val="3333FF"/>
          <w:rtl/>
        </w:rPr>
        <w:t xml:space="preserve">. </w:t>
      </w:r>
    </w:p>
    <w:p w:rsidR="005A675D" w:rsidRDefault="005A675D" w:rsidP="005A675D">
      <w:pPr>
        <w:pStyle w:val="Heading1"/>
        <w:rPr>
          <w:rtl/>
        </w:rPr>
      </w:pPr>
      <w:bookmarkStart w:id="3" w:name="_Toc437179647"/>
      <w:r>
        <w:rPr>
          <w:rFonts w:hint="cs"/>
          <w:rtl/>
        </w:rPr>
        <w:t>מילון מונחים</w:t>
      </w:r>
      <w:bookmarkEnd w:id="3"/>
    </w:p>
    <w:p w:rsidR="005A675D" w:rsidRPr="005A675D" w:rsidRDefault="005A675D" w:rsidP="005A675D">
      <w:pPr>
        <w:rPr>
          <w:i/>
          <w:iCs/>
          <w:color w:val="0000FF"/>
          <w:rtl/>
        </w:rPr>
      </w:pPr>
      <w:r>
        <w:rPr>
          <w:rFonts w:hint="cs"/>
          <w:i/>
          <w:iCs/>
          <w:color w:val="0000FF"/>
          <w:rtl/>
        </w:rPr>
        <w:t xml:space="preserve">רשימה או תרשים </w:t>
      </w:r>
      <w:r>
        <w:rPr>
          <w:i/>
          <w:iCs/>
          <w:color w:val="0000FF"/>
        </w:rPr>
        <w:t>PDOM (Problem Domain Object Model)</w:t>
      </w:r>
      <w:r>
        <w:rPr>
          <w:rFonts w:hint="cs"/>
          <w:i/>
          <w:iCs/>
          <w:color w:val="0000FF"/>
          <w:rtl/>
        </w:rPr>
        <w:t xml:space="preserve"> המגדירים את הישויות/המונחים העיקריים במרחב היישום </w:t>
      </w:r>
      <w:r>
        <w:rPr>
          <w:i/>
          <w:iCs/>
          <w:color w:val="0000FF"/>
        </w:rPr>
        <w:t>(application domain)</w:t>
      </w:r>
      <w:r>
        <w:rPr>
          <w:rFonts w:hint="cs"/>
          <w:i/>
          <w:iCs/>
          <w:color w:val="0000FF"/>
          <w:rtl/>
        </w:rPr>
        <w:t xml:space="preserve"> ואת הקשרים ביניהם.</w:t>
      </w:r>
    </w:p>
    <w:p w:rsidR="00C51F5E" w:rsidRDefault="004D18D1" w:rsidP="00590FAD">
      <w:pPr>
        <w:pStyle w:val="Heading1"/>
        <w:rPr>
          <w:rtl/>
        </w:rPr>
      </w:pPr>
      <w:bookmarkStart w:id="4" w:name="_Toc437179648"/>
      <w:r>
        <w:rPr>
          <w:rFonts w:hint="cs"/>
          <w:rtl/>
        </w:rPr>
        <w:t>מפרט דרישות</w:t>
      </w:r>
      <w:r w:rsidR="00590FAD">
        <w:rPr>
          <w:rFonts w:hint="cs"/>
          <w:rtl/>
        </w:rPr>
        <w:t xml:space="preserve"> המערכת/התוכנה</w:t>
      </w:r>
      <w:bookmarkEnd w:id="4"/>
    </w:p>
    <w:p w:rsidR="00590FAD" w:rsidRDefault="00590FAD" w:rsidP="00590FAD">
      <w:pPr>
        <w:pStyle w:val="Heading2"/>
        <w:rPr>
          <w:rtl/>
        </w:rPr>
      </w:pPr>
      <w:bookmarkStart w:id="5" w:name="_Toc437179649"/>
      <w:r>
        <w:rPr>
          <w:rFonts w:hint="cs"/>
          <w:rtl/>
        </w:rPr>
        <w:t>בעלי עניין ושחקנים</w:t>
      </w:r>
      <w:bookmarkEnd w:id="5"/>
    </w:p>
    <w:p w:rsidR="00590FAD" w:rsidRDefault="00590FAD" w:rsidP="00590FAD">
      <w:pPr>
        <w:rPr>
          <w:rtl/>
        </w:rPr>
      </w:pPr>
      <w:r>
        <w:rPr>
          <w:rFonts w:hint="cs"/>
          <w:rtl/>
        </w:rPr>
        <w:t>ב</w:t>
      </w:r>
      <w:r w:rsidR="0079633E">
        <w:fldChar w:fldCharType="begin"/>
      </w:r>
      <w:r w:rsidR="0079633E">
        <w:instrText xml:space="preserve"> REF _Ref393795441 \h  \* MERGEFORMAT </w:instrText>
      </w:r>
      <w:r w:rsidR="0079633E">
        <w:fldChar w:fldCharType="separate"/>
      </w:r>
      <w:r w:rsidR="00511532" w:rsidRPr="000B64E6">
        <w:rPr>
          <w:rtl/>
        </w:rPr>
        <w:t>טבלה 1</w:t>
      </w:r>
      <w:r w:rsidR="0079633E">
        <w:fldChar w:fldCharType="end"/>
      </w:r>
      <w:r>
        <w:rPr>
          <w:rFonts w:hint="cs"/>
          <w:rtl/>
        </w:rPr>
        <w:t xml:space="preserve"> להלן מפורטים בעלי עניין ושחקנים של המערכת</w:t>
      </w:r>
      <w:r w:rsidR="00DB6E02">
        <w:rPr>
          <w:rFonts w:hint="cs"/>
          <w:rtl/>
        </w:rPr>
        <w:t>/התוכנה</w:t>
      </w:r>
      <w:r>
        <w:rPr>
          <w:rFonts w:hint="cs"/>
          <w:rtl/>
        </w:rPr>
        <w:t>.</w:t>
      </w:r>
    </w:p>
    <w:p w:rsidR="00590FAD" w:rsidRPr="00431D45" w:rsidRDefault="00590FAD" w:rsidP="00431D45">
      <w:pPr>
        <w:rPr>
          <w:rtl/>
        </w:rPr>
      </w:pPr>
      <w:r>
        <w:rPr>
          <w:rFonts w:hint="cs"/>
          <w:b/>
          <w:bCs/>
          <w:rtl/>
        </w:rPr>
        <w:t>שחקן</w:t>
      </w:r>
      <w:r>
        <w:rPr>
          <w:rFonts w:hint="cs"/>
          <w:rtl/>
        </w:rPr>
        <w:t xml:space="preserve"> הוא ישות</w:t>
      </w:r>
      <w:r w:rsidR="001E34EA">
        <w:rPr>
          <w:rFonts w:hint="cs"/>
          <w:rtl/>
        </w:rPr>
        <w:t xml:space="preserve"> כלשהי מחוץ למערכת</w:t>
      </w:r>
      <w:r>
        <w:rPr>
          <w:rFonts w:hint="cs"/>
          <w:rtl/>
        </w:rPr>
        <w:t xml:space="preserve"> (אנושית או ממוכנת) המבצע</w:t>
      </w:r>
      <w:r w:rsidR="00163997">
        <w:rPr>
          <w:rFonts w:hint="cs"/>
          <w:rtl/>
        </w:rPr>
        <w:t>ת</w:t>
      </w:r>
      <w:r>
        <w:rPr>
          <w:rFonts w:hint="cs"/>
          <w:rtl/>
        </w:rPr>
        <w:t xml:space="preserve"> אינטראקציה ישירה עם המערכת/התוכנה.</w:t>
      </w:r>
      <w:r w:rsidR="00431D45">
        <w:rPr>
          <w:rFonts w:hint="cs"/>
          <w:rtl/>
        </w:rPr>
        <w:t xml:space="preserve"> אינטראקציה זו משקפת את </w:t>
      </w:r>
      <w:r w:rsidR="00431D45">
        <w:rPr>
          <w:rFonts w:hint="cs"/>
          <w:b/>
          <w:bCs/>
          <w:rtl/>
        </w:rPr>
        <w:t>היעדים</w:t>
      </w:r>
      <w:r w:rsidR="00431D45">
        <w:rPr>
          <w:rFonts w:hint="cs"/>
          <w:rtl/>
        </w:rPr>
        <w:t xml:space="preserve"> אותם מעוניינים השחקנים להשיג באמצעות המערכת/התוכנה, או את השירותים אותם מבקשת המערכת/התוכנה לקבל מהם.</w:t>
      </w:r>
    </w:p>
    <w:p w:rsidR="00163997" w:rsidRPr="00163997" w:rsidRDefault="00163997" w:rsidP="00590FAD">
      <w:pPr>
        <w:rPr>
          <w:i/>
          <w:iCs/>
          <w:color w:val="0000FF"/>
          <w:rtl/>
        </w:rPr>
      </w:pPr>
      <w:r>
        <w:rPr>
          <w:rFonts w:hint="cs"/>
          <w:i/>
          <w:iCs/>
          <w:color w:val="0000FF"/>
          <w:rtl/>
        </w:rPr>
        <w:t>לדוגמה: משתמשים, מפעילים, מערכות בדיקה, מערכות תחזוקה, יישומים אחרים, רכיבים חיצוניים וכו'.</w:t>
      </w:r>
    </w:p>
    <w:p w:rsidR="00590FAD" w:rsidRDefault="00590FAD" w:rsidP="00163997">
      <w:pPr>
        <w:rPr>
          <w:rtl/>
        </w:rPr>
      </w:pPr>
      <w:r>
        <w:rPr>
          <w:rFonts w:hint="cs"/>
          <w:b/>
          <w:bCs/>
          <w:rtl/>
        </w:rPr>
        <w:t>בעל עניין</w:t>
      </w:r>
      <w:r>
        <w:rPr>
          <w:rFonts w:hint="cs"/>
          <w:rtl/>
        </w:rPr>
        <w:t xml:space="preserve"> הוא ישות</w:t>
      </w:r>
      <w:r w:rsidR="001E34EA">
        <w:rPr>
          <w:rFonts w:hint="cs"/>
          <w:rtl/>
        </w:rPr>
        <w:t xml:space="preserve"> כלשהי</w:t>
      </w:r>
      <w:r>
        <w:rPr>
          <w:rFonts w:hint="cs"/>
          <w:rtl/>
        </w:rPr>
        <w:t xml:space="preserve"> (אדם, ארגון, גוף, בעל תפקיד וכו') ה</w:t>
      </w:r>
      <w:r w:rsidRPr="00590FAD">
        <w:rPr>
          <w:rFonts w:hint="cs"/>
          <w:b/>
          <w:bCs/>
          <w:rtl/>
        </w:rPr>
        <w:t>משפיע</w:t>
      </w:r>
      <w:r w:rsidR="001E34EA">
        <w:rPr>
          <w:rFonts w:hint="cs"/>
          <w:b/>
          <w:bCs/>
          <w:rtl/>
        </w:rPr>
        <w:t>ה</w:t>
      </w:r>
      <w:r>
        <w:rPr>
          <w:rFonts w:hint="cs"/>
          <w:rtl/>
        </w:rPr>
        <w:t xml:space="preserve"> על פעולת המערכת או </w:t>
      </w:r>
      <w:r>
        <w:rPr>
          <w:rFonts w:hint="cs"/>
          <w:b/>
          <w:bCs/>
          <w:rtl/>
        </w:rPr>
        <w:t>המושפע</w:t>
      </w:r>
      <w:r w:rsidR="001E34EA">
        <w:rPr>
          <w:rFonts w:hint="cs"/>
          <w:b/>
          <w:bCs/>
          <w:rtl/>
        </w:rPr>
        <w:t>ת</w:t>
      </w:r>
      <w:r>
        <w:rPr>
          <w:rFonts w:hint="cs"/>
          <w:rtl/>
        </w:rPr>
        <w:t xml:space="preserve"> מפעולתה</w:t>
      </w:r>
      <w:r w:rsidR="00163997">
        <w:rPr>
          <w:rFonts w:hint="cs"/>
          <w:rtl/>
        </w:rPr>
        <w:t>, למרות שאינה מבצעת אינטראקציה ישירה איתה.</w:t>
      </w:r>
      <w:r w:rsidR="00431D45">
        <w:rPr>
          <w:rFonts w:hint="cs"/>
          <w:rtl/>
        </w:rPr>
        <w:t xml:space="preserve"> מעורבות זו בפעולת המערכת משקפת את </w:t>
      </w:r>
      <w:r w:rsidR="00431D45" w:rsidRPr="00431D45">
        <w:rPr>
          <w:rFonts w:hint="cs"/>
          <w:b/>
          <w:bCs/>
          <w:rtl/>
        </w:rPr>
        <w:t>האינטרסים</w:t>
      </w:r>
      <w:r w:rsidR="00431D45">
        <w:rPr>
          <w:rFonts w:hint="cs"/>
          <w:rtl/>
        </w:rPr>
        <w:t xml:space="preserve"> של בעלי העניין במערכת זו.</w:t>
      </w:r>
    </w:p>
    <w:p w:rsidR="00163997" w:rsidRPr="00163997" w:rsidRDefault="00163997" w:rsidP="009545AD">
      <w:pPr>
        <w:rPr>
          <w:i/>
          <w:iCs/>
          <w:color w:val="0000FF"/>
          <w:rtl/>
        </w:rPr>
      </w:pPr>
      <w:r w:rsidRPr="00163997">
        <w:rPr>
          <w:rFonts w:hint="cs"/>
          <w:i/>
          <w:iCs/>
          <w:color w:val="0000FF"/>
          <w:rtl/>
        </w:rPr>
        <w:t>לדוגמה: גופים ארגוניים, גופים עסקיים, גופי רגולציה/תקינה וכו'.</w:t>
      </w:r>
      <w:r w:rsidR="00DB6E02">
        <w:rPr>
          <w:rFonts w:hint="cs"/>
          <w:i/>
          <w:iCs/>
          <w:color w:val="0000FF"/>
          <w:rtl/>
        </w:rPr>
        <w:t xml:space="preserve"> שחקני המערכת הינם בעלי עניין מטבעם</w:t>
      </w:r>
      <w:r w:rsidR="009545AD">
        <w:rPr>
          <w:rFonts w:hint="cs"/>
          <w:i/>
          <w:iCs/>
          <w:color w:val="0000FF"/>
          <w:rtl/>
        </w:rPr>
        <w:t>.</w:t>
      </w:r>
      <w:r w:rsidR="00DB6E02">
        <w:rPr>
          <w:rFonts w:hint="cs"/>
          <w:i/>
          <w:iCs/>
          <w:color w:val="0000FF"/>
          <w:rtl/>
        </w:rPr>
        <w:t xml:space="preserve"> </w:t>
      </w:r>
    </w:p>
    <w:p w:rsidR="00DB6E02" w:rsidRPr="000B64E6" w:rsidRDefault="00DB6E02" w:rsidP="00DB6E02">
      <w:pPr>
        <w:pStyle w:val="Caption"/>
        <w:jc w:val="center"/>
        <w:rPr>
          <w:rtl/>
        </w:rPr>
      </w:pPr>
      <w:bookmarkStart w:id="6" w:name="_Ref393795441"/>
      <w:bookmarkStart w:id="7" w:name="_Toc437179623"/>
      <w:r w:rsidRPr="000B64E6">
        <w:rPr>
          <w:rtl/>
        </w:rPr>
        <w:t xml:space="preserve">טבלה </w:t>
      </w:r>
      <w:r w:rsidR="00934055" w:rsidRPr="000B64E6">
        <w:rPr>
          <w:rtl/>
        </w:rPr>
        <w:fldChar w:fldCharType="begin"/>
      </w:r>
      <w:r w:rsidRPr="000B64E6">
        <w:rPr>
          <w:rtl/>
        </w:rPr>
        <w:instrText xml:space="preserve"> </w:instrText>
      </w:r>
      <w:r w:rsidRPr="000B64E6">
        <w:rPr>
          <w:rFonts w:hint="cs"/>
        </w:rPr>
        <w:instrText>SEQ</w:instrText>
      </w:r>
      <w:r w:rsidRPr="000B64E6">
        <w:rPr>
          <w:rFonts w:hint="cs"/>
          <w:rtl/>
        </w:rPr>
        <w:instrText xml:space="preserve"> טבלה \* </w:instrText>
      </w:r>
      <w:r w:rsidRPr="000B64E6">
        <w:rPr>
          <w:rFonts w:hint="cs"/>
        </w:rPr>
        <w:instrText>ARABIC</w:instrText>
      </w:r>
      <w:r w:rsidRPr="000B64E6">
        <w:rPr>
          <w:rtl/>
        </w:rPr>
        <w:instrText xml:space="preserve"> </w:instrText>
      </w:r>
      <w:r w:rsidR="00934055" w:rsidRPr="000B64E6">
        <w:rPr>
          <w:rtl/>
        </w:rPr>
        <w:fldChar w:fldCharType="separate"/>
      </w:r>
      <w:r w:rsidR="00BF76D9">
        <w:rPr>
          <w:noProof/>
          <w:rtl/>
        </w:rPr>
        <w:t>1</w:t>
      </w:r>
      <w:r w:rsidR="00934055" w:rsidRPr="000B64E6">
        <w:rPr>
          <w:rtl/>
        </w:rPr>
        <w:fldChar w:fldCharType="end"/>
      </w:r>
      <w:bookmarkEnd w:id="6"/>
      <w:r w:rsidRPr="000B64E6">
        <w:rPr>
          <w:rFonts w:hint="cs"/>
          <w:rtl/>
        </w:rPr>
        <w:t xml:space="preserve">: </w:t>
      </w:r>
      <w:r>
        <w:rPr>
          <w:rFonts w:hint="cs"/>
          <w:rtl/>
        </w:rPr>
        <w:t xml:space="preserve">בעלי עניין ושחקנים של מערכת/תוכנת </w:t>
      </w:r>
      <w:r w:rsidRPr="00DB6E02">
        <w:rPr>
          <w:rFonts w:hint="cs"/>
          <w:color w:val="FF0000"/>
          <w:rtl/>
        </w:rPr>
        <w:t>&lt;שם המערכת/התוכנה&gt;</w:t>
      </w:r>
      <w:bookmarkEnd w:id="7"/>
    </w:p>
    <w:tbl>
      <w:tblPr>
        <w:tblStyle w:val="TableGrid"/>
        <w:bidiVisual/>
        <w:tblW w:w="8472" w:type="dxa"/>
        <w:tblInd w:w="509" w:type="dxa"/>
        <w:tblLook w:val="04A0" w:firstRow="1" w:lastRow="0" w:firstColumn="1" w:lastColumn="0" w:noHBand="0" w:noVBand="1"/>
      </w:tblPr>
      <w:tblGrid>
        <w:gridCol w:w="2235"/>
        <w:gridCol w:w="992"/>
        <w:gridCol w:w="5245"/>
      </w:tblGrid>
      <w:tr w:rsidR="00DB6E02" w:rsidRPr="000B64E6" w:rsidTr="00431D45">
        <w:tc>
          <w:tcPr>
            <w:tcW w:w="2235" w:type="dxa"/>
            <w:shd w:val="clear" w:color="auto" w:fill="D9D9D9" w:themeFill="background1" w:themeFillShade="D9"/>
          </w:tcPr>
          <w:p w:rsidR="00DB6E02" w:rsidRPr="000B64E6" w:rsidRDefault="00DB6E02" w:rsidP="009545AD">
            <w:pPr>
              <w:spacing w:before="60" w:after="60" w:line="240" w:lineRule="auto"/>
              <w:ind w:left="0"/>
              <w:rPr>
                <w:b/>
                <w:bCs/>
                <w:rtl/>
              </w:rPr>
            </w:pPr>
            <w:r w:rsidRPr="000B64E6">
              <w:rPr>
                <w:rFonts w:hint="cs"/>
                <w:b/>
                <w:bCs/>
                <w:rtl/>
              </w:rPr>
              <w:t>שם</w:t>
            </w:r>
            <w:r w:rsidR="009545AD">
              <w:rPr>
                <w:rFonts w:hint="cs"/>
                <w:b/>
                <w:bCs/>
                <w:rtl/>
              </w:rPr>
              <w:t>/מהות</w:t>
            </w:r>
          </w:p>
        </w:tc>
        <w:tc>
          <w:tcPr>
            <w:tcW w:w="992" w:type="dxa"/>
            <w:shd w:val="clear" w:color="auto" w:fill="D9D9D9" w:themeFill="background1" w:themeFillShade="D9"/>
          </w:tcPr>
          <w:p w:rsidR="00DB6E02" w:rsidRPr="000B64E6" w:rsidRDefault="009545AD" w:rsidP="000351D7">
            <w:pPr>
              <w:spacing w:before="60" w:after="60" w:line="240" w:lineRule="auto"/>
              <w:ind w:left="0"/>
              <w:rPr>
                <w:b/>
                <w:bCs/>
                <w:rtl/>
              </w:rPr>
            </w:pPr>
            <w:r>
              <w:rPr>
                <w:rFonts w:hint="cs"/>
                <w:b/>
                <w:bCs/>
                <w:rtl/>
              </w:rPr>
              <w:t>שחקן?</w:t>
            </w:r>
          </w:p>
        </w:tc>
        <w:tc>
          <w:tcPr>
            <w:tcW w:w="5245" w:type="dxa"/>
            <w:shd w:val="clear" w:color="auto" w:fill="D9D9D9" w:themeFill="background1" w:themeFillShade="D9"/>
          </w:tcPr>
          <w:p w:rsidR="00DB6E02" w:rsidRPr="000B64E6" w:rsidRDefault="00DB6E02" w:rsidP="009545AD">
            <w:pPr>
              <w:spacing w:before="60" w:after="60" w:line="240" w:lineRule="auto"/>
              <w:ind w:left="0"/>
              <w:rPr>
                <w:b/>
                <w:bCs/>
                <w:rtl/>
              </w:rPr>
            </w:pPr>
            <w:r w:rsidRPr="000B64E6">
              <w:rPr>
                <w:rFonts w:hint="cs"/>
                <w:b/>
                <w:bCs/>
                <w:rtl/>
              </w:rPr>
              <w:t xml:space="preserve">אופן המעורבות </w:t>
            </w:r>
            <w:r w:rsidR="009545AD">
              <w:rPr>
                <w:rFonts w:hint="cs"/>
                <w:b/>
                <w:bCs/>
                <w:rtl/>
              </w:rPr>
              <w:t>בפעולת המערכת/התוכנה</w:t>
            </w:r>
            <w:r w:rsidR="00431D45">
              <w:rPr>
                <w:rFonts w:hint="cs"/>
                <w:b/>
                <w:bCs/>
                <w:rtl/>
              </w:rPr>
              <w:t xml:space="preserve"> (יעדים/אינטרסים)</w:t>
            </w:r>
          </w:p>
        </w:tc>
      </w:tr>
      <w:tr w:rsidR="00DB6E02" w:rsidTr="00431D45">
        <w:tc>
          <w:tcPr>
            <w:tcW w:w="2235" w:type="dxa"/>
          </w:tcPr>
          <w:p w:rsidR="00DB6E02" w:rsidRDefault="00DB6E02" w:rsidP="009545AD">
            <w:pPr>
              <w:spacing w:before="60" w:after="60" w:line="240" w:lineRule="auto"/>
              <w:ind w:left="0"/>
              <w:jc w:val="left"/>
              <w:rPr>
                <w:i/>
                <w:iCs/>
                <w:color w:val="3333FF"/>
                <w:rtl/>
              </w:rPr>
            </w:pPr>
            <w:r>
              <w:rPr>
                <w:rFonts w:hint="cs"/>
                <w:i/>
                <w:iCs/>
                <w:color w:val="3333FF"/>
                <w:rtl/>
              </w:rPr>
              <w:lastRenderedPageBreak/>
              <w:t>לדוגמה:</w:t>
            </w:r>
            <w:r w:rsidR="009545AD">
              <w:rPr>
                <w:rFonts w:hint="cs"/>
                <w:i/>
                <w:iCs/>
                <w:color w:val="3333FF"/>
                <w:rtl/>
              </w:rPr>
              <w:t>משתמש</w:t>
            </w:r>
          </w:p>
        </w:tc>
        <w:tc>
          <w:tcPr>
            <w:tcW w:w="992" w:type="dxa"/>
          </w:tcPr>
          <w:p w:rsidR="00DB6E02" w:rsidRPr="009545AD" w:rsidRDefault="009545AD" w:rsidP="000351D7">
            <w:pPr>
              <w:spacing w:before="60" w:after="60" w:line="240" w:lineRule="auto"/>
              <w:ind w:left="0"/>
              <w:jc w:val="left"/>
              <w:rPr>
                <w:color w:val="FF0000"/>
                <w:rtl/>
              </w:rPr>
            </w:pPr>
            <w:r w:rsidRPr="009545AD">
              <w:rPr>
                <w:rFonts w:hint="cs"/>
                <w:i/>
                <w:iCs/>
                <w:color w:val="3333FF"/>
                <w:rtl/>
              </w:rPr>
              <w:t>כן</w:t>
            </w:r>
          </w:p>
        </w:tc>
        <w:tc>
          <w:tcPr>
            <w:tcW w:w="5245" w:type="dxa"/>
          </w:tcPr>
          <w:p w:rsidR="00DB6E02" w:rsidRPr="000B64E6" w:rsidRDefault="009545AD" w:rsidP="000351D7">
            <w:pPr>
              <w:spacing w:before="60" w:after="60" w:line="240" w:lineRule="auto"/>
              <w:ind w:left="0"/>
              <w:jc w:val="left"/>
              <w:rPr>
                <w:i/>
                <w:iCs/>
                <w:color w:val="3333FF"/>
                <w:rtl/>
              </w:rPr>
            </w:pPr>
            <w:r>
              <w:rPr>
                <w:rFonts w:hint="cs"/>
                <w:i/>
                <w:iCs/>
                <w:color w:val="3333FF"/>
                <w:rtl/>
              </w:rPr>
              <w:t>מבצע פעולות בכספומט (משיכה, הפקדה וכו')</w:t>
            </w:r>
          </w:p>
        </w:tc>
      </w:tr>
      <w:tr w:rsidR="00DB6E02" w:rsidTr="00431D45">
        <w:tc>
          <w:tcPr>
            <w:tcW w:w="2235" w:type="dxa"/>
          </w:tcPr>
          <w:p w:rsidR="00DB6E02" w:rsidRDefault="009545AD" w:rsidP="000351D7">
            <w:pPr>
              <w:spacing w:before="60" w:after="60" w:line="240" w:lineRule="auto"/>
              <w:ind w:left="0"/>
              <w:jc w:val="left"/>
              <w:rPr>
                <w:i/>
                <w:iCs/>
                <w:color w:val="3333FF"/>
                <w:rtl/>
              </w:rPr>
            </w:pPr>
            <w:r>
              <w:rPr>
                <w:rFonts w:hint="cs"/>
                <w:i/>
                <w:iCs/>
                <w:color w:val="3333FF"/>
                <w:rtl/>
              </w:rPr>
              <w:t>לדוגמה: מחשב מרכזי</w:t>
            </w:r>
          </w:p>
        </w:tc>
        <w:tc>
          <w:tcPr>
            <w:tcW w:w="992" w:type="dxa"/>
          </w:tcPr>
          <w:p w:rsidR="00DB6E02" w:rsidRDefault="009545AD" w:rsidP="000351D7">
            <w:pPr>
              <w:spacing w:before="60" w:after="60" w:line="240" w:lineRule="auto"/>
              <w:ind w:left="0"/>
              <w:jc w:val="left"/>
              <w:rPr>
                <w:i/>
                <w:iCs/>
                <w:color w:val="3333FF"/>
                <w:rtl/>
              </w:rPr>
            </w:pPr>
            <w:r>
              <w:rPr>
                <w:rFonts w:hint="cs"/>
                <w:i/>
                <w:iCs/>
                <w:color w:val="3333FF"/>
                <w:rtl/>
              </w:rPr>
              <w:t>כן</w:t>
            </w:r>
          </w:p>
        </w:tc>
        <w:tc>
          <w:tcPr>
            <w:tcW w:w="5245" w:type="dxa"/>
          </w:tcPr>
          <w:p w:rsidR="00DB6E02" w:rsidRDefault="009545AD" w:rsidP="000351D7">
            <w:pPr>
              <w:spacing w:before="60" w:after="60" w:line="240" w:lineRule="auto"/>
              <w:ind w:left="0"/>
              <w:jc w:val="left"/>
              <w:rPr>
                <w:i/>
                <w:iCs/>
                <w:color w:val="3333FF"/>
                <w:rtl/>
              </w:rPr>
            </w:pPr>
            <w:r>
              <w:rPr>
                <w:rFonts w:hint="cs"/>
                <w:i/>
                <w:iCs/>
                <w:color w:val="3333FF"/>
                <w:rtl/>
              </w:rPr>
              <w:t>הכספומט משתמש בו לצורך איחזור ואיחסון מידע במהלך ביצוע פעולות</w:t>
            </w:r>
          </w:p>
        </w:tc>
      </w:tr>
      <w:tr w:rsidR="00DB6E02" w:rsidTr="00431D45">
        <w:tc>
          <w:tcPr>
            <w:tcW w:w="2235" w:type="dxa"/>
          </w:tcPr>
          <w:p w:rsidR="00DB6E02" w:rsidRPr="009545AD" w:rsidRDefault="009545AD" w:rsidP="000351D7">
            <w:pPr>
              <w:spacing w:before="60" w:after="60" w:line="240" w:lineRule="auto"/>
              <w:ind w:left="0"/>
              <w:jc w:val="left"/>
              <w:rPr>
                <w:i/>
                <w:iCs/>
                <w:color w:val="3333FF"/>
                <w:rtl/>
              </w:rPr>
            </w:pPr>
            <w:r>
              <w:rPr>
                <w:rFonts w:hint="cs"/>
                <w:i/>
                <w:iCs/>
                <w:color w:val="3333FF"/>
                <w:rtl/>
              </w:rPr>
              <w:t>לדוגמה: קב"ט</w:t>
            </w:r>
          </w:p>
        </w:tc>
        <w:tc>
          <w:tcPr>
            <w:tcW w:w="992" w:type="dxa"/>
          </w:tcPr>
          <w:p w:rsidR="00DB6E02" w:rsidRDefault="009545AD" w:rsidP="000351D7">
            <w:pPr>
              <w:spacing w:before="60" w:after="60" w:line="240" w:lineRule="auto"/>
              <w:ind w:left="0"/>
              <w:jc w:val="left"/>
              <w:rPr>
                <w:i/>
                <w:iCs/>
                <w:color w:val="3333FF"/>
                <w:rtl/>
              </w:rPr>
            </w:pPr>
            <w:r>
              <w:rPr>
                <w:rFonts w:hint="cs"/>
                <w:i/>
                <w:iCs/>
                <w:color w:val="3333FF"/>
                <w:rtl/>
              </w:rPr>
              <w:t>לא</w:t>
            </w:r>
          </w:p>
        </w:tc>
        <w:tc>
          <w:tcPr>
            <w:tcW w:w="5245" w:type="dxa"/>
          </w:tcPr>
          <w:p w:rsidR="00DB6E02" w:rsidRDefault="009545AD" w:rsidP="000351D7">
            <w:pPr>
              <w:spacing w:before="60" w:after="60" w:line="240" w:lineRule="auto"/>
              <w:ind w:left="0"/>
              <w:jc w:val="left"/>
              <w:rPr>
                <w:i/>
                <w:iCs/>
                <w:color w:val="3333FF"/>
                <w:rtl/>
              </w:rPr>
            </w:pPr>
            <w:r>
              <w:rPr>
                <w:rFonts w:hint="cs"/>
                <w:i/>
                <w:iCs/>
                <w:color w:val="3333FF"/>
                <w:rtl/>
              </w:rPr>
              <w:t>המידע העובר אל ומאת הכספומט - מאובטח</w:t>
            </w:r>
          </w:p>
        </w:tc>
      </w:tr>
    </w:tbl>
    <w:p w:rsidR="00FC6102" w:rsidRPr="00DB6E02" w:rsidRDefault="00FC6102" w:rsidP="00590FAD">
      <w:pPr>
        <w:rPr>
          <w:rtl/>
        </w:rPr>
      </w:pPr>
    </w:p>
    <w:p w:rsidR="002D3742" w:rsidRDefault="002D3742" w:rsidP="002D3742">
      <w:pPr>
        <w:pStyle w:val="Heading2"/>
        <w:rPr>
          <w:rtl/>
        </w:rPr>
      </w:pPr>
      <w:bookmarkStart w:id="8" w:name="_Toc437179650"/>
      <w:r>
        <w:rPr>
          <w:rFonts w:hint="cs"/>
          <w:rtl/>
        </w:rPr>
        <w:t>מקורות הדרישות</w:t>
      </w:r>
      <w:bookmarkEnd w:id="8"/>
    </w:p>
    <w:p w:rsidR="002D3742" w:rsidRDefault="002D3742" w:rsidP="002D3742">
      <w:pPr>
        <w:rPr>
          <w:rtl/>
        </w:rPr>
      </w:pPr>
      <w:r>
        <w:rPr>
          <w:rFonts w:hint="cs"/>
          <w:rtl/>
        </w:rPr>
        <w:t>דרישות המערכת/התוכנה המפותחת במסגרת פרויקט זה התקבלו מהמקורות הבאים:</w:t>
      </w:r>
    </w:p>
    <w:p w:rsidR="002D3742" w:rsidRDefault="008D4034" w:rsidP="00EF409B">
      <w:pPr>
        <w:rPr>
          <w:i/>
          <w:iCs/>
          <w:color w:val="0000FF"/>
          <w:rtl/>
        </w:rPr>
      </w:pPr>
      <w:r>
        <w:rPr>
          <w:rFonts w:hint="cs"/>
          <w:i/>
          <w:iCs/>
          <w:color w:val="0000FF"/>
          <w:rtl/>
        </w:rPr>
        <w:t xml:space="preserve">יש לערוך </w:t>
      </w:r>
      <w:r w:rsidR="002D3742">
        <w:rPr>
          <w:rFonts w:hint="cs"/>
          <w:i/>
          <w:iCs/>
          <w:color w:val="0000FF"/>
          <w:rtl/>
        </w:rPr>
        <w:t xml:space="preserve">רשימה ממוספרת של מקורות </w:t>
      </w:r>
      <w:r w:rsidR="002D3742">
        <w:rPr>
          <w:rFonts w:hint="cs"/>
          <w:b/>
          <w:bCs/>
          <w:i/>
          <w:iCs/>
          <w:color w:val="0000FF"/>
          <w:rtl/>
        </w:rPr>
        <w:t>כתובים</w:t>
      </w:r>
      <w:r w:rsidR="002D3742">
        <w:rPr>
          <w:rFonts w:hint="cs"/>
          <w:i/>
          <w:iCs/>
          <w:color w:val="0000FF"/>
          <w:rtl/>
        </w:rPr>
        <w:t xml:space="preserve"> מהם נלקחו הדרישות</w:t>
      </w:r>
      <w:r>
        <w:rPr>
          <w:rFonts w:hint="cs"/>
          <w:i/>
          <w:iCs/>
          <w:color w:val="0000FF"/>
          <w:rtl/>
        </w:rPr>
        <w:t>, ובראשם מסמך הייזום</w:t>
      </w:r>
      <w:r w:rsidR="002D3742">
        <w:rPr>
          <w:rFonts w:hint="cs"/>
          <w:i/>
          <w:iCs/>
          <w:color w:val="0000FF"/>
          <w:rtl/>
        </w:rPr>
        <w:t>. את המקורות עצמם יש לפרט בסימוכין ו</w:t>
      </w:r>
      <w:r>
        <w:rPr>
          <w:rFonts w:hint="cs"/>
          <w:i/>
          <w:iCs/>
          <w:color w:val="0000FF"/>
          <w:rtl/>
        </w:rPr>
        <w:t>להפנות</w:t>
      </w:r>
      <w:r w:rsidR="002D3742">
        <w:rPr>
          <w:rFonts w:hint="cs"/>
          <w:i/>
          <w:iCs/>
          <w:color w:val="0000FF"/>
          <w:rtl/>
        </w:rPr>
        <w:t xml:space="preserve"> </w:t>
      </w:r>
      <w:r>
        <w:rPr>
          <w:rFonts w:hint="cs"/>
          <w:i/>
          <w:iCs/>
          <w:color w:val="0000FF"/>
          <w:rtl/>
        </w:rPr>
        <w:t>מ</w:t>
      </w:r>
      <w:r w:rsidR="002D3742">
        <w:rPr>
          <w:rFonts w:hint="cs"/>
          <w:i/>
          <w:iCs/>
          <w:color w:val="0000FF"/>
          <w:rtl/>
        </w:rPr>
        <w:t>כאן</w:t>
      </w:r>
      <w:r>
        <w:rPr>
          <w:rFonts w:hint="cs"/>
          <w:i/>
          <w:iCs/>
          <w:color w:val="3333FF"/>
          <w:rtl/>
        </w:rPr>
        <w:t>. מקורות נוספים לדרישות יכולים להיות תקנים רלוונטיים, מפרטי מערכת-על, מפרטים טכניים אחרים, סיכומי פגישות/ראיונות</w:t>
      </w:r>
      <w:r w:rsidR="0042507F">
        <w:rPr>
          <w:rFonts w:hint="cs"/>
          <w:i/>
          <w:iCs/>
          <w:color w:val="3333FF"/>
          <w:rtl/>
        </w:rPr>
        <w:t>, הודעות דואר אלקטרוני</w:t>
      </w:r>
      <w:r>
        <w:rPr>
          <w:rFonts w:hint="cs"/>
          <w:i/>
          <w:iCs/>
          <w:color w:val="3333FF"/>
          <w:rtl/>
        </w:rPr>
        <w:t xml:space="preserve"> ועוד.</w:t>
      </w:r>
      <w:r w:rsidR="00EF409B">
        <w:rPr>
          <w:rFonts w:hint="cs"/>
          <w:i/>
          <w:iCs/>
          <w:color w:val="0000FF"/>
          <w:rtl/>
        </w:rPr>
        <w:t xml:space="preserve"> בעלי העניין הינם המקורות העיקריים של הדרישות!</w:t>
      </w:r>
    </w:p>
    <w:p w:rsidR="008D4034" w:rsidRDefault="008D4034" w:rsidP="00994FDB">
      <w:pPr>
        <w:pStyle w:val="ListParagraph"/>
        <w:numPr>
          <w:ilvl w:val="0"/>
          <w:numId w:val="20"/>
        </w:numPr>
      </w:pPr>
      <w:r>
        <w:rPr>
          <w:rFonts w:hint="cs"/>
          <w:rtl/>
        </w:rPr>
        <w:t xml:space="preserve">מסמך הייזום לפרויקט </w:t>
      </w:r>
      <w:r>
        <w:rPr>
          <w:rtl/>
        </w:rPr>
        <w:t>–</w:t>
      </w:r>
      <w:r w:rsidR="00994FDB">
        <w:rPr>
          <w:rFonts w:hint="cs"/>
          <w:rtl/>
        </w:rPr>
        <w:t xml:space="preserve"> </w:t>
      </w:r>
      <w:r>
        <w:rPr>
          <w:rFonts w:hint="cs"/>
          <w:rtl/>
        </w:rPr>
        <w:t>סימוכין [1].</w:t>
      </w:r>
    </w:p>
    <w:p w:rsidR="008D4034" w:rsidRDefault="008D4034" w:rsidP="008D4034">
      <w:pPr>
        <w:pStyle w:val="ListParagraph"/>
        <w:numPr>
          <w:ilvl w:val="0"/>
          <w:numId w:val="20"/>
        </w:numPr>
      </w:pPr>
      <w:r>
        <w:rPr>
          <w:rFonts w:hint="cs"/>
          <w:rtl/>
        </w:rPr>
        <w:t xml:space="preserve">  </w:t>
      </w:r>
    </w:p>
    <w:p w:rsidR="004D18D1" w:rsidRDefault="004D18D1" w:rsidP="002D3742">
      <w:pPr>
        <w:pStyle w:val="Heading2"/>
        <w:rPr>
          <w:rtl/>
        </w:rPr>
      </w:pPr>
      <w:bookmarkStart w:id="9" w:name="_Toc437179651"/>
      <w:r>
        <w:rPr>
          <w:rFonts w:hint="cs"/>
          <w:rtl/>
        </w:rPr>
        <w:t>טבלת דרישות</w:t>
      </w:r>
      <w:r w:rsidR="002D3742">
        <w:rPr>
          <w:rFonts w:hint="cs"/>
          <w:rtl/>
        </w:rPr>
        <w:t xml:space="preserve"> מערכת/תוכנה</w:t>
      </w:r>
      <w:bookmarkEnd w:id="9"/>
    </w:p>
    <w:p w:rsidR="008D4034" w:rsidRPr="008D4034" w:rsidRDefault="008D4034" w:rsidP="00291ECB">
      <w:pPr>
        <w:rPr>
          <w:rtl/>
        </w:rPr>
      </w:pPr>
      <w:r>
        <w:rPr>
          <w:rFonts w:hint="cs"/>
          <w:rtl/>
        </w:rPr>
        <w:t>טבלת דרישות מערכת/תוכנה נערכה ב-</w:t>
      </w:r>
      <w:r w:rsidR="00A81FB7">
        <w:t>MS-E</w:t>
      </w:r>
      <w:r>
        <w:t>xcel</w:t>
      </w:r>
      <w:r>
        <w:rPr>
          <w:rFonts w:hint="cs"/>
          <w:rtl/>
        </w:rPr>
        <w:t xml:space="preserve"> ומצורפת למסמך זה כסימוכין [</w:t>
      </w:r>
      <w:r w:rsidRPr="008D4034">
        <w:rPr>
          <w:rFonts w:hint="cs"/>
          <w:color w:val="FF0000"/>
          <w:rtl/>
        </w:rPr>
        <w:t>&lt;מס'&gt;</w:t>
      </w:r>
      <w:r>
        <w:rPr>
          <w:rFonts w:hint="cs"/>
          <w:rtl/>
        </w:rPr>
        <w:t>]. הטבלה מציינת את מקורה של כל דרישה ואת סיווגה הפונקציונאלי ו/או הלא-פונקציונאלי. הד</w:t>
      </w:r>
      <w:r w:rsidR="00994FDB">
        <w:rPr>
          <w:rFonts w:hint="cs"/>
          <w:rtl/>
        </w:rPr>
        <w:t>ר</w:t>
      </w:r>
      <w:r>
        <w:rPr>
          <w:rFonts w:hint="cs"/>
          <w:rtl/>
        </w:rPr>
        <w:t xml:space="preserve">ישות התפעוליות בטבלה מצביעות ל- </w:t>
      </w:r>
      <w:r>
        <w:t>Use Cases</w:t>
      </w:r>
      <w:r>
        <w:rPr>
          <w:rFonts w:hint="cs"/>
          <w:rtl/>
        </w:rPr>
        <w:t xml:space="preserve"> רלוונטיים</w:t>
      </w:r>
      <w:r w:rsidR="00A81FB7">
        <w:rPr>
          <w:rFonts w:hint="cs"/>
          <w:rtl/>
        </w:rPr>
        <w:t xml:space="preserve"> שבסעיף הבא, אשר </w:t>
      </w:r>
      <w:r w:rsidR="00994FDB">
        <w:rPr>
          <w:rFonts w:hint="cs"/>
          <w:rtl/>
        </w:rPr>
        <w:t>אמורי</w:t>
      </w:r>
      <w:r w:rsidR="00291ECB">
        <w:rPr>
          <w:rFonts w:hint="cs"/>
          <w:rtl/>
        </w:rPr>
        <w:t>ם</w:t>
      </w:r>
      <w:r w:rsidR="00994FDB">
        <w:rPr>
          <w:rFonts w:hint="cs"/>
          <w:rtl/>
        </w:rPr>
        <w:t xml:space="preserve"> לספק מענה</w:t>
      </w:r>
      <w:r w:rsidR="00A81FB7">
        <w:rPr>
          <w:rFonts w:hint="cs"/>
          <w:rtl/>
        </w:rPr>
        <w:t xml:space="preserve"> </w:t>
      </w:r>
      <w:r w:rsidR="00994FDB">
        <w:rPr>
          <w:rFonts w:hint="cs"/>
          <w:rtl/>
        </w:rPr>
        <w:t>ל</w:t>
      </w:r>
      <w:r w:rsidR="00A81FB7">
        <w:rPr>
          <w:rFonts w:hint="cs"/>
          <w:rtl/>
        </w:rPr>
        <w:t>דרישות אלה.</w:t>
      </w:r>
    </w:p>
    <w:p w:rsidR="004D18D1" w:rsidRDefault="004D18D1" w:rsidP="008D4034">
      <w:pPr>
        <w:rPr>
          <w:i/>
          <w:iCs/>
          <w:color w:val="3333FF"/>
          <w:rtl/>
        </w:rPr>
      </w:pPr>
      <w:r>
        <w:rPr>
          <w:rFonts w:hint="cs"/>
          <w:i/>
          <w:iCs/>
          <w:color w:val="3333FF"/>
          <w:rtl/>
        </w:rPr>
        <w:t xml:space="preserve">על בסיס </w:t>
      </w:r>
      <w:r w:rsidR="008D4034">
        <w:rPr>
          <w:rFonts w:hint="cs"/>
          <w:i/>
          <w:iCs/>
          <w:color w:val="3333FF"/>
          <w:rtl/>
        </w:rPr>
        <w:t xml:space="preserve">מקורות </w:t>
      </w:r>
      <w:r>
        <w:rPr>
          <w:rFonts w:hint="cs"/>
          <w:i/>
          <w:iCs/>
          <w:color w:val="3333FF"/>
          <w:rtl/>
        </w:rPr>
        <w:t xml:space="preserve">הדרישות </w:t>
      </w:r>
      <w:r w:rsidR="008D4034">
        <w:rPr>
          <w:rFonts w:hint="cs"/>
          <w:i/>
          <w:iCs/>
          <w:color w:val="3333FF"/>
          <w:rtl/>
        </w:rPr>
        <w:t>שהוזכרו,</w:t>
      </w:r>
      <w:r>
        <w:rPr>
          <w:rFonts w:hint="cs"/>
          <w:i/>
          <w:iCs/>
          <w:color w:val="3333FF"/>
          <w:rtl/>
        </w:rPr>
        <w:t xml:space="preserve"> יש לבנות "טבלת דרישות מערכת/תוכנה" (בדרך כלל תכיל הטבלה מספר דרישות שהוא בערך פי 3-5 ממספר הדרישות שבמסמך הייזום</w:t>
      </w:r>
      <w:r w:rsidR="008D4034">
        <w:rPr>
          <w:rFonts w:hint="cs"/>
          <w:i/>
          <w:iCs/>
          <w:color w:val="3333FF"/>
          <w:rtl/>
        </w:rPr>
        <w:t>)</w:t>
      </w:r>
      <w:r w:rsidR="002D3742">
        <w:rPr>
          <w:rFonts w:hint="cs"/>
          <w:i/>
          <w:iCs/>
          <w:color w:val="3333FF"/>
          <w:rtl/>
        </w:rPr>
        <w:t xml:space="preserve">. </w:t>
      </w:r>
      <w:r>
        <w:rPr>
          <w:rFonts w:hint="cs"/>
          <w:i/>
          <w:iCs/>
          <w:color w:val="3333FF"/>
          <w:rtl/>
        </w:rPr>
        <w:t>במידת הצורך ניתן לגזור דרישות מפורטות יותר מתוך הדרישות המקוריות, אולם יש להקפיד שלא לגלוש לרמה של מימוש או תכן מפורט. את הטבלה יש לערוך ב-</w:t>
      </w:r>
      <w:r>
        <w:rPr>
          <w:i/>
          <w:iCs/>
          <w:color w:val="3333FF"/>
        </w:rPr>
        <w:t>Excel</w:t>
      </w:r>
      <w:r>
        <w:rPr>
          <w:rFonts w:hint="cs"/>
          <w:i/>
          <w:iCs/>
          <w:color w:val="3333FF"/>
          <w:rtl/>
        </w:rPr>
        <w:t>, על פי הפורמט המופיע בדוגמאות "הספריה הרובוטית" ו"חתרנית" שבאתר. כל שורה בטבלה תכלול:</w:t>
      </w:r>
    </w:p>
    <w:p w:rsidR="004D18D1" w:rsidRDefault="004D18D1" w:rsidP="00E32824">
      <w:pPr>
        <w:pStyle w:val="ListParagraph"/>
        <w:numPr>
          <w:ilvl w:val="0"/>
          <w:numId w:val="19"/>
        </w:numPr>
        <w:rPr>
          <w:i/>
          <w:iCs/>
          <w:color w:val="3333FF"/>
        </w:rPr>
      </w:pPr>
      <w:r>
        <w:rPr>
          <w:rFonts w:hint="cs"/>
          <w:i/>
          <w:iCs/>
          <w:color w:val="3333FF"/>
          <w:rtl/>
        </w:rPr>
        <w:t>מספר דרישה</w:t>
      </w:r>
    </w:p>
    <w:p w:rsidR="004D18D1" w:rsidRDefault="004D18D1" w:rsidP="00E32824">
      <w:pPr>
        <w:pStyle w:val="ListParagraph"/>
        <w:numPr>
          <w:ilvl w:val="0"/>
          <w:numId w:val="19"/>
        </w:numPr>
        <w:rPr>
          <w:i/>
          <w:iCs/>
          <w:color w:val="3333FF"/>
        </w:rPr>
      </w:pPr>
      <w:r>
        <w:rPr>
          <w:rFonts w:hint="cs"/>
          <w:i/>
          <w:iCs/>
          <w:color w:val="3333FF"/>
          <w:rtl/>
        </w:rPr>
        <w:t>נוסח הדרישה, צמוד ככל שאפשר לניסוח המקורי</w:t>
      </w:r>
    </w:p>
    <w:p w:rsidR="00E32824" w:rsidRDefault="00E32824" w:rsidP="00E32824">
      <w:pPr>
        <w:pStyle w:val="ListParagraph"/>
        <w:numPr>
          <w:ilvl w:val="0"/>
          <w:numId w:val="19"/>
        </w:numPr>
        <w:rPr>
          <w:i/>
          <w:iCs/>
          <w:color w:val="3333FF"/>
        </w:rPr>
      </w:pPr>
      <w:r>
        <w:rPr>
          <w:rFonts w:hint="cs"/>
          <w:i/>
          <w:iCs/>
          <w:color w:val="3333FF"/>
          <w:rtl/>
        </w:rPr>
        <w:t>מקור הדרישה</w:t>
      </w:r>
    </w:p>
    <w:p w:rsidR="004D18D1" w:rsidRDefault="004D18D1" w:rsidP="00E32824">
      <w:pPr>
        <w:pStyle w:val="ListParagraph"/>
        <w:numPr>
          <w:ilvl w:val="0"/>
          <w:numId w:val="19"/>
        </w:numPr>
        <w:rPr>
          <w:i/>
          <w:iCs/>
          <w:color w:val="3333FF"/>
        </w:rPr>
      </w:pPr>
      <w:r>
        <w:rPr>
          <w:rFonts w:hint="cs"/>
          <w:i/>
          <w:iCs/>
          <w:color w:val="3333FF"/>
          <w:rtl/>
        </w:rPr>
        <w:t>סיווג פונקציונאלי (דרישה תפעולית, דרישת מידע)</w:t>
      </w:r>
    </w:p>
    <w:p w:rsidR="004D18D1" w:rsidRDefault="004D18D1" w:rsidP="00E32824">
      <w:pPr>
        <w:pStyle w:val="ListParagraph"/>
        <w:numPr>
          <w:ilvl w:val="0"/>
          <w:numId w:val="19"/>
        </w:numPr>
        <w:rPr>
          <w:i/>
          <w:iCs/>
          <w:color w:val="3333FF"/>
        </w:rPr>
      </w:pPr>
      <w:r>
        <w:rPr>
          <w:rFonts w:hint="cs"/>
          <w:i/>
          <w:iCs/>
          <w:color w:val="3333FF"/>
          <w:rtl/>
        </w:rPr>
        <w:t>סיווג לא-פונקציונאלי (ביצועים, מאפיין איכות, אילוץ חומרה, אילוץ מימוש, אילוץ ניהולי)</w:t>
      </w:r>
    </w:p>
    <w:p w:rsidR="0056377F" w:rsidRPr="00E32824" w:rsidRDefault="0056377F" w:rsidP="00E32824">
      <w:pPr>
        <w:ind w:left="1440"/>
        <w:rPr>
          <w:i/>
          <w:iCs/>
          <w:color w:val="3333FF"/>
          <w:rtl/>
        </w:rPr>
      </w:pPr>
      <w:r w:rsidRPr="00E32824">
        <w:rPr>
          <w:rFonts w:hint="cs"/>
          <w:i/>
          <w:iCs/>
          <w:color w:val="3333FF"/>
          <w:rtl/>
        </w:rPr>
        <w:t>יש להקפיד שלכל דרישה יהיה לא יותר מסיווג פונקציונאלי אחד וסיווג לא פונקציונאלי אחד. במקרה כזה יש להפריד את הדרישה למספר דרישות.</w:t>
      </w:r>
    </w:p>
    <w:p w:rsidR="0056377F" w:rsidRPr="0056377F" w:rsidRDefault="00E32824" w:rsidP="00E32824">
      <w:pPr>
        <w:pStyle w:val="ListParagraph"/>
        <w:numPr>
          <w:ilvl w:val="0"/>
          <w:numId w:val="19"/>
        </w:numPr>
        <w:rPr>
          <w:i/>
          <w:iCs/>
          <w:color w:val="3333FF"/>
          <w:rtl/>
        </w:rPr>
      </w:pPr>
      <w:r>
        <w:rPr>
          <w:rFonts w:hint="cs"/>
          <w:i/>
          <w:iCs/>
          <w:color w:val="3333FF"/>
          <w:rtl/>
        </w:rPr>
        <w:t xml:space="preserve">הצבעה של כל דרישה פונקציונאליות ל- </w:t>
      </w:r>
      <w:r>
        <w:rPr>
          <w:i/>
          <w:iCs/>
          <w:color w:val="3333FF"/>
        </w:rPr>
        <w:t>Use Case</w:t>
      </w:r>
      <w:r>
        <w:rPr>
          <w:rFonts w:hint="cs"/>
          <w:i/>
          <w:iCs/>
          <w:color w:val="3333FF"/>
          <w:rtl/>
        </w:rPr>
        <w:t xml:space="preserve"> מערכתי אחד או יותר.</w:t>
      </w:r>
    </w:p>
    <w:p w:rsidR="001627F6" w:rsidRDefault="00FF0D82" w:rsidP="008E7EE2">
      <w:pPr>
        <w:pStyle w:val="Heading2"/>
        <w:rPr>
          <w:rtl/>
        </w:rPr>
      </w:pPr>
      <w:bookmarkStart w:id="10" w:name="_Toc437179652"/>
      <w:r>
        <w:rPr>
          <w:rFonts w:hint="cs"/>
          <w:rtl/>
        </w:rPr>
        <w:lastRenderedPageBreak/>
        <w:t>מפרט דרישות מערכת/תוכנה</w:t>
      </w:r>
      <w:bookmarkEnd w:id="10"/>
    </w:p>
    <w:p w:rsidR="00994FDB" w:rsidRDefault="00FF0D82" w:rsidP="00994FDB">
      <w:pPr>
        <w:rPr>
          <w:rtl/>
        </w:rPr>
      </w:pPr>
      <w:r>
        <w:rPr>
          <w:rFonts w:hint="cs"/>
          <w:rtl/>
        </w:rPr>
        <w:t>סעיף זה מכיל פירוט של</w:t>
      </w:r>
      <w:r w:rsidR="00994FDB">
        <w:rPr>
          <w:rFonts w:hint="cs"/>
          <w:rtl/>
        </w:rPr>
        <w:t xml:space="preserve"> דרישות המערכת/התוכנה בצורת </w:t>
      </w:r>
      <w:r w:rsidR="00994FDB">
        <w:t>Use Cases</w:t>
      </w:r>
      <w:r w:rsidR="00994FDB">
        <w:rPr>
          <w:rFonts w:hint="cs"/>
          <w:rtl/>
        </w:rPr>
        <w:t xml:space="preserve">. תרשים </w:t>
      </w:r>
      <w:r w:rsidR="00994FDB">
        <w:t>Use Cases</w:t>
      </w:r>
      <w:r w:rsidR="00994FDB">
        <w:rPr>
          <w:rFonts w:hint="cs"/>
          <w:rtl/>
        </w:rPr>
        <w:t xml:space="preserve"> של כלל המערכת/התוכנה מופיע באיור &lt;מס'&gt; להלן.</w:t>
      </w:r>
      <w:r w:rsidR="00590FAD">
        <w:rPr>
          <w:rFonts w:hint="cs"/>
          <w:rtl/>
        </w:rPr>
        <w:t xml:space="preserve"> ה- </w:t>
      </w:r>
      <w:r w:rsidR="00590FAD">
        <w:t>Use Cases</w:t>
      </w:r>
      <w:r w:rsidR="00590FAD">
        <w:rPr>
          <w:rFonts w:hint="cs"/>
          <w:rtl/>
        </w:rPr>
        <w:t xml:space="preserve"> שבתרשים מפורטים בסעיפים הבאים.</w:t>
      </w:r>
    </w:p>
    <w:p w:rsidR="00590FAD" w:rsidRDefault="00856825" w:rsidP="00590FAD">
      <w:pPr>
        <w:jc w:val="center"/>
        <w:rPr>
          <w:rtl/>
        </w:rPr>
      </w:pPr>
      <w:r>
        <w:rPr>
          <w:noProof/>
          <w:color w:val="FF0000"/>
        </w:rPr>
        <mc:AlternateContent>
          <mc:Choice Requires="wps">
            <w:drawing>
              <wp:inline distT="0" distB="0" distL="0" distR="0" wp14:anchorId="25F09744" wp14:editId="19E7D0A4">
                <wp:extent cx="1621155" cy="1202055"/>
                <wp:effectExtent l="8890" t="9525" r="8255" b="7620"/>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155" cy="1202055"/>
                        </a:xfrm>
                        <a:prstGeom prst="roundRect">
                          <a:avLst>
                            <a:gd name="adj" fmla="val 16667"/>
                          </a:avLst>
                        </a:prstGeom>
                        <a:solidFill>
                          <a:srgbClr val="FFFFFF"/>
                        </a:solidFill>
                        <a:ln w="9525">
                          <a:solidFill>
                            <a:srgbClr val="FF0000"/>
                          </a:solidFill>
                          <a:round/>
                          <a:headEnd/>
                          <a:tailEnd/>
                        </a:ln>
                      </wps:spPr>
                      <wps:txbx>
                        <w:txbxContent>
                          <w:p w:rsidR="000310C6" w:rsidRPr="00994FDB" w:rsidRDefault="000310C6" w:rsidP="00590FAD">
                            <w:pPr>
                              <w:ind w:left="0"/>
                              <w:jc w:val="center"/>
                              <w:rPr>
                                <w:color w:val="FF0000"/>
                              </w:rPr>
                            </w:pPr>
                            <w:r w:rsidRPr="00994FDB">
                              <w:rPr>
                                <w:color w:val="FF0000"/>
                              </w:rPr>
                              <w:t>Use Case Diagram</w:t>
                            </w:r>
                          </w:p>
                        </w:txbxContent>
                      </wps:txbx>
                      <wps:bodyPr rot="0" vert="horz" wrap="square" lIns="91440" tIns="45720" rIns="91440" bIns="45720" anchor="t" anchorCtr="0" upright="1">
                        <a:noAutofit/>
                      </wps:bodyPr>
                    </wps:wsp>
                  </a:graphicData>
                </a:graphic>
              </wp:inline>
            </w:drawing>
          </mc:Choice>
          <mc:Fallback>
            <w:pict>
              <v:roundrect id="AutoShape 7" o:spid="_x0000_s1026" style="width:127.65pt;height:9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" strokecolor="red">
                <v:textbox>
                  <w:txbxContent>
                    <w:p w:rsidR="000310C6" w:rsidRPr="00994FDB" w:rsidRDefault="000310C6" w:rsidP="00590FAD">
                      <w:pPr>
                        <w:ind w:left="0"/>
                        <w:jc w:val="center"/>
                        <w:rPr>
                          <w:color w:val="FF0000"/>
                        </w:rPr>
                      </w:pPr>
                      <w:r w:rsidRPr="00994FDB">
                        <w:rPr>
                          <w:color w:val="FF0000"/>
                        </w:rPr>
                        <w:t>Use Case Diagram</w:t>
                      </w:r>
                    </w:p>
                  </w:txbxContent>
                </v:textbox>
                <w10:anchorlock/>
              </v:roundrect>
            </w:pict>
          </mc:Fallback>
        </mc:AlternateContent>
      </w:r>
    </w:p>
    <w:p w:rsidR="00590FAD" w:rsidRPr="00994FDB" w:rsidRDefault="00590FAD" w:rsidP="00590FAD">
      <w:pPr>
        <w:pStyle w:val="Caption"/>
        <w:jc w:val="center"/>
        <w:rPr>
          <w:rtl/>
        </w:rPr>
      </w:pPr>
      <w:bookmarkStart w:id="11" w:name="_Toc437179628"/>
      <w:r>
        <w:rPr>
          <w:rtl/>
        </w:rPr>
        <w:t xml:space="preserve">איור </w:t>
      </w:r>
      <w:r w:rsidR="00934055">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sidR="00934055">
        <w:rPr>
          <w:rtl/>
        </w:rPr>
        <w:fldChar w:fldCharType="separate"/>
      </w:r>
      <w:r>
        <w:rPr>
          <w:noProof/>
          <w:rtl/>
        </w:rPr>
        <w:t>1</w:t>
      </w:r>
      <w:r w:rsidR="00934055">
        <w:rPr>
          <w:rtl/>
        </w:rPr>
        <w:fldChar w:fldCharType="end"/>
      </w:r>
      <w:r>
        <w:rPr>
          <w:rFonts w:hint="cs"/>
          <w:rtl/>
        </w:rPr>
        <w:t xml:space="preserve">: </w:t>
      </w:r>
      <w:r w:rsidRPr="00590FAD">
        <w:rPr>
          <w:rFonts w:hint="cs"/>
          <w:b w:val="0"/>
          <w:bCs w:val="0"/>
          <w:rtl/>
        </w:rPr>
        <w:t xml:space="preserve">תרשים </w:t>
      </w:r>
      <w:r w:rsidRPr="00590FAD">
        <w:rPr>
          <w:b w:val="0"/>
          <w:bCs w:val="0"/>
        </w:rPr>
        <w:t>Use Cases</w:t>
      </w:r>
      <w:r w:rsidRPr="00590FAD">
        <w:rPr>
          <w:rFonts w:hint="cs"/>
          <w:b w:val="0"/>
          <w:bCs w:val="0"/>
          <w:rtl/>
        </w:rPr>
        <w:t xml:space="preserve"> של מערכת/תוכנת </w:t>
      </w:r>
      <w:r w:rsidRPr="00590FAD">
        <w:rPr>
          <w:rFonts w:hint="cs"/>
          <w:b w:val="0"/>
          <w:bCs w:val="0"/>
          <w:color w:val="FF0000"/>
          <w:rtl/>
        </w:rPr>
        <w:t>&lt;שם המערכת/התוכנה&gt;</w:t>
      </w:r>
      <w:bookmarkEnd w:id="11"/>
    </w:p>
    <w:p w:rsidR="00994FDB" w:rsidRDefault="00590FAD" w:rsidP="009169A3">
      <w:pPr>
        <w:pStyle w:val="Heading3"/>
        <w:rPr>
          <w:rtl/>
        </w:rPr>
      </w:pPr>
      <w:bookmarkStart w:id="12" w:name="_Toc437179653"/>
      <w:r w:rsidRPr="00590FAD">
        <w:rPr>
          <w:rFonts w:hint="cs"/>
          <w:color w:val="FF0000"/>
          <w:rtl/>
        </w:rPr>
        <w:t xml:space="preserve">&lt;שם </w:t>
      </w:r>
      <w:r w:rsidRPr="00590FAD">
        <w:rPr>
          <w:color w:val="FF0000"/>
        </w:rPr>
        <w:t>Use Case</w:t>
      </w:r>
      <w:r w:rsidRPr="00590FAD">
        <w:rPr>
          <w:rFonts w:hint="cs"/>
          <w:color w:val="FF0000"/>
          <w:rtl/>
        </w:rPr>
        <w:t>&gt;</w:t>
      </w:r>
      <w:r w:rsidRPr="00590FAD">
        <w:rPr>
          <w:rFonts w:hint="cs"/>
          <w:b w:val="0"/>
          <w:bCs w:val="0"/>
          <w:color w:val="FF0000"/>
          <w:rtl/>
        </w:rPr>
        <w:t xml:space="preserve"> </w:t>
      </w:r>
      <w:r w:rsidRPr="00590FAD">
        <w:rPr>
          <w:rFonts w:hint="cs"/>
          <w:b w:val="0"/>
          <w:bCs w:val="0"/>
          <w:color w:val="0000FF"/>
          <w:rtl/>
        </w:rPr>
        <w:t xml:space="preserve">יש להשתמש </w:t>
      </w:r>
      <w:r w:rsidRPr="00590FAD">
        <w:rPr>
          <w:rFonts w:hint="cs"/>
          <w:b w:val="0"/>
          <w:bCs w:val="0"/>
          <w:color w:val="0000FF"/>
          <w:u w:val="single"/>
          <w:rtl/>
        </w:rPr>
        <w:t>בדיוק</w:t>
      </w:r>
      <w:r w:rsidRPr="00590FAD">
        <w:rPr>
          <w:rFonts w:hint="cs"/>
          <w:b w:val="0"/>
          <w:bCs w:val="0"/>
          <w:color w:val="0000FF"/>
          <w:rtl/>
        </w:rPr>
        <w:t xml:space="preserve"> באותו שם המופיע בתרשים!</w:t>
      </w:r>
      <w:bookmarkEnd w:id="12"/>
    </w:p>
    <w:tbl>
      <w:tblPr>
        <w:bidiVisual/>
        <w:tblW w:w="7939" w:type="dxa"/>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238"/>
      </w:tblGrid>
      <w:tr w:rsidR="00431D45" w:rsidRPr="00431D45" w:rsidTr="00431D45">
        <w:tc>
          <w:tcPr>
            <w:tcW w:w="1701" w:type="dxa"/>
          </w:tcPr>
          <w:p w:rsidR="00431D45" w:rsidRPr="00431D45" w:rsidRDefault="00431D45" w:rsidP="00461F00">
            <w:pPr>
              <w:spacing w:before="0" w:after="0" w:line="240" w:lineRule="auto"/>
              <w:ind w:left="0"/>
              <w:jc w:val="left"/>
              <w:rPr>
                <w:rFonts w:ascii="Arial" w:eastAsia="Times New Roman" w:hAnsi="Arial"/>
                <w:b/>
                <w:bCs/>
                <w:sz w:val="20"/>
                <w:szCs w:val="20"/>
                <w:rtl/>
              </w:rPr>
            </w:pPr>
            <w:r w:rsidRPr="00431D45">
              <w:rPr>
                <w:rFonts w:ascii="Arial" w:eastAsia="Times New Roman" w:hAnsi="Arial" w:hint="cs"/>
                <w:b/>
                <w:bCs/>
                <w:sz w:val="20"/>
                <w:szCs w:val="20"/>
                <w:rtl/>
              </w:rPr>
              <w:t>שחקנים</w:t>
            </w:r>
          </w:p>
        </w:tc>
        <w:tc>
          <w:tcPr>
            <w:tcW w:w="6238" w:type="dxa"/>
          </w:tcPr>
          <w:p w:rsidR="00461F00" w:rsidRPr="00461F00" w:rsidRDefault="00461F00" w:rsidP="00461F00">
            <w:pPr>
              <w:spacing w:before="0" w:after="0" w:line="240" w:lineRule="auto"/>
              <w:ind w:left="0"/>
              <w:jc w:val="left"/>
              <w:rPr>
                <w:rFonts w:eastAsia="Times New Roman"/>
                <w:sz w:val="20"/>
                <w:szCs w:val="20"/>
              </w:rPr>
            </w:pPr>
            <w:r w:rsidRPr="00461F00">
              <w:rPr>
                <w:rFonts w:eastAsia="Times New Roman" w:hint="cs"/>
                <w:i/>
                <w:iCs/>
                <w:color w:val="0000FF"/>
                <w:sz w:val="20"/>
                <w:szCs w:val="20"/>
                <w:rtl/>
              </w:rPr>
              <w:t>יש לפרט את כל השחקנים הרלוונטיים ל-</w:t>
            </w:r>
            <w:r w:rsidRPr="00461F00">
              <w:rPr>
                <w:rFonts w:eastAsia="Times New Roman" w:hint="cs"/>
                <w:i/>
                <w:iCs/>
                <w:color w:val="0000FF"/>
                <w:sz w:val="20"/>
                <w:szCs w:val="20"/>
              </w:rPr>
              <w:t>UC</w:t>
            </w:r>
            <w:r w:rsidRPr="00461F00">
              <w:rPr>
                <w:rFonts w:eastAsia="Times New Roman" w:hint="cs"/>
                <w:i/>
                <w:iCs/>
                <w:color w:val="0000FF"/>
                <w:sz w:val="20"/>
                <w:szCs w:val="20"/>
                <w:rtl/>
              </w:rPr>
              <w:t xml:space="preserve"> זה באופן הבא:</w:t>
            </w:r>
          </w:p>
          <w:p w:rsidR="00431D45" w:rsidRDefault="00431D45" w:rsidP="00461F00">
            <w:pPr>
              <w:numPr>
                <w:ilvl w:val="0"/>
                <w:numId w:val="24"/>
              </w:numPr>
              <w:spacing w:before="0" w:after="0" w:line="240" w:lineRule="auto"/>
              <w:jc w:val="left"/>
              <w:rPr>
                <w:rFonts w:eastAsia="Times New Roman"/>
                <w:sz w:val="20"/>
                <w:szCs w:val="20"/>
              </w:rPr>
            </w:pPr>
            <w:r w:rsidRPr="00461F00">
              <w:rPr>
                <w:rFonts w:eastAsia="Times New Roman" w:hint="cs"/>
                <w:color w:val="FF0000"/>
                <w:sz w:val="20"/>
                <w:szCs w:val="20"/>
                <w:rtl/>
              </w:rPr>
              <w:t>&lt;שם השחקן&gt;</w:t>
            </w:r>
            <w:r w:rsidRPr="00431D45">
              <w:rPr>
                <w:rFonts w:eastAsia="Times New Roman" w:hint="cs"/>
                <w:sz w:val="20"/>
                <w:szCs w:val="20"/>
                <w:rtl/>
              </w:rPr>
              <w:t xml:space="preserve">: </w:t>
            </w:r>
            <w:r>
              <w:rPr>
                <w:rFonts w:eastAsia="Times New Roman" w:hint="cs"/>
                <w:sz w:val="20"/>
                <w:szCs w:val="20"/>
                <w:rtl/>
              </w:rPr>
              <w:t>שחקן ראשי</w:t>
            </w:r>
            <w:r w:rsidR="00461F00">
              <w:rPr>
                <w:rFonts w:eastAsia="Times New Roman" w:hint="cs"/>
                <w:sz w:val="20"/>
                <w:szCs w:val="20"/>
                <w:rtl/>
              </w:rPr>
              <w:t xml:space="preserve"> </w:t>
            </w:r>
            <w:r w:rsidR="00461F00" w:rsidRPr="00461F00">
              <w:rPr>
                <w:rFonts w:eastAsia="Times New Roman" w:hint="cs"/>
                <w:i/>
                <w:iCs/>
                <w:color w:val="0000FF"/>
                <w:sz w:val="20"/>
                <w:szCs w:val="20"/>
                <w:rtl/>
              </w:rPr>
              <w:t xml:space="preserve">יש לפרט </w:t>
            </w:r>
            <w:r w:rsidR="00461F00">
              <w:rPr>
                <w:rFonts w:eastAsia="Times New Roman" w:hint="cs"/>
                <w:i/>
                <w:iCs/>
                <w:color w:val="0000FF"/>
                <w:sz w:val="20"/>
                <w:szCs w:val="20"/>
                <w:rtl/>
              </w:rPr>
              <w:t>מה</w:t>
            </w:r>
            <w:r w:rsidR="00461F00" w:rsidRPr="00461F00">
              <w:rPr>
                <w:rFonts w:eastAsia="Times New Roman" w:hint="cs"/>
                <w:i/>
                <w:iCs/>
                <w:color w:val="0000FF"/>
                <w:sz w:val="20"/>
                <w:szCs w:val="20"/>
                <w:rtl/>
              </w:rPr>
              <w:t xml:space="preserve"> מנסה השחקן להשיג</w:t>
            </w:r>
          </w:p>
          <w:p w:rsidR="00431D45" w:rsidRPr="00461F00" w:rsidRDefault="00431D45" w:rsidP="00461F00">
            <w:pPr>
              <w:numPr>
                <w:ilvl w:val="0"/>
                <w:numId w:val="24"/>
              </w:numPr>
              <w:spacing w:before="0" w:after="0" w:line="240" w:lineRule="auto"/>
              <w:jc w:val="left"/>
              <w:rPr>
                <w:rFonts w:eastAsia="Times New Roman"/>
                <w:sz w:val="20"/>
                <w:szCs w:val="20"/>
              </w:rPr>
            </w:pPr>
            <w:r w:rsidRPr="00461F00">
              <w:rPr>
                <w:rFonts w:eastAsia="Times New Roman" w:hint="cs"/>
                <w:color w:val="FF0000"/>
                <w:sz w:val="20"/>
                <w:szCs w:val="20"/>
                <w:rtl/>
              </w:rPr>
              <w:t>&lt;שם השחקן&gt;</w:t>
            </w:r>
            <w:r>
              <w:rPr>
                <w:rFonts w:eastAsia="Times New Roman" w:hint="cs"/>
                <w:sz w:val="20"/>
                <w:szCs w:val="20"/>
                <w:rtl/>
              </w:rPr>
              <w:t>: שחקן תומך</w:t>
            </w:r>
            <w:r w:rsidR="00461F00">
              <w:rPr>
                <w:rFonts w:eastAsia="Times New Roman" w:hint="cs"/>
                <w:sz w:val="20"/>
                <w:szCs w:val="20"/>
                <w:rtl/>
              </w:rPr>
              <w:t xml:space="preserve"> </w:t>
            </w:r>
            <w:r w:rsidR="00461F00" w:rsidRPr="00461F00">
              <w:rPr>
                <w:rFonts w:eastAsia="Times New Roman" w:hint="cs"/>
                <w:i/>
                <w:iCs/>
                <w:color w:val="0000FF"/>
                <w:sz w:val="20"/>
                <w:szCs w:val="20"/>
                <w:rtl/>
              </w:rPr>
              <w:t xml:space="preserve">יש לפרט </w:t>
            </w:r>
            <w:r w:rsidR="00461F00">
              <w:rPr>
                <w:rFonts w:eastAsia="Times New Roman" w:hint="cs"/>
                <w:i/>
                <w:iCs/>
                <w:color w:val="0000FF"/>
                <w:sz w:val="20"/>
                <w:szCs w:val="20"/>
                <w:rtl/>
              </w:rPr>
              <w:t>מ</w:t>
            </w:r>
            <w:r w:rsidR="00461F00" w:rsidRPr="00461F00">
              <w:rPr>
                <w:rFonts w:eastAsia="Times New Roman" w:hint="cs"/>
                <w:i/>
                <w:iCs/>
                <w:color w:val="0000FF"/>
                <w:sz w:val="20"/>
                <w:szCs w:val="20"/>
                <w:rtl/>
              </w:rPr>
              <w:t xml:space="preserve">ה המערכת </w:t>
            </w:r>
            <w:r w:rsidR="00461F00">
              <w:rPr>
                <w:rFonts w:eastAsia="Times New Roman" w:hint="cs"/>
                <w:i/>
                <w:iCs/>
                <w:color w:val="0000FF"/>
                <w:sz w:val="20"/>
                <w:szCs w:val="20"/>
                <w:rtl/>
              </w:rPr>
              <w:t>צריכה</w:t>
            </w:r>
            <w:r w:rsidR="00461F00" w:rsidRPr="00461F00">
              <w:rPr>
                <w:rFonts w:eastAsia="Times New Roman" w:hint="cs"/>
                <w:i/>
                <w:iCs/>
                <w:color w:val="0000FF"/>
                <w:sz w:val="20"/>
                <w:szCs w:val="20"/>
                <w:rtl/>
              </w:rPr>
              <w:t xml:space="preserve"> ממנו</w:t>
            </w:r>
          </w:p>
          <w:p w:rsidR="00461F00" w:rsidRPr="00431D45" w:rsidRDefault="00461F00" w:rsidP="00461F00">
            <w:pPr>
              <w:numPr>
                <w:ilvl w:val="0"/>
                <w:numId w:val="24"/>
              </w:numPr>
              <w:spacing w:before="0" w:after="0" w:line="240" w:lineRule="auto"/>
              <w:jc w:val="left"/>
              <w:rPr>
                <w:rFonts w:eastAsia="Times New Roman"/>
                <w:sz w:val="20"/>
                <w:szCs w:val="20"/>
              </w:rPr>
            </w:pPr>
            <w:r>
              <w:rPr>
                <w:rFonts w:eastAsia="Times New Roman"/>
                <w:sz w:val="20"/>
                <w:szCs w:val="20"/>
              </w:rPr>
              <w:t>Use Case</w:t>
            </w:r>
            <w:r>
              <w:rPr>
                <w:rFonts w:eastAsia="Times New Roman" w:hint="cs"/>
                <w:sz w:val="20"/>
                <w:szCs w:val="20"/>
                <w:rtl/>
              </w:rPr>
              <w:t xml:space="preserve"> ספונטאני </w:t>
            </w:r>
            <w:r w:rsidRPr="00461F00">
              <w:rPr>
                <w:rFonts w:eastAsia="Times New Roman" w:hint="cs"/>
                <w:i/>
                <w:iCs/>
                <w:color w:val="0000FF"/>
                <w:sz w:val="20"/>
                <w:szCs w:val="20"/>
                <w:rtl/>
              </w:rPr>
              <w:t>(אם ה-</w:t>
            </w:r>
            <w:r w:rsidRPr="00461F00">
              <w:rPr>
                <w:rFonts w:eastAsia="Times New Roman" w:hint="cs"/>
                <w:i/>
                <w:iCs/>
                <w:color w:val="0000FF"/>
                <w:sz w:val="20"/>
                <w:szCs w:val="20"/>
              </w:rPr>
              <w:t>UC</w:t>
            </w:r>
            <w:r w:rsidRPr="00461F00">
              <w:rPr>
                <w:rFonts w:eastAsia="Times New Roman" w:hint="cs"/>
                <w:i/>
                <w:iCs/>
                <w:color w:val="0000FF"/>
                <w:sz w:val="20"/>
                <w:szCs w:val="20"/>
                <w:rtl/>
              </w:rPr>
              <w:t xml:space="preserve"> מופעל פנימית מתוך המערכת ואין לו שחקן ראשי)</w:t>
            </w:r>
          </w:p>
        </w:tc>
      </w:tr>
      <w:tr w:rsidR="00431D45" w:rsidRPr="00431D45" w:rsidTr="00431D45">
        <w:tc>
          <w:tcPr>
            <w:tcW w:w="1701" w:type="dxa"/>
          </w:tcPr>
          <w:p w:rsidR="00431D45" w:rsidRPr="00431D45" w:rsidRDefault="00431D45" w:rsidP="00461F00">
            <w:pPr>
              <w:spacing w:before="0" w:after="0" w:line="240" w:lineRule="auto"/>
              <w:ind w:left="0"/>
              <w:jc w:val="left"/>
              <w:rPr>
                <w:rFonts w:ascii="Arial" w:eastAsia="Times New Roman" w:hAnsi="Arial"/>
                <w:b/>
                <w:bCs/>
                <w:sz w:val="20"/>
                <w:szCs w:val="20"/>
                <w:rtl/>
              </w:rPr>
            </w:pPr>
            <w:r w:rsidRPr="00431D45">
              <w:rPr>
                <w:rFonts w:ascii="Arial" w:eastAsia="Times New Roman" w:hAnsi="Arial" w:hint="cs"/>
                <w:b/>
                <w:bCs/>
                <w:sz w:val="20"/>
                <w:szCs w:val="20"/>
                <w:rtl/>
              </w:rPr>
              <w:t>ב</w:t>
            </w:r>
            <w:r w:rsidR="00461F00">
              <w:rPr>
                <w:rFonts w:ascii="Arial" w:eastAsia="Times New Roman" w:hAnsi="Arial" w:hint="cs"/>
                <w:b/>
                <w:bCs/>
                <w:sz w:val="20"/>
                <w:szCs w:val="20"/>
                <w:rtl/>
              </w:rPr>
              <w:t>עלי עניין אחרים</w:t>
            </w:r>
          </w:p>
        </w:tc>
        <w:tc>
          <w:tcPr>
            <w:tcW w:w="6238" w:type="dxa"/>
          </w:tcPr>
          <w:p w:rsidR="00431D45" w:rsidRPr="00431D45" w:rsidRDefault="00461F00" w:rsidP="00461F00">
            <w:pPr>
              <w:numPr>
                <w:ilvl w:val="0"/>
                <w:numId w:val="24"/>
              </w:numPr>
              <w:spacing w:before="0" w:after="0" w:line="240" w:lineRule="auto"/>
              <w:jc w:val="left"/>
              <w:rPr>
                <w:rFonts w:eastAsia="Times New Roman"/>
                <w:sz w:val="20"/>
                <w:szCs w:val="20"/>
                <w:rtl/>
              </w:rPr>
            </w:pPr>
            <w:r w:rsidRPr="00461F00">
              <w:rPr>
                <w:rFonts w:eastAsia="Times New Roman" w:hint="cs"/>
                <w:color w:val="FF0000"/>
                <w:sz w:val="20"/>
                <w:szCs w:val="20"/>
                <w:rtl/>
              </w:rPr>
              <w:t>&lt;שם השחקן&gt;</w:t>
            </w:r>
            <w:r w:rsidRPr="00431D45">
              <w:rPr>
                <w:rFonts w:eastAsia="Times New Roman" w:hint="cs"/>
                <w:sz w:val="20"/>
                <w:szCs w:val="20"/>
                <w:rtl/>
              </w:rPr>
              <w:t xml:space="preserve">: </w:t>
            </w:r>
            <w:r w:rsidRPr="00461F00">
              <w:rPr>
                <w:rFonts w:eastAsia="Times New Roman" w:hint="cs"/>
                <w:i/>
                <w:iCs/>
                <w:color w:val="0000FF"/>
                <w:sz w:val="20"/>
                <w:szCs w:val="20"/>
                <w:rtl/>
              </w:rPr>
              <w:t xml:space="preserve">יש לפרט </w:t>
            </w:r>
            <w:r>
              <w:rPr>
                <w:rFonts w:eastAsia="Times New Roman" w:hint="cs"/>
                <w:i/>
                <w:iCs/>
                <w:color w:val="0000FF"/>
                <w:sz w:val="20"/>
                <w:szCs w:val="20"/>
                <w:rtl/>
              </w:rPr>
              <w:t>א</w:t>
            </w:r>
            <w:r w:rsidRPr="00461F00">
              <w:rPr>
                <w:rFonts w:eastAsia="Times New Roman" w:hint="cs"/>
                <w:i/>
                <w:iCs/>
                <w:color w:val="0000FF"/>
                <w:sz w:val="20"/>
                <w:szCs w:val="20"/>
                <w:rtl/>
              </w:rPr>
              <w:t>ת האינטרסים הרלוונטיים של בעל העניין ב-</w:t>
            </w:r>
            <w:r w:rsidRPr="00461F00">
              <w:rPr>
                <w:rFonts w:eastAsia="Times New Roman" w:hint="cs"/>
                <w:i/>
                <w:iCs/>
                <w:color w:val="0000FF"/>
                <w:sz w:val="20"/>
                <w:szCs w:val="20"/>
              </w:rPr>
              <w:t>UC</w:t>
            </w:r>
            <w:r w:rsidRPr="00461F00">
              <w:rPr>
                <w:rFonts w:eastAsia="Times New Roman" w:hint="cs"/>
                <w:i/>
                <w:iCs/>
                <w:color w:val="0000FF"/>
                <w:sz w:val="20"/>
                <w:szCs w:val="20"/>
                <w:rtl/>
              </w:rPr>
              <w:t xml:space="preserve"> זה, כלומר מהי השפעתו על אופן פעולת ה-</w:t>
            </w:r>
            <w:r w:rsidRPr="00461F00">
              <w:rPr>
                <w:rFonts w:eastAsia="Times New Roman" w:hint="cs"/>
                <w:i/>
                <w:iCs/>
                <w:color w:val="0000FF"/>
                <w:sz w:val="20"/>
                <w:szCs w:val="20"/>
              </w:rPr>
              <w:t>UC</w:t>
            </w:r>
            <w:r w:rsidRPr="00461F00">
              <w:rPr>
                <w:rFonts w:eastAsia="Times New Roman" w:hint="cs"/>
                <w:i/>
                <w:iCs/>
                <w:color w:val="0000FF"/>
                <w:sz w:val="20"/>
                <w:szCs w:val="20"/>
                <w:rtl/>
              </w:rPr>
              <w:t xml:space="preserve"> או כיצד הוא מושפע ממנה.</w:t>
            </w:r>
          </w:p>
        </w:tc>
      </w:tr>
      <w:tr w:rsidR="00431D45" w:rsidRPr="00431D45" w:rsidTr="00431D45">
        <w:tc>
          <w:tcPr>
            <w:tcW w:w="1701" w:type="dxa"/>
          </w:tcPr>
          <w:p w:rsidR="000A0779" w:rsidRDefault="000A0779" w:rsidP="00431D45">
            <w:pPr>
              <w:spacing w:before="0" w:after="0" w:line="240" w:lineRule="auto"/>
              <w:ind w:left="0"/>
              <w:jc w:val="left"/>
              <w:rPr>
                <w:rFonts w:eastAsia="Times New Roman"/>
                <w:b/>
                <w:bCs/>
                <w:sz w:val="20"/>
                <w:szCs w:val="20"/>
                <w:rtl/>
              </w:rPr>
            </w:pPr>
            <w:r>
              <w:rPr>
                <w:rFonts w:eastAsia="Times New Roman" w:hint="cs"/>
                <w:b/>
                <w:bCs/>
                <w:sz w:val="20"/>
                <w:szCs w:val="20"/>
                <w:rtl/>
              </w:rPr>
              <w:t>תנאים מקדימים</w:t>
            </w:r>
          </w:p>
          <w:p w:rsidR="00431D45" w:rsidRPr="00431D45" w:rsidRDefault="000A0779" w:rsidP="000A0779">
            <w:pPr>
              <w:spacing w:before="0" w:after="0" w:line="240" w:lineRule="auto"/>
              <w:ind w:left="0"/>
              <w:jc w:val="left"/>
              <w:rPr>
                <w:rFonts w:eastAsia="Times New Roman"/>
                <w:b/>
                <w:bCs/>
                <w:sz w:val="20"/>
                <w:szCs w:val="20"/>
                <w:rtl/>
              </w:rPr>
            </w:pPr>
            <w:r>
              <w:rPr>
                <w:rFonts w:eastAsia="Times New Roman"/>
                <w:b/>
                <w:bCs/>
                <w:sz w:val="20"/>
                <w:szCs w:val="20"/>
              </w:rPr>
              <w:t>(p</w:t>
            </w:r>
            <w:r w:rsidR="00431D45" w:rsidRPr="00431D45">
              <w:rPr>
                <w:rFonts w:eastAsia="Times New Roman"/>
                <w:b/>
                <w:bCs/>
                <w:sz w:val="20"/>
                <w:szCs w:val="20"/>
              </w:rPr>
              <w:t>re-condition</w:t>
            </w:r>
            <w:r>
              <w:rPr>
                <w:rFonts w:eastAsia="Times New Roman"/>
                <w:b/>
                <w:bCs/>
                <w:sz w:val="20"/>
                <w:szCs w:val="20"/>
              </w:rPr>
              <w:t>s)</w:t>
            </w:r>
          </w:p>
        </w:tc>
        <w:tc>
          <w:tcPr>
            <w:tcW w:w="6238" w:type="dxa"/>
          </w:tcPr>
          <w:p w:rsidR="00431D45" w:rsidRPr="00431D45" w:rsidRDefault="005139DD" w:rsidP="00431D45">
            <w:pPr>
              <w:numPr>
                <w:ilvl w:val="0"/>
                <w:numId w:val="24"/>
              </w:numPr>
              <w:spacing w:before="0" w:after="0" w:line="240" w:lineRule="auto"/>
              <w:jc w:val="left"/>
              <w:rPr>
                <w:rFonts w:eastAsia="Times New Roman"/>
                <w:i/>
                <w:iCs/>
                <w:color w:val="0000FF"/>
                <w:sz w:val="20"/>
                <w:szCs w:val="20"/>
                <w:rtl/>
              </w:rPr>
            </w:pPr>
            <w:r w:rsidRPr="005139DD">
              <w:rPr>
                <w:rFonts w:eastAsia="Times New Roman" w:hint="cs"/>
                <w:i/>
                <w:iCs/>
                <w:color w:val="0000FF"/>
                <w:sz w:val="20"/>
                <w:szCs w:val="20"/>
                <w:rtl/>
              </w:rPr>
              <w:t>אחת או יותר הנחות שקיומם מהווה תנאי ליכולת ה-</w:t>
            </w:r>
            <w:r w:rsidRPr="005139DD">
              <w:rPr>
                <w:rFonts w:eastAsia="Times New Roman" w:hint="cs"/>
                <w:i/>
                <w:iCs/>
                <w:color w:val="0000FF"/>
                <w:sz w:val="20"/>
                <w:szCs w:val="20"/>
              </w:rPr>
              <w:t>UC</w:t>
            </w:r>
            <w:r w:rsidRPr="005139DD">
              <w:rPr>
                <w:rFonts w:eastAsia="Times New Roman" w:hint="cs"/>
                <w:i/>
                <w:iCs/>
                <w:color w:val="0000FF"/>
                <w:sz w:val="20"/>
                <w:szCs w:val="20"/>
                <w:rtl/>
              </w:rPr>
              <w:t xml:space="preserve"> לפעול. לדוגמה: המערכת מקוונת.</w:t>
            </w:r>
          </w:p>
        </w:tc>
      </w:tr>
      <w:tr w:rsidR="00431D45" w:rsidRPr="00431D45" w:rsidTr="00431D45">
        <w:tc>
          <w:tcPr>
            <w:tcW w:w="1701" w:type="dxa"/>
          </w:tcPr>
          <w:p w:rsidR="000A0779" w:rsidRDefault="000A0779" w:rsidP="000A0779">
            <w:pPr>
              <w:spacing w:before="0" w:after="0" w:line="240" w:lineRule="auto"/>
              <w:ind w:left="0"/>
              <w:jc w:val="left"/>
              <w:rPr>
                <w:rFonts w:eastAsia="Times New Roman"/>
                <w:b/>
                <w:bCs/>
                <w:sz w:val="20"/>
                <w:szCs w:val="20"/>
                <w:rtl/>
              </w:rPr>
            </w:pPr>
            <w:r>
              <w:rPr>
                <w:rFonts w:eastAsia="Times New Roman" w:hint="cs"/>
                <w:b/>
                <w:bCs/>
                <w:sz w:val="20"/>
                <w:szCs w:val="20"/>
                <w:rtl/>
              </w:rPr>
              <w:t>תנאים לאחר-מעשה</w:t>
            </w:r>
          </w:p>
          <w:p w:rsidR="00431D45" w:rsidRPr="00431D45" w:rsidRDefault="000A0779" w:rsidP="000A0779">
            <w:pPr>
              <w:spacing w:before="0" w:after="0" w:line="240" w:lineRule="auto"/>
              <w:ind w:left="0"/>
              <w:jc w:val="left"/>
              <w:rPr>
                <w:rFonts w:eastAsia="Times New Roman"/>
                <w:b/>
                <w:bCs/>
                <w:sz w:val="20"/>
                <w:szCs w:val="20"/>
              </w:rPr>
            </w:pPr>
            <w:r>
              <w:rPr>
                <w:rFonts w:eastAsia="Times New Roman"/>
                <w:b/>
                <w:bCs/>
                <w:sz w:val="20"/>
                <w:szCs w:val="20"/>
              </w:rPr>
              <w:t>(p</w:t>
            </w:r>
            <w:r w:rsidR="00431D45" w:rsidRPr="00431D45">
              <w:rPr>
                <w:rFonts w:eastAsia="Times New Roman"/>
                <w:b/>
                <w:bCs/>
                <w:sz w:val="20"/>
                <w:szCs w:val="20"/>
              </w:rPr>
              <w:t>ost-condition</w:t>
            </w:r>
            <w:r>
              <w:rPr>
                <w:rFonts w:eastAsia="Times New Roman"/>
                <w:b/>
                <w:bCs/>
                <w:sz w:val="20"/>
                <w:szCs w:val="20"/>
              </w:rPr>
              <w:t>s)</w:t>
            </w:r>
          </w:p>
        </w:tc>
        <w:tc>
          <w:tcPr>
            <w:tcW w:w="6238" w:type="dxa"/>
          </w:tcPr>
          <w:p w:rsidR="00431D45" w:rsidRPr="00431D45" w:rsidRDefault="005139DD" w:rsidP="005139DD">
            <w:pPr>
              <w:numPr>
                <w:ilvl w:val="0"/>
                <w:numId w:val="24"/>
              </w:numPr>
              <w:spacing w:before="0" w:after="0" w:line="240" w:lineRule="auto"/>
              <w:jc w:val="left"/>
              <w:rPr>
                <w:rFonts w:eastAsia="Times New Roman"/>
                <w:color w:val="0000FF"/>
                <w:sz w:val="20"/>
                <w:szCs w:val="20"/>
                <w:rtl/>
              </w:rPr>
            </w:pPr>
            <w:r w:rsidRPr="000351D7">
              <w:rPr>
                <w:rFonts w:eastAsia="Times New Roman" w:hint="cs"/>
                <w:i/>
                <w:iCs/>
                <w:color w:val="0000FF"/>
                <w:sz w:val="20"/>
                <w:szCs w:val="20"/>
                <w:rtl/>
              </w:rPr>
              <w:t xml:space="preserve">אחת או יותר תוצאות, אשר קיומן מהווה תנאי </w:t>
            </w:r>
            <w:r w:rsidRPr="000351D7">
              <w:rPr>
                <w:rFonts w:eastAsia="Times New Roman" w:hint="cs"/>
                <w:b/>
                <w:bCs/>
                <w:i/>
                <w:iCs/>
                <w:color w:val="0000FF"/>
                <w:sz w:val="20"/>
                <w:szCs w:val="20"/>
                <w:rtl/>
              </w:rPr>
              <w:t>לסיום מוצלח</w:t>
            </w:r>
            <w:r w:rsidRPr="000351D7">
              <w:rPr>
                <w:rFonts w:eastAsia="Times New Roman" w:hint="cs"/>
                <w:i/>
                <w:iCs/>
                <w:color w:val="0000FF"/>
                <w:sz w:val="20"/>
                <w:szCs w:val="20"/>
                <w:rtl/>
              </w:rPr>
              <w:t xml:space="preserve"> של ה-</w:t>
            </w:r>
            <w:r w:rsidRPr="000351D7">
              <w:rPr>
                <w:rFonts w:eastAsia="Times New Roman" w:hint="cs"/>
                <w:i/>
                <w:iCs/>
                <w:color w:val="0000FF"/>
                <w:sz w:val="20"/>
                <w:szCs w:val="20"/>
              </w:rPr>
              <w:t>UC</w:t>
            </w:r>
            <w:r w:rsidRPr="000351D7">
              <w:rPr>
                <w:rFonts w:eastAsia="Times New Roman" w:hint="cs"/>
                <w:i/>
                <w:iCs/>
                <w:color w:val="0000FF"/>
                <w:sz w:val="20"/>
                <w:szCs w:val="20"/>
                <w:rtl/>
              </w:rPr>
              <w:t xml:space="preserve"> (מנקודת הראות של  השחקנים ובעלי העניין)</w:t>
            </w:r>
          </w:p>
        </w:tc>
      </w:tr>
      <w:tr w:rsidR="000351D7" w:rsidRPr="00431D45" w:rsidTr="00431D45">
        <w:tc>
          <w:tcPr>
            <w:tcW w:w="1701" w:type="dxa"/>
          </w:tcPr>
          <w:p w:rsidR="000A0779" w:rsidRDefault="000A0779" w:rsidP="000A0779">
            <w:pPr>
              <w:spacing w:before="0" w:after="0" w:line="240" w:lineRule="auto"/>
              <w:ind w:left="0"/>
              <w:jc w:val="left"/>
              <w:rPr>
                <w:rFonts w:eastAsia="Times New Roman"/>
                <w:b/>
                <w:bCs/>
                <w:sz w:val="20"/>
                <w:szCs w:val="20"/>
                <w:rtl/>
              </w:rPr>
            </w:pPr>
            <w:r>
              <w:rPr>
                <w:rFonts w:eastAsia="Times New Roman" w:hint="cs"/>
                <w:b/>
                <w:bCs/>
                <w:sz w:val="20"/>
                <w:szCs w:val="20"/>
                <w:rtl/>
              </w:rPr>
              <w:t>אירוע מפעיל</w:t>
            </w:r>
          </w:p>
          <w:p w:rsidR="000351D7" w:rsidRPr="00431D45" w:rsidRDefault="000A0779" w:rsidP="000A0779">
            <w:pPr>
              <w:spacing w:before="0" w:after="0" w:line="240" w:lineRule="auto"/>
              <w:ind w:left="0"/>
              <w:jc w:val="left"/>
              <w:rPr>
                <w:rFonts w:eastAsia="Times New Roman"/>
                <w:b/>
                <w:bCs/>
                <w:sz w:val="20"/>
                <w:szCs w:val="20"/>
              </w:rPr>
            </w:pPr>
            <w:r>
              <w:rPr>
                <w:rFonts w:eastAsia="Times New Roman"/>
                <w:b/>
                <w:bCs/>
                <w:sz w:val="20"/>
                <w:szCs w:val="20"/>
              </w:rPr>
              <w:t>(t</w:t>
            </w:r>
            <w:r w:rsidR="000351D7" w:rsidRPr="00431D45">
              <w:rPr>
                <w:rFonts w:eastAsia="Times New Roman"/>
                <w:b/>
                <w:bCs/>
                <w:sz w:val="20"/>
                <w:szCs w:val="20"/>
              </w:rPr>
              <w:t>rigge</w:t>
            </w:r>
            <w:r>
              <w:rPr>
                <w:rFonts w:eastAsia="Times New Roman"/>
                <w:b/>
                <w:bCs/>
                <w:sz w:val="20"/>
                <w:szCs w:val="20"/>
              </w:rPr>
              <w:t>r)</w:t>
            </w:r>
          </w:p>
        </w:tc>
        <w:tc>
          <w:tcPr>
            <w:tcW w:w="6238" w:type="dxa"/>
          </w:tcPr>
          <w:p w:rsidR="000351D7" w:rsidRPr="001328D5" w:rsidRDefault="000351D7" w:rsidP="006262BF">
            <w:pPr>
              <w:spacing w:before="0" w:after="0" w:line="240" w:lineRule="auto"/>
              <w:ind w:left="0"/>
              <w:jc w:val="left"/>
              <w:rPr>
                <w:rFonts w:eastAsia="Times New Roman"/>
                <w:i/>
                <w:iCs/>
                <w:color w:val="0000FF"/>
                <w:sz w:val="20"/>
                <w:szCs w:val="20"/>
              </w:rPr>
            </w:pPr>
            <w:r w:rsidRPr="001328D5">
              <w:rPr>
                <w:rFonts w:eastAsia="Times New Roman" w:hint="cs"/>
                <w:i/>
                <w:iCs/>
                <w:color w:val="0000FF"/>
                <w:sz w:val="20"/>
                <w:szCs w:val="20"/>
                <w:rtl/>
              </w:rPr>
              <w:t>האירוע הגורם ל-</w:t>
            </w:r>
            <w:r w:rsidRPr="001328D5">
              <w:rPr>
                <w:rFonts w:eastAsia="Times New Roman" w:hint="cs"/>
                <w:i/>
                <w:iCs/>
                <w:color w:val="0000FF"/>
                <w:sz w:val="20"/>
                <w:szCs w:val="20"/>
              </w:rPr>
              <w:t>UC</w:t>
            </w:r>
            <w:r w:rsidRPr="001328D5">
              <w:rPr>
                <w:rFonts w:eastAsia="Times New Roman" w:hint="cs"/>
                <w:i/>
                <w:iCs/>
                <w:color w:val="0000FF"/>
                <w:sz w:val="20"/>
                <w:szCs w:val="20"/>
                <w:rtl/>
              </w:rPr>
              <w:t xml:space="preserve"> להתחיל להתבצע. </w:t>
            </w:r>
            <w:r w:rsidR="006262BF" w:rsidRPr="001328D5">
              <w:rPr>
                <w:rFonts w:eastAsia="Times New Roman" w:hint="cs"/>
                <w:i/>
                <w:iCs/>
                <w:color w:val="0000FF"/>
                <w:sz w:val="20"/>
                <w:szCs w:val="20"/>
                <w:rtl/>
              </w:rPr>
              <w:t>יכול להיות אחד (או יותר) מהבאים:</w:t>
            </w:r>
          </w:p>
          <w:p w:rsidR="006262BF" w:rsidRPr="001328D5" w:rsidRDefault="006262BF" w:rsidP="006262BF">
            <w:pPr>
              <w:pStyle w:val="ListParagraph"/>
              <w:numPr>
                <w:ilvl w:val="0"/>
                <w:numId w:val="24"/>
              </w:numPr>
              <w:spacing w:before="0" w:after="0" w:line="240" w:lineRule="auto"/>
              <w:jc w:val="left"/>
              <w:rPr>
                <w:rFonts w:eastAsia="Times New Roman"/>
                <w:i/>
                <w:iCs/>
                <w:color w:val="0000FF"/>
                <w:sz w:val="20"/>
                <w:szCs w:val="20"/>
              </w:rPr>
            </w:pPr>
            <w:r w:rsidRPr="001328D5">
              <w:rPr>
                <w:rFonts w:eastAsia="Times New Roman" w:hint="cs"/>
                <w:i/>
                <w:iCs/>
                <w:color w:val="0000FF"/>
                <w:sz w:val="20"/>
                <w:szCs w:val="20"/>
                <w:rtl/>
              </w:rPr>
              <w:t>פעולה של שחקן ראשי</w:t>
            </w:r>
          </w:p>
          <w:p w:rsidR="006262BF" w:rsidRPr="006262BF" w:rsidRDefault="006262BF" w:rsidP="006262BF">
            <w:pPr>
              <w:pStyle w:val="ListParagraph"/>
              <w:numPr>
                <w:ilvl w:val="0"/>
                <w:numId w:val="24"/>
              </w:numPr>
              <w:spacing w:before="0" w:after="0" w:line="240" w:lineRule="auto"/>
              <w:jc w:val="left"/>
              <w:rPr>
                <w:rFonts w:eastAsia="Times New Roman"/>
                <w:color w:val="0000FF"/>
                <w:sz w:val="20"/>
                <w:szCs w:val="20"/>
                <w:rtl/>
              </w:rPr>
            </w:pPr>
            <w:r w:rsidRPr="001328D5">
              <w:rPr>
                <w:rFonts w:eastAsia="Times New Roman" w:hint="cs"/>
                <w:i/>
                <w:iCs/>
                <w:color w:val="0000FF"/>
                <w:sz w:val="20"/>
                <w:szCs w:val="20"/>
                <w:rtl/>
              </w:rPr>
              <w:t>אירוע פנימי במערכת</w:t>
            </w:r>
          </w:p>
        </w:tc>
      </w:tr>
      <w:tr w:rsidR="00431D45" w:rsidRPr="00431D45" w:rsidTr="00431D45">
        <w:tc>
          <w:tcPr>
            <w:tcW w:w="1701" w:type="dxa"/>
          </w:tcPr>
          <w:p w:rsidR="00431D45" w:rsidRPr="00431D45" w:rsidRDefault="000A0779" w:rsidP="00431D45">
            <w:pPr>
              <w:spacing w:before="0" w:after="0" w:line="240" w:lineRule="auto"/>
              <w:ind w:left="0"/>
              <w:jc w:val="left"/>
              <w:rPr>
                <w:rFonts w:eastAsia="Times New Roman"/>
                <w:b/>
                <w:bCs/>
                <w:sz w:val="20"/>
                <w:szCs w:val="20"/>
              </w:rPr>
            </w:pPr>
            <w:r>
              <w:rPr>
                <w:rFonts w:eastAsia="Times New Roman" w:hint="cs"/>
                <w:b/>
                <w:bCs/>
                <w:sz w:val="20"/>
                <w:szCs w:val="20"/>
                <w:rtl/>
              </w:rPr>
              <w:t xml:space="preserve">תרחיש הצלחה ראשי </w:t>
            </w:r>
            <w:r>
              <w:rPr>
                <w:rFonts w:eastAsia="Times New Roman"/>
                <w:b/>
                <w:bCs/>
                <w:sz w:val="20"/>
                <w:szCs w:val="20"/>
              </w:rPr>
              <w:t>(MSS)</w:t>
            </w:r>
          </w:p>
        </w:tc>
        <w:tc>
          <w:tcPr>
            <w:tcW w:w="6238" w:type="dxa"/>
          </w:tcPr>
          <w:p w:rsidR="00442EF7" w:rsidRPr="00442EF7" w:rsidRDefault="00442EF7" w:rsidP="00442EF7">
            <w:pPr>
              <w:spacing w:before="0" w:after="0" w:line="240" w:lineRule="auto"/>
              <w:ind w:left="0"/>
              <w:jc w:val="left"/>
              <w:rPr>
                <w:rFonts w:eastAsia="Times New Roman"/>
                <w:i/>
                <w:iCs/>
                <w:color w:val="0000FF"/>
                <w:sz w:val="20"/>
                <w:szCs w:val="20"/>
                <w:rtl/>
              </w:rPr>
            </w:pPr>
            <w:r w:rsidRPr="00442EF7">
              <w:rPr>
                <w:rFonts w:eastAsia="Times New Roman" w:hint="cs"/>
                <w:i/>
                <w:iCs/>
                <w:color w:val="0000FF"/>
                <w:sz w:val="20"/>
                <w:szCs w:val="20"/>
                <w:rtl/>
              </w:rPr>
              <w:t xml:space="preserve">רשימה ממוספרת של צעדי האינטראקציה המתבצעת בין המערכת לשחקניה </w:t>
            </w:r>
            <w:r w:rsidRPr="00442EF7">
              <w:rPr>
                <w:rFonts w:eastAsia="Times New Roman" w:hint="cs"/>
                <w:b/>
                <w:bCs/>
                <w:i/>
                <w:iCs/>
                <w:color w:val="0000FF"/>
                <w:sz w:val="20"/>
                <w:szCs w:val="20"/>
                <w:rtl/>
              </w:rPr>
              <w:t>לאחר</w:t>
            </w:r>
            <w:r w:rsidRPr="00442EF7">
              <w:rPr>
                <w:rFonts w:eastAsia="Times New Roman" w:hint="cs"/>
                <w:i/>
                <w:iCs/>
                <w:color w:val="0000FF"/>
                <w:sz w:val="20"/>
                <w:szCs w:val="20"/>
                <w:rtl/>
              </w:rPr>
              <w:t xml:space="preserve"> האירוע המפעיל.</w:t>
            </w:r>
            <w:r w:rsidR="00656BBB">
              <w:rPr>
                <w:rFonts w:eastAsia="Times New Roman" w:hint="cs"/>
                <w:i/>
                <w:iCs/>
                <w:color w:val="0000FF"/>
                <w:sz w:val="20"/>
                <w:szCs w:val="20"/>
                <w:rtl/>
              </w:rPr>
              <w:t xml:space="preserve"> כל צעד מתחיל בשם של שחקן ראשי או ב"המערכת". לדוגמה:</w:t>
            </w:r>
          </w:p>
          <w:p w:rsidR="00431D45" w:rsidRPr="00656BBB" w:rsidRDefault="00431D45" w:rsidP="00656BBB">
            <w:pPr>
              <w:numPr>
                <w:ilvl w:val="0"/>
                <w:numId w:val="23"/>
              </w:numPr>
              <w:spacing w:before="0" w:after="0" w:line="240" w:lineRule="auto"/>
              <w:jc w:val="left"/>
              <w:rPr>
                <w:rFonts w:eastAsia="Times New Roman"/>
                <w:i/>
                <w:iCs/>
                <w:color w:val="0000FF"/>
                <w:sz w:val="20"/>
                <w:szCs w:val="20"/>
              </w:rPr>
            </w:pPr>
            <w:r w:rsidRPr="00656BBB">
              <w:rPr>
                <w:rFonts w:eastAsia="Times New Roman" w:hint="cs"/>
                <w:b/>
                <w:bCs/>
                <w:i/>
                <w:iCs/>
                <w:color w:val="0000FF"/>
                <w:sz w:val="20"/>
                <w:szCs w:val="20"/>
                <w:rtl/>
              </w:rPr>
              <w:t>המערכת</w:t>
            </w:r>
            <w:r w:rsidRPr="00656BBB">
              <w:rPr>
                <w:rFonts w:eastAsia="Times New Roman" w:hint="cs"/>
                <w:i/>
                <w:iCs/>
                <w:color w:val="0000FF"/>
                <w:sz w:val="20"/>
                <w:szCs w:val="20"/>
                <w:rtl/>
              </w:rPr>
              <w:t xml:space="preserve"> מציגה לקורא טופס הרשמה</w:t>
            </w:r>
          </w:p>
          <w:p w:rsidR="00431D45" w:rsidRPr="00656BBB" w:rsidRDefault="00431D45" w:rsidP="00431D45">
            <w:pPr>
              <w:numPr>
                <w:ilvl w:val="0"/>
                <w:numId w:val="23"/>
              </w:numPr>
              <w:spacing w:before="0" w:after="0" w:line="240" w:lineRule="auto"/>
              <w:jc w:val="left"/>
              <w:rPr>
                <w:rFonts w:eastAsia="Times New Roman"/>
                <w:i/>
                <w:iCs/>
                <w:color w:val="0000FF"/>
                <w:sz w:val="20"/>
                <w:szCs w:val="20"/>
              </w:rPr>
            </w:pPr>
            <w:r w:rsidRPr="00656BBB">
              <w:rPr>
                <w:rFonts w:eastAsia="Times New Roman" w:hint="cs"/>
                <w:i/>
                <w:iCs/>
                <w:color w:val="0000FF"/>
                <w:sz w:val="20"/>
                <w:szCs w:val="20"/>
                <w:rtl/>
              </w:rPr>
              <w:t xml:space="preserve"> </w:t>
            </w:r>
            <w:r w:rsidRPr="00656BBB">
              <w:rPr>
                <w:rFonts w:eastAsia="Times New Roman" w:hint="cs"/>
                <w:b/>
                <w:bCs/>
                <w:i/>
                <w:iCs/>
                <w:color w:val="0000FF"/>
                <w:sz w:val="20"/>
                <w:szCs w:val="20"/>
                <w:rtl/>
              </w:rPr>
              <w:t>הקורא</w:t>
            </w:r>
            <w:r w:rsidRPr="00656BBB">
              <w:rPr>
                <w:rFonts w:eastAsia="Times New Roman" w:hint="cs"/>
                <w:i/>
                <w:iCs/>
                <w:color w:val="0000FF"/>
                <w:sz w:val="20"/>
                <w:szCs w:val="20"/>
                <w:rtl/>
              </w:rPr>
              <w:t xml:space="preserve"> מזין פרטים</w:t>
            </w:r>
          </w:p>
          <w:p w:rsidR="00431D45" w:rsidRPr="00656BBB" w:rsidRDefault="00431D45" w:rsidP="00431D45">
            <w:pPr>
              <w:numPr>
                <w:ilvl w:val="0"/>
                <w:numId w:val="23"/>
              </w:numPr>
              <w:spacing w:before="0" w:after="0" w:line="240" w:lineRule="auto"/>
              <w:jc w:val="left"/>
              <w:rPr>
                <w:rFonts w:eastAsia="Times New Roman"/>
                <w:i/>
                <w:iCs/>
                <w:color w:val="0000FF"/>
                <w:sz w:val="20"/>
                <w:szCs w:val="20"/>
              </w:rPr>
            </w:pPr>
            <w:r w:rsidRPr="00656BBB">
              <w:rPr>
                <w:rFonts w:eastAsia="Times New Roman" w:hint="cs"/>
                <w:i/>
                <w:iCs/>
                <w:color w:val="0000FF"/>
                <w:sz w:val="20"/>
                <w:szCs w:val="20"/>
                <w:rtl/>
              </w:rPr>
              <w:t xml:space="preserve"> </w:t>
            </w:r>
            <w:r w:rsidRPr="00656BBB">
              <w:rPr>
                <w:rFonts w:eastAsia="Times New Roman" w:hint="cs"/>
                <w:b/>
                <w:bCs/>
                <w:i/>
                <w:iCs/>
                <w:color w:val="0000FF"/>
                <w:sz w:val="20"/>
                <w:szCs w:val="20"/>
                <w:rtl/>
              </w:rPr>
              <w:t>המערכת</w:t>
            </w:r>
            <w:r w:rsidRPr="00656BBB">
              <w:rPr>
                <w:rFonts w:eastAsia="Times New Roman" w:hint="cs"/>
                <w:i/>
                <w:iCs/>
                <w:color w:val="0000FF"/>
                <w:sz w:val="20"/>
                <w:szCs w:val="20"/>
                <w:rtl/>
              </w:rPr>
              <w:t xml:space="preserve"> מוודאת שהפרטים תקינים ומלאים</w:t>
            </w:r>
          </w:p>
          <w:p w:rsidR="00431D45" w:rsidRPr="00656BBB" w:rsidRDefault="00431D45" w:rsidP="00431D45">
            <w:pPr>
              <w:numPr>
                <w:ilvl w:val="0"/>
                <w:numId w:val="23"/>
              </w:numPr>
              <w:spacing w:before="0" w:after="0" w:line="240" w:lineRule="auto"/>
              <w:jc w:val="left"/>
              <w:rPr>
                <w:rFonts w:eastAsia="Times New Roman"/>
                <w:i/>
                <w:iCs/>
                <w:color w:val="0000FF"/>
                <w:sz w:val="20"/>
                <w:szCs w:val="20"/>
              </w:rPr>
            </w:pPr>
            <w:r w:rsidRPr="00656BBB">
              <w:rPr>
                <w:rFonts w:eastAsia="Times New Roman" w:hint="cs"/>
                <w:b/>
                <w:bCs/>
                <w:i/>
                <w:iCs/>
                <w:color w:val="0000FF"/>
                <w:sz w:val="20"/>
                <w:szCs w:val="20"/>
                <w:rtl/>
              </w:rPr>
              <w:t>המערכת</w:t>
            </w:r>
            <w:r w:rsidRPr="00656BBB">
              <w:rPr>
                <w:rFonts w:eastAsia="Times New Roman" w:hint="cs"/>
                <w:i/>
                <w:iCs/>
                <w:color w:val="0000FF"/>
                <w:sz w:val="20"/>
                <w:szCs w:val="20"/>
                <w:rtl/>
              </w:rPr>
              <w:t xml:space="preserve"> רושמת את הקורא</w:t>
            </w:r>
          </w:p>
          <w:p w:rsidR="00431D45" w:rsidRPr="00431D45" w:rsidRDefault="00431D45" w:rsidP="00431D45">
            <w:pPr>
              <w:numPr>
                <w:ilvl w:val="0"/>
                <w:numId w:val="23"/>
              </w:numPr>
              <w:spacing w:before="0" w:after="0" w:line="240" w:lineRule="auto"/>
              <w:jc w:val="left"/>
              <w:rPr>
                <w:rFonts w:eastAsia="Times New Roman"/>
                <w:sz w:val="20"/>
                <w:szCs w:val="20"/>
                <w:rtl/>
              </w:rPr>
            </w:pPr>
            <w:r w:rsidRPr="00656BBB">
              <w:rPr>
                <w:rFonts w:eastAsia="Times New Roman" w:hint="cs"/>
                <w:b/>
                <w:bCs/>
                <w:i/>
                <w:iCs/>
                <w:color w:val="0000FF"/>
                <w:sz w:val="20"/>
                <w:szCs w:val="20"/>
                <w:rtl/>
              </w:rPr>
              <w:t>המערכת</w:t>
            </w:r>
            <w:r w:rsidRPr="00656BBB">
              <w:rPr>
                <w:rFonts w:eastAsia="Times New Roman" w:hint="cs"/>
                <w:i/>
                <w:iCs/>
                <w:color w:val="0000FF"/>
                <w:sz w:val="20"/>
                <w:szCs w:val="20"/>
                <w:rtl/>
              </w:rPr>
              <w:t xml:space="preserve"> מספקת לקורא סיסמה</w:t>
            </w:r>
          </w:p>
        </w:tc>
      </w:tr>
      <w:tr w:rsidR="00431D45" w:rsidRPr="00431D45" w:rsidTr="00431D45">
        <w:tc>
          <w:tcPr>
            <w:tcW w:w="1701" w:type="dxa"/>
          </w:tcPr>
          <w:p w:rsidR="00431D45" w:rsidRPr="00431D45" w:rsidRDefault="00431D45" w:rsidP="00431D45">
            <w:pPr>
              <w:spacing w:before="0" w:after="0" w:line="240" w:lineRule="auto"/>
              <w:ind w:left="0"/>
              <w:jc w:val="left"/>
              <w:rPr>
                <w:rFonts w:eastAsia="Times New Roman"/>
                <w:b/>
                <w:bCs/>
                <w:sz w:val="20"/>
                <w:szCs w:val="20"/>
              </w:rPr>
            </w:pPr>
            <w:r w:rsidRPr="00431D45">
              <w:rPr>
                <w:rFonts w:eastAsia="Times New Roman" w:hint="cs"/>
                <w:b/>
                <w:bCs/>
                <w:sz w:val="20"/>
                <w:szCs w:val="20"/>
                <w:rtl/>
              </w:rPr>
              <w:t>הסתעפות א'</w:t>
            </w:r>
          </w:p>
        </w:tc>
        <w:tc>
          <w:tcPr>
            <w:tcW w:w="6238" w:type="dxa"/>
          </w:tcPr>
          <w:p w:rsidR="00D44BE7" w:rsidRPr="00D44BE7" w:rsidRDefault="00D44BE7" w:rsidP="00431D45">
            <w:pPr>
              <w:spacing w:before="0" w:after="0" w:line="240" w:lineRule="auto"/>
              <w:ind w:left="0"/>
              <w:jc w:val="left"/>
              <w:rPr>
                <w:rFonts w:eastAsia="Times New Roman"/>
                <w:i/>
                <w:iCs/>
                <w:color w:val="0000FF"/>
                <w:sz w:val="20"/>
                <w:szCs w:val="20"/>
                <w:rtl/>
              </w:rPr>
            </w:pPr>
            <w:r w:rsidRPr="00D44BE7">
              <w:rPr>
                <w:rFonts w:eastAsia="Times New Roman" w:hint="cs"/>
                <w:i/>
                <w:iCs/>
                <w:color w:val="0000FF"/>
                <w:sz w:val="20"/>
                <w:szCs w:val="20"/>
                <w:rtl/>
              </w:rPr>
              <w:t>הסתעפויות</w:t>
            </w:r>
            <w:r>
              <w:rPr>
                <w:rFonts w:eastAsia="Times New Roman" w:hint="cs"/>
                <w:i/>
                <w:iCs/>
                <w:color w:val="0000FF"/>
                <w:sz w:val="20"/>
                <w:szCs w:val="20"/>
                <w:rtl/>
              </w:rPr>
              <w:t xml:space="preserve"> הינן מסלולי אינטראקציה אלטרנטיביים. הסתעפויות המובילות לקיום התנאים לאחר-מעשה נקראות </w:t>
            </w:r>
            <w:r>
              <w:rPr>
                <w:rFonts w:eastAsia="Times New Roman" w:hint="cs"/>
                <w:b/>
                <w:bCs/>
                <w:i/>
                <w:iCs/>
                <w:color w:val="0000FF"/>
                <w:sz w:val="20"/>
                <w:szCs w:val="20"/>
                <w:rtl/>
              </w:rPr>
              <w:t>חלופות</w:t>
            </w:r>
            <w:r>
              <w:rPr>
                <w:rFonts w:eastAsia="Times New Roman" w:hint="cs"/>
                <w:i/>
                <w:iCs/>
                <w:color w:val="0000FF"/>
                <w:sz w:val="20"/>
                <w:szCs w:val="20"/>
                <w:rtl/>
              </w:rPr>
              <w:t xml:space="preserve">. הסתעפויות המובילות לסיום האינטראקציה ללא השגת התנאים לאחר-מעשה נקראות </w:t>
            </w:r>
            <w:r>
              <w:rPr>
                <w:rFonts w:eastAsia="Times New Roman" w:hint="cs"/>
                <w:b/>
                <w:bCs/>
                <w:i/>
                <w:iCs/>
                <w:color w:val="0000FF"/>
                <w:sz w:val="20"/>
                <w:szCs w:val="20"/>
                <w:rtl/>
              </w:rPr>
              <w:t>חריגות</w:t>
            </w:r>
            <w:r>
              <w:rPr>
                <w:rFonts w:eastAsia="Times New Roman" w:hint="cs"/>
                <w:i/>
                <w:iCs/>
                <w:color w:val="0000FF"/>
                <w:sz w:val="20"/>
                <w:szCs w:val="20"/>
                <w:rtl/>
              </w:rPr>
              <w:t>. יש לפרטן באופן הבא:</w:t>
            </w:r>
          </w:p>
          <w:p w:rsidR="00431D45" w:rsidRPr="00A80BF6" w:rsidRDefault="00D44BE7" w:rsidP="00A80BF6">
            <w:pPr>
              <w:spacing w:before="0" w:after="0" w:line="240" w:lineRule="auto"/>
              <w:ind w:left="0"/>
              <w:jc w:val="left"/>
              <w:rPr>
                <w:rFonts w:eastAsia="Times New Roman"/>
                <w:i/>
                <w:iCs/>
                <w:color w:val="0000FF"/>
                <w:sz w:val="20"/>
                <w:szCs w:val="20"/>
                <w:rtl/>
              </w:rPr>
            </w:pPr>
            <w:r w:rsidRPr="00D44BE7">
              <w:rPr>
                <w:rFonts w:eastAsia="Times New Roman" w:hint="cs"/>
                <w:color w:val="FF0000"/>
                <w:sz w:val="20"/>
                <w:szCs w:val="20"/>
                <w:rtl/>
              </w:rPr>
              <w:t>&lt;</w:t>
            </w:r>
            <w:r w:rsidR="00431D45" w:rsidRPr="00D44BE7">
              <w:rPr>
                <w:rFonts w:eastAsia="Times New Roman" w:hint="cs"/>
                <w:color w:val="FF0000"/>
                <w:sz w:val="20"/>
                <w:szCs w:val="20"/>
                <w:u w:val="single"/>
                <w:rtl/>
              </w:rPr>
              <w:t>חלופה</w:t>
            </w:r>
            <w:r w:rsidRPr="00D44BE7">
              <w:rPr>
                <w:rFonts w:eastAsia="Times New Roman" w:hint="cs"/>
                <w:color w:val="FF0000"/>
                <w:sz w:val="20"/>
                <w:szCs w:val="20"/>
                <w:rtl/>
              </w:rPr>
              <w:t>/</w:t>
            </w:r>
            <w:r w:rsidRPr="00D44BE7">
              <w:rPr>
                <w:rFonts w:eastAsia="Times New Roman" w:hint="cs"/>
                <w:color w:val="FF0000"/>
                <w:sz w:val="20"/>
                <w:szCs w:val="20"/>
                <w:u w:val="single"/>
                <w:rtl/>
              </w:rPr>
              <w:t>חריגה</w:t>
            </w:r>
            <w:r w:rsidRPr="00D44BE7">
              <w:rPr>
                <w:rFonts w:eastAsia="Times New Roman" w:hint="cs"/>
                <w:color w:val="FF0000"/>
                <w:sz w:val="20"/>
                <w:szCs w:val="20"/>
                <w:rtl/>
              </w:rPr>
              <w:t>&gt;</w:t>
            </w:r>
            <w:r w:rsidR="00431D45" w:rsidRPr="00431D45">
              <w:rPr>
                <w:rFonts w:eastAsia="Times New Roman" w:hint="cs"/>
                <w:sz w:val="20"/>
                <w:szCs w:val="20"/>
                <w:rtl/>
              </w:rPr>
              <w:t xml:space="preserve"> מצעד </w:t>
            </w:r>
            <w:r w:rsidR="00A80BF6">
              <w:rPr>
                <w:rFonts w:eastAsia="Times New Roman" w:hint="cs"/>
                <w:color w:val="FF0000"/>
                <w:sz w:val="20"/>
                <w:szCs w:val="20"/>
                <w:rtl/>
              </w:rPr>
              <w:t>&lt;</w:t>
            </w:r>
            <w:r w:rsidR="00A80BF6" w:rsidRPr="00A80BF6">
              <w:rPr>
                <w:rFonts w:eastAsia="Times New Roman" w:hint="cs"/>
                <w:color w:val="FF0000"/>
                <w:sz w:val="20"/>
                <w:szCs w:val="20"/>
                <w:rtl/>
              </w:rPr>
              <w:t>מס'&gt;</w:t>
            </w:r>
            <w:r w:rsidR="00431D45" w:rsidRPr="00431D45">
              <w:rPr>
                <w:rFonts w:eastAsia="Times New Roman" w:hint="cs"/>
                <w:sz w:val="20"/>
                <w:szCs w:val="20"/>
                <w:rtl/>
              </w:rPr>
              <w:t xml:space="preserve"> </w:t>
            </w:r>
            <w:r w:rsidR="00A80BF6" w:rsidRPr="00A80BF6">
              <w:rPr>
                <w:rFonts w:eastAsia="Times New Roman" w:hint="cs"/>
                <w:color w:val="FF0000"/>
                <w:sz w:val="20"/>
                <w:szCs w:val="20"/>
                <w:rtl/>
              </w:rPr>
              <w:t>&lt;</w:t>
            </w:r>
            <w:r w:rsidR="00431D45" w:rsidRPr="00A80BF6">
              <w:rPr>
                <w:rFonts w:eastAsia="Times New Roman" w:hint="cs"/>
                <w:color w:val="FF0000"/>
                <w:sz w:val="20"/>
                <w:szCs w:val="20"/>
                <w:rtl/>
              </w:rPr>
              <w:t xml:space="preserve">של </w:t>
            </w:r>
            <w:r w:rsidR="00431D45" w:rsidRPr="00A80BF6">
              <w:rPr>
                <w:rFonts w:eastAsia="Times New Roman" w:hint="cs"/>
                <w:color w:val="FF0000"/>
                <w:sz w:val="20"/>
                <w:szCs w:val="20"/>
              </w:rPr>
              <w:t>MSS</w:t>
            </w:r>
            <w:r w:rsidR="00A80BF6" w:rsidRPr="00A80BF6">
              <w:rPr>
                <w:rFonts w:eastAsia="Times New Roman" w:hint="cs"/>
                <w:color w:val="FF0000"/>
                <w:sz w:val="20"/>
                <w:szCs w:val="20"/>
                <w:rtl/>
              </w:rPr>
              <w:t xml:space="preserve"> / של הסתעפות </w:t>
            </w:r>
            <w:r w:rsidR="00A80BF6">
              <w:rPr>
                <w:rFonts w:eastAsia="Times New Roman" w:hint="cs"/>
                <w:color w:val="FF0000"/>
                <w:sz w:val="20"/>
                <w:szCs w:val="20"/>
                <w:rtl/>
              </w:rPr>
              <w:t>...</w:t>
            </w:r>
            <w:r w:rsidR="00A80BF6" w:rsidRPr="00A80BF6">
              <w:rPr>
                <w:rFonts w:eastAsia="Times New Roman" w:hint="cs"/>
                <w:color w:val="FF0000"/>
                <w:sz w:val="20"/>
                <w:szCs w:val="20"/>
                <w:rtl/>
              </w:rPr>
              <w:t>&gt;</w:t>
            </w:r>
            <w:r w:rsidR="00431D45" w:rsidRPr="00431D45">
              <w:rPr>
                <w:rFonts w:eastAsia="Times New Roman" w:hint="cs"/>
                <w:sz w:val="20"/>
                <w:szCs w:val="20"/>
                <w:rtl/>
              </w:rPr>
              <w:t xml:space="preserve">: </w:t>
            </w:r>
            <w:r w:rsidR="00A80BF6">
              <w:rPr>
                <w:rFonts w:eastAsia="Times New Roman" w:hint="cs"/>
                <w:i/>
                <w:iCs/>
                <w:color w:val="0000FF"/>
                <w:sz w:val="20"/>
                <w:szCs w:val="20"/>
                <w:rtl/>
              </w:rPr>
              <w:t>תיאור הנסיבות שגרמו להסתעפות. לדוגמה: פרטי הקורא אינם מלאים.</w:t>
            </w:r>
          </w:p>
          <w:p w:rsidR="00431D45" w:rsidRPr="00A80BF6" w:rsidRDefault="00A80BF6" w:rsidP="00431D45">
            <w:pPr>
              <w:spacing w:before="0" w:after="0" w:line="240" w:lineRule="auto"/>
              <w:ind w:left="0"/>
              <w:jc w:val="left"/>
              <w:rPr>
                <w:rFonts w:eastAsia="Times New Roman"/>
                <w:i/>
                <w:iCs/>
                <w:color w:val="0000FF"/>
                <w:sz w:val="20"/>
                <w:szCs w:val="20"/>
                <w:rtl/>
              </w:rPr>
            </w:pPr>
            <w:r w:rsidRPr="00A80BF6">
              <w:rPr>
                <w:rFonts w:eastAsia="Times New Roman" w:hint="cs"/>
                <w:i/>
                <w:iCs/>
                <w:color w:val="0000FF"/>
                <w:sz w:val="20"/>
                <w:szCs w:val="20"/>
                <w:rtl/>
              </w:rPr>
              <w:t>תיאור האינטראקציה החלופית המתרחשת במהלך ההסתעפות, כולל ציון של חזרה לתרחיש הקודם (לאיזה צעד) או סיום התרחיש.</w:t>
            </w:r>
          </w:p>
        </w:tc>
      </w:tr>
      <w:tr w:rsidR="00431D45" w:rsidRPr="00431D45" w:rsidTr="00431D45">
        <w:tc>
          <w:tcPr>
            <w:tcW w:w="1701" w:type="dxa"/>
          </w:tcPr>
          <w:p w:rsidR="00431D45" w:rsidRPr="00431D45" w:rsidRDefault="00431D45" w:rsidP="00431D45">
            <w:pPr>
              <w:spacing w:before="0" w:after="0" w:line="240" w:lineRule="auto"/>
              <w:ind w:left="0"/>
              <w:jc w:val="left"/>
              <w:rPr>
                <w:rFonts w:eastAsia="Times New Roman"/>
                <w:b/>
                <w:bCs/>
                <w:sz w:val="20"/>
                <w:szCs w:val="20"/>
                <w:rtl/>
              </w:rPr>
            </w:pPr>
            <w:r w:rsidRPr="00431D45">
              <w:rPr>
                <w:rFonts w:eastAsia="Times New Roman" w:hint="cs"/>
                <w:b/>
                <w:bCs/>
                <w:sz w:val="20"/>
                <w:szCs w:val="20"/>
                <w:rtl/>
              </w:rPr>
              <w:t>עקיבות לדרישות</w:t>
            </w:r>
          </w:p>
          <w:p w:rsidR="00431D45" w:rsidRPr="00431D45" w:rsidRDefault="00431D45" w:rsidP="00431D45">
            <w:pPr>
              <w:spacing w:before="0" w:after="0" w:line="240" w:lineRule="auto"/>
              <w:ind w:left="0"/>
              <w:jc w:val="left"/>
              <w:rPr>
                <w:rFonts w:eastAsia="Times New Roman"/>
                <w:b/>
                <w:bCs/>
                <w:sz w:val="20"/>
                <w:szCs w:val="20"/>
                <w:rtl/>
              </w:rPr>
            </w:pPr>
          </w:p>
        </w:tc>
        <w:tc>
          <w:tcPr>
            <w:tcW w:w="6238" w:type="dxa"/>
          </w:tcPr>
          <w:p w:rsidR="00431D45" w:rsidRPr="00431D45" w:rsidRDefault="00431D45" w:rsidP="00A80BF6">
            <w:pPr>
              <w:spacing w:before="0" w:after="0" w:line="240" w:lineRule="auto"/>
              <w:ind w:left="0"/>
              <w:jc w:val="left"/>
              <w:rPr>
                <w:rFonts w:eastAsia="Times New Roman"/>
                <w:sz w:val="20"/>
                <w:szCs w:val="20"/>
                <w:rtl/>
              </w:rPr>
            </w:pPr>
            <w:r w:rsidRPr="00431D45">
              <w:rPr>
                <w:rFonts w:eastAsia="Times New Roman" w:hint="cs"/>
                <w:sz w:val="20"/>
                <w:szCs w:val="20"/>
                <w:u w:val="single"/>
                <w:rtl/>
              </w:rPr>
              <w:t>תפעוליות</w:t>
            </w:r>
            <w:r w:rsidRPr="00431D45">
              <w:rPr>
                <w:rFonts w:eastAsia="Times New Roman" w:hint="cs"/>
                <w:sz w:val="20"/>
                <w:szCs w:val="20"/>
                <w:rtl/>
              </w:rPr>
              <w:t xml:space="preserve">: </w:t>
            </w:r>
            <w:r w:rsidR="00A80BF6" w:rsidRPr="00A80BF6">
              <w:rPr>
                <w:rFonts w:eastAsia="Times New Roman" w:hint="cs"/>
                <w:i/>
                <w:iCs/>
                <w:color w:val="0000FF"/>
                <w:sz w:val="20"/>
                <w:szCs w:val="20"/>
                <w:rtl/>
              </w:rPr>
              <w:t>יש לציין את מספרי הדרישות בטבלת הדרישות המפנות ל-</w:t>
            </w:r>
            <w:r w:rsidR="00A80BF6" w:rsidRPr="00A80BF6">
              <w:rPr>
                <w:rFonts w:eastAsia="Times New Roman" w:hint="cs"/>
                <w:i/>
                <w:iCs/>
                <w:color w:val="0000FF"/>
                <w:sz w:val="20"/>
                <w:szCs w:val="20"/>
              </w:rPr>
              <w:t>UC</w:t>
            </w:r>
            <w:r w:rsidR="00A80BF6" w:rsidRPr="00A80BF6">
              <w:rPr>
                <w:rFonts w:eastAsia="Times New Roman" w:hint="cs"/>
                <w:i/>
                <w:iCs/>
                <w:color w:val="0000FF"/>
                <w:sz w:val="20"/>
                <w:szCs w:val="20"/>
                <w:rtl/>
              </w:rPr>
              <w:t xml:space="preserve"> זה</w:t>
            </w:r>
          </w:p>
          <w:p w:rsidR="00431D45" w:rsidRPr="00431D45" w:rsidRDefault="00431D45" w:rsidP="00431D45">
            <w:pPr>
              <w:spacing w:before="0" w:after="0" w:line="240" w:lineRule="auto"/>
              <w:ind w:left="0"/>
              <w:jc w:val="left"/>
              <w:rPr>
                <w:rFonts w:eastAsia="Times New Roman"/>
                <w:sz w:val="20"/>
                <w:szCs w:val="20"/>
                <w:rtl/>
              </w:rPr>
            </w:pPr>
            <w:r w:rsidRPr="00431D45">
              <w:rPr>
                <w:rFonts w:eastAsia="Times New Roman" w:hint="cs"/>
                <w:sz w:val="20"/>
                <w:szCs w:val="20"/>
                <w:u w:val="single"/>
                <w:rtl/>
              </w:rPr>
              <w:t>אחרות</w:t>
            </w:r>
            <w:r w:rsidRPr="00431D45">
              <w:rPr>
                <w:rFonts w:eastAsia="Times New Roman" w:hint="cs"/>
                <w:sz w:val="20"/>
                <w:szCs w:val="20"/>
                <w:rtl/>
              </w:rPr>
              <w:t>:</w:t>
            </w:r>
            <w:r w:rsidR="00A80BF6">
              <w:rPr>
                <w:rFonts w:eastAsia="Times New Roman" w:hint="cs"/>
                <w:sz w:val="20"/>
                <w:szCs w:val="20"/>
                <w:rtl/>
              </w:rPr>
              <w:t xml:space="preserve"> </w:t>
            </w:r>
            <w:r w:rsidR="00A80BF6" w:rsidRPr="00A80BF6">
              <w:rPr>
                <w:rFonts w:eastAsia="Times New Roman" w:hint="cs"/>
                <w:i/>
                <w:iCs/>
                <w:color w:val="0000FF"/>
                <w:sz w:val="20"/>
                <w:szCs w:val="20"/>
                <w:rtl/>
              </w:rPr>
              <w:t xml:space="preserve">יש לציין דרישות אחרות (מידע, ל"פ) הרלוונטיות למימוש </w:t>
            </w:r>
            <w:r w:rsidR="00A80BF6" w:rsidRPr="00A80BF6">
              <w:rPr>
                <w:rFonts w:eastAsia="Times New Roman" w:hint="cs"/>
                <w:i/>
                <w:iCs/>
                <w:color w:val="0000FF"/>
                <w:sz w:val="20"/>
                <w:szCs w:val="20"/>
              </w:rPr>
              <w:t>UC</w:t>
            </w:r>
            <w:r w:rsidR="00A80BF6" w:rsidRPr="00A80BF6">
              <w:rPr>
                <w:rFonts w:eastAsia="Times New Roman" w:hint="cs"/>
                <w:i/>
                <w:iCs/>
                <w:color w:val="0000FF"/>
                <w:sz w:val="20"/>
                <w:szCs w:val="20"/>
                <w:rtl/>
              </w:rPr>
              <w:t xml:space="preserve"> זה</w:t>
            </w:r>
          </w:p>
        </w:tc>
      </w:tr>
    </w:tbl>
    <w:p w:rsidR="00085F80" w:rsidRDefault="00085F80" w:rsidP="00085F80"/>
    <w:p w:rsidR="00085F80" w:rsidRDefault="00085F80" w:rsidP="00085F80"/>
    <w:p w:rsidR="00434785" w:rsidRDefault="00085F80" w:rsidP="00434785">
      <w:pPr>
        <w:pStyle w:val="Heading1"/>
        <w:rPr>
          <w:rtl/>
        </w:rPr>
      </w:pPr>
      <w:bookmarkStart w:id="13" w:name="_Toc437179654"/>
      <w:r>
        <w:rPr>
          <w:rFonts w:hint="cs"/>
          <w:rtl/>
        </w:rPr>
        <w:lastRenderedPageBreak/>
        <w:t>מפרט ארכיטקטורה</w:t>
      </w:r>
      <w:bookmarkEnd w:id="13"/>
    </w:p>
    <w:p w:rsidR="00434785" w:rsidRDefault="00085F80" w:rsidP="00434785">
      <w:pPr>
        <w:pStyle w:val="Heading2"/>
        <w:rPr>
          <w:rtl/>
        </w:rPr>
      </w:pPr>
      <w:bookmarkStart w:id="14" w:name="_Toc437179655"/>
      <w:r>
        <w:rPr>
          <w:rFonts w:hint="cs"/>
          <w:rtl/>
        </w:rPr>
        <w:t>ארכיטקטורה פיזית</w:t>
      </w:r>
      <w:bookmarkEnd w:id="14"/>
    </w:p>
    <w:p w:rsidR="005A675D" w:rsidRPr="00727980" w:rsidRDefault="005A675D" w:rsidP="0008324E">
      <w:pPr>
        <w:rPr>
          <w:i/>
          <w:iCs/>
          <w:color w:val="0000FF"/>
          <w:rtl/>
        </w:rPr>
      </w:pPr>
      <w:r>
        <w:rPr>
          <w:rFonts w:hint="cs"/>
          <w:rtl/>
        </w:rPr>
        <w:t xml:space="preserve">הארכיטקטורה הפיזית של המערכת, המתוארת בתרשים </w:t>
      </w:r>
      <w:r w:rsidRPr="005A675D">
        <w:rPr>
          <w:rFonts w:hint="cs"/>
          <w:color w:val="FF0000"/>
          <w:rtl/>
        </w:rPr>
        <w:t>&lt;מס'&gt;</w:t>
      </w:r>
      <w:r>
        <w:rPr>
          <w:rFonts w:hint="cs"/>
          <w:rtl/>
        </w:rPr>
        <w:t xml:space="preserve"> מפרטת את הישויות והקשרים הבאים:</w:t>
      </w:r>
      <w:r w:rsidR="00727980">
        <w:rPr>
          <w:rFonts w:hint="cs"/>
          <w:rtl/>
        </w:rPr>
        <w:t xml:space="preserve"> </w:t>
      </w:r>
      <w:r w:rsidR="00727980">
        <w:rPr>
          <w:rFonts w:hint="cs"/>
          <w:i/>
          <w:iCs/>
          <w:color w:val="0000FF"/>
          <w:rtl/>
        </w:rPr>
        <w:t>התרשים ייערך כ</w:t>
      </w:r>
      <w:r w:rsidR="0008324E">
        <w:rPr>
          <w:rFonts w:hint="cs"/>
          <w:i/>
          <w:iCs/>
          <w:color w:val="0000FF"/>
          <w:rtl/>
        </w:rPr>
        <w:t xml:space="preserve">תרשים פריסה </w:t>
      </w:r>
      <w:r w:rsidR="0008324E">
        <w:rPr>
          <w:i/>
          <w:iCs/>
          <w:color w:val="0000FF"/>
        </w:rPr>
        <w:t>(D</w:t>
      </w:r>
      <w:r w:rsidR="00727980">
        <w:rPr>
          <w:i/>
          <w:iCs/>
          <w:color w:val="0000FF"/>
        </w:rPr>
        <w:t xml:space="preserve">eployment </w:t>
      </w:r>
      <w:r w:rsidR="0008324E">
        <w:rPr>
          <w:i/>
          <w:iCs/>
          <w:color w:val="0000FF"/>
        </w:rPr>
        <w:t>Diagram)</w:t>
      </w:r>
      <w:r w:rsidR="00727980">
        <w:rPr>
          <w:rFonts w:hint="cs"/>
          <w:i/>
          <w:iCs/>
          <w:color w:val="0000FF"/>
          <w:rtl/>
        </w:rPr>
        <w:t>.</w:t>
      </w:r>
    </w:p>
    <w:p w:rsidR="005A675D" w:rsidRDefault="005A675D" w:rsidP="00137742">
      <w:pPr>
        <w:pStyle w:val="ListParagraph"/>
        <w:numPr>
          <w:ilvl w:val="0"/>
          <w:numId w:val="25"/>
        </w:numPr>
        <w:rPr>
          <w:rtl/>
        </w:rPr>
      </w:pPr>
      <w:r w:rsidRPr="00137742">
        <w:rPr>
          <w:rFonts w:hint="cs"/>
          <w:b/>
          <w:bCs/>
          <w:rtl/>
        </w:rPr>
        <w:t xml:space="preserve">צמתים </w:t>
      </w:r>
      <w:r w:rsidRPr="00137742">
        <w:rPr>
          <w:b/>
          <w:bCs/>
        </w:rPr>
        <w:t>(Nodes)</w:t>
      </w:r>
      <w:r>
        <w:rPr>
          <w:rFonts w:hint="cs"/>
          <w:rtl/>
        </w:rPr>
        <w:t>: מרכיבי החומרה של המערכת</w:t>
      </w:r>
    </w:p>
    <w:p w:rsidR="005A675D" w:rsidRDefault="00815B37" w:rsidP="00137742">
      <w:pPr>
        <w:pStyle w:val="ListParagraph"/>
        <w:numPr>
          <w:ilvl w:val="0"/>
          <w:numId w:val="25"/>
        </w:numPr>
        <w:rPr>
          <w:rtl/>
        </w:rPr>
      </w:pPr>
      <w:r>
        <w:rPr>
          <w:rFonts w:hint="cs"/>
          <w:b/>
          <w:bCs/>
          <w:rtl/>
        </w:rPr>
        <w:t>ממשקי</w:t>
      </w:r>
      <w:r w:rsidR="005A675D" w:rsidRPr="00137742">
        <w:rPr>
          <w:rFonts w:hint="cs"/>
          <w:b/>
          <w:bCs/>
          <w:rtl/>
        </w:rPr>
        <w:t xml:space="preserve"> תקשורת </w:t>
      </w:r>
      <w:r w:rsidR="005A675D" w:rsidRPr="00137742">
        <w:rPr>
          <w:b/>
          <w:bCs/>
        </w:rPr>
        <w:t>(Communication Links)</w:t>
      </w:r>
      <w:r w:rsidR="005A675D">
        <w:rPr>
          <w:rFonts w:hint="cs"/>
          <w:rtl/>
        </w:rPr>
        <w:t>: הקשרים הפיזיים בין הצמתים והפרוטוקולים המשמשים לתקשורת</w:t>
      </w:r>
    </w:p>
    <w:p w:rsidR="005A675D" w:rsidRPr="005A675D" w:rsidRDefault="005A675D" w:rsidP="00137742">
      <w:pPr>
        <w:pStyle w:val="ListParagraph"/>
        <w:numPr>
          <w:ilvl w:val="0"/>
          <w:numId w:val="25"/>
        </w:numPr>
        <w:rPr>
          <w:rtl/>
        </w:rPr>
      </w:pPr>
      <w:r w:rsidRPr="00137742">
        <w:rPr>
          <w:rFonts w:hint="cs"/>
          <w:b/>
          <w:bCs/>
          <w:rtl/>
        </w:rPr>
        <w:t xml:space="preserve">פריטי תוכנה </w:t>
      </w:r>
      <w:r w:rsidRPr="00137742">
        <w:rPr>
          <w:b/>
          <w:bCs/>
        </w:rPr>
        <w:t>(Software Artifacts)</w:t>
      </w:r>
      <w:r>
        <w:rPr>
          <w:rFonts w:hint="cs"/>
          <w:rtl/>
        </w:rPr>
        <w:t>: יישומים ומרכיבי תוכנה אחרים המותקנים בצמתי החומרה.</w:t>
      </w:r>
    </w:p>
    <w:p w:rsidR="005A675D" w:rsidRDefault="00856825" w:rsidP="005A675D">
      <w:pPr>
        <w:jc w:val="center"/>
        <w:rPr>
          <w:rtl/>
        </w:rPr>
      </w:pPr>
      <w:r>
        <w:rPr>
          <w:noProof/>
          <w:color w:val="FF0000"/>
        </w:rPr>
        <mc:AlternateContent>
          <mc:Choice Requires="wps">
            <w:drawing>
              <wp:inline distT="0" distB="0" distL="0" distR="0" wp14:anchorId="672C9DB4" wp14:editId="35AAE54C">
                <wp:extent cx="1621155" cy="1202055"/>
                <wp:effectExtent l="8890" t="10795" r="8255" b="6350"/>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155" cy="1202055"/>
                        </a:xfrm>
                        <a:prstGeom prst="roundRect">
                          <a:avLst>
                            <a:gd name="adj" fmla="val 16667"/>
                          </a:avLst>
                        </a:prstGeom>
                        <a:solidFill>
                          <a:srgbClr val="FFFFFF"/>
                        </a:solidFill>
                        <a:ln w="9525">
                          <a:solidFill>
                            <a:srgbClr val="FF0000"/>
                          </a:solidFill>
                          <a:round/>
                          <a:headEnd/>
                          <a:tailEnd/>
                        </a:ln>
                      </wps:spPr>
                      <wps:txbx>
                        <w:txbxContent>
                          <w:p w:rsidR="000310C6" w:rsidRPr="00994FDB" w:rsidRDefault="000310C6" w:rsidP="00A41927">
                            <w:pPr>
                              <w:ind w:left="0"/>
                              <w:jc w:val="center"/>
                              <w:rPr>
                                <w:color w:val="FF0000"/>
                              </w:rPr>
                            </w:pPr>
                            <w:r>
                              <w:rPr>
                                <w:rFonts w:hint="cs"/>
                                <w:color w:val="FF0000"/>
                              </w:rPr>
                              <w:t>D</w:t>
                            </w:r>
                            <w:r>
                              <w:rPr>
                                <w:color w:val="FF0000"/>
                              </w:rPr>
                              <w:t>eployment Diagram</w:t>
                            </w:r>
                          </w:p>
                        </w:txbxContent>
                      </wps:txbx>
                      <wps:bodyPr rot="0" vert="horz" wrap="square" lIns="91440" tIns="45720" rIns="91440" bIns="45720" anchor="t" anchorCtr="0" upright="1">
                        <a:noAutofit/>
                      </wps:bodyPr>
                    </wps:wsp>
                  </a:graphicData>
                </a:graphic>
              </wp:inline>
            </w:drawing>
          </mc:Choice>
          <mc:Fallback>
            <w:pict>
              <v:roundrect id="AutoShape 6" o:spid="_x0000_s1027" style="width:127.65pt;height:9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" strokecolor="red">
                <v:textbox>
                  <w:txbxContent>
                    <w:p w:rsidR="000310C6" w:rsidRPr="00994FDB" w:rsidRDefault="000310C6" w:rsidP="00A41927">
                      <w:pPr>
                        <w:ind w:left="0"/>
                        <w:jc w:val="center"/>
                        <w:rPr>
                          <w:color w:val="FF0000"/>
                        </w:rPr>
                      </w:pPr>
                      <w:r>
                        <w:rPr>
                          <w:rFonts w:hint="cs"/>
                          <w:color w:val="FF0000"/>
                        </w:rPr>
                        <w:t>D</w:t>
                      </w:r>
                      <w:r>
                        <w:rPr>
                          <w:color w:val="FF0000"/>
                        </w:rPr>
                        <w:t>eployment Diagram</w:t>
                      </w:r>
                    </w:p>
                  </w:txbxContent>
                </v:textbox>
                <w10:anchorlock/>
              </v:roundrect>
            </w:pict>
          </mc:Fallback>
        </mc:AlternateContent>
      </w:r>
    </w:p>
    <w:p w:rsidR="005A675D" w:rsidRDefault="005A675D" w:rsidP="00137742">
      <w:pPr>
        <w:pStyle w:val="Caption"/>
        <w:jc w:val="center"/>
        <w:rPr>
          <w:rtl/>
        </w:rPr>
      </w:pPr>
      <w:bookmarkStart w:id="15" w:name="_Toc437179629"/>
      <w:r>
        <w:rPr>
          <w:rtl/>
        </w:rPr>
        <w:t xml:space="preserve">איור </w:t>
      </w:r>
      <w:r w:rsidR="00934055">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sidR="00934055">
        <w:rPr>
          <w:rtl/>
        </w:rPr>
        <w:fldChar w:fldCharType="separate"/>
      </w:r>
      <w:r w:rsidR="00A41927">
        <w:rPr>
          <w:noProof/>
          <w:rtl/>
        </w:rPr>
        <w:t>2</w:t>
      </w:r>
      <w:r w:rsidR="00934055">
        <w:rPr>
          <w:rtl/>
        </w:rPr>
        <w:fldChar w:fldCharType="end"/>
      </w:r>
      <w:r>
        <w:rPr>
          <w:rFonts w:hint="cs"/>
          <w:rtl/>
        </w:rPr>
        <w:t xml:space="preserve">: </w:t>
      </w:r>
      <w:r w:rsidR="00A41927">
        <w:rPr>
          <w:rFonts w:hint="cs"/>
          <w:b w:val="0"/>
          <w:bCs w:val="0"/>
          <w:rtl/>
        </w:rPr>
        <w:t>הארכיטקטורה הפיזית של</w:t>
      </w:r>
      <w:r w:rsidRPr="00590FAD">
        <w:rPr>
          <w:rFonts w:hint="cs"/>
          <w:b w:val="0"/>
          <w:bCs w:val="0"/>
          <w:rtl/>
        </w:rPr>
        <w:t xml:space="preserve"> מערכת </w:t>
      </w:r>
      <w:r w:rsidRPr="00590FAD">
        <w:rPr>
          <w:rFonts w:hint="cs"/>
          <w:b w:val="0"/>
          <w:bCs w:val="0"/>
          <w:color w:val="FF0000"/>
          <w:rtl/>
        </w:rPr>
        <w:t>&lt;שם המערכת&gt;</w:t>
      </w:r>
      <w:bookmarkEnd w:id="15"/>
    </w:p>
    <w:p w:rsidR="00137742" w:rsidRDefault="00137742" w:rsidP="00137742">
      <w:pPr>
        <w:rPr>
          <w:rtl/>
        </w:rPr>
      </w:pPr>
      <w:r>
        <w:rPr>
          <w:rFonts w:hint="cs"/>
          <w:rtl/>
        </w:rPr>
        <w:t>מרכיבי הארכיטקטורה הפיזית מפורטים בטבלאות הבאות:</w:t>
      </w:r>
    </w:p>
    <w:p w:rsidR="00137742" w:rsidRPr="00137742" w:rsidRDefault="00137742" w:rsidP="00137742">
      <w:pPr>
        <w:pStyle w:val="Caption"/>
        <w:jc w:val="center"/>
        <w:rPr>
          <w:sz w:val="24"/>
          <w:szCs w:val="24"/>
        </w:rPr>
      </w:pPr>
      <w:bookmarkStart w:id="16" w:name="_Toc437179624"/>
      <w:r w:rsidRPr="00137742">
        <w:rPr>
          <w:rtl/>
        </w:rPr>
        <w:t xml:space="preserve">טבלה </w:t>
      </w:r>
      <w:r w:rsidR="00934055" w:rsidRPr="00137742">
        <w:rPr>
          <w:sz w:val="24"/>
          <w:szCs w:val="24"/>
          <w:rtl/>
        </w:rPr>
        <w:fldChar w:fldCharType="begin"/>
      </w:r>
      <w:r w:rsidRPr="00137742">
        <w:rPr>
          <w:sz w:val="24"/>
          <w:szCs w:val="24"/>
          <w:rtl/>
        </w:rPr>
        <w:instrText xml:space="preserve"> </w:instrText>
      </w:r>
      <w:r w:rsidRPr="00137742">
        <w:rPr>
          <w:rFonts w:hint="cs"/>
          <w:sz w:val="24"/>
          <w:szCs w:val="24"/>
        </w:rPr>
        <w:instrText>SEQ</w:instrText>
      </w:r>
      <w:r w:rsidRPr="00137742">
        <w:rPr>
          <w:rFonts w:hint="cs"/>
          <w:sz w:val="24"/>
          <w:szCs w:val="24"/>
          <w:rtl/>
        </w:rPr>
        <w:instrText xml:space="preserve"> טבלה \* </w:instrText>
      </w:r>
      <w:r w:rsidRPr="00137742">
        <w:rPr>
          <w:rFonts w:hint="cs"/>
          <w:sz w:val="24"/>
          <w:szCs w:val="24"/>
        </w:rPr>
        <w:instrText>ARABIC</w:instrText>
      </w:r>
      <w:r w:rsidRPr="00137742">
        <w:rPr>
          <w:sz w:val="24"/>
          <w:szCs w:val="24"/>
          <w:rtl/>
        </w:rPr>
        <w:instrText xml:space="preserve"> </w:instrText>
      </w:r>
      <w:r w:rsidR="00934055" w:rsidRPr="00137742">
        <w:rPr>
          <w:sz w:val="24"/>
          <w:szCs w:val="24"/>
          <w:rtl/>
        </w:rPr>
        <w:fldChar w:fldCharType="separate"/>
      </w:r>
      <w:r w:rsidR="00BF76D9">
        <w:rPr>
          <w:noProof/>
          <w:sz w:val="24"/>
          <w:szCs w:val="24"/>
          <w:rtl/>
        </w:rPr>
        <w:t>2</w:t>
      </w:r>
      <w:r w:rsidR="00934055" w:rsidRPr="00137742">
        <w:rPr>
          <w:sz w:val="24"/>
          <w:szCs w:val="24"/>
          <w:rtl/>
        </w:rPr>
        <w:fldChar w:fldCharType="end"/>
      </w:r>
      <w:r w:rsidRPr="00137742">
        <w:rPr>
          <w:rFonts w:hint="cs"/>
          <w:sz w:val="24"/>
          <w:szCs w:val="24"/>
          <w:rtl/>
        </w:rPr>
        <w:t xml:space="preserve">: </w:t>
      </w:r>
      <w:r w:rsidRPr="00137742">
        <w:rPr>
          <w:rFonts w:hint="cs"/>
          <w:b w:val="0"/>
          <w:bCs w:val="0"/>
          <w:sz w:val="24"/>
          <w:szCs w:val="24"/>
          <w:rtl/>
        </w:rPr>
        <w:t>צמתים</w:t>
      </w:r>
      <w:bookmarkEnd w:id="16"/>
    </w:p>
    <w:tbl>
      <w:tblPr>
        <w:tblStyle w:val="TableGrid"/>
        <w:bidiVisual/>
        <w:tblW w:w="8570" w:type="dxa"/>
        <w:tblLook w:val="0000" w:firstRow="0" w:lastRow="0" w:firstColumn="0" w:lastColumn="0" w:noHBand="0" w:noVBand="0"/>
      </w:tblPr>
      <w:tblGrid>
        <w:gridCol w:w="1610"/>
        <w:gridCol w:w="5258"/>
        <w:gridCol w:w="1702"/>
      </w:tblGrid>
      <w:tr w:rsidR="00137742" w:rsidRPr="00E24BF5" w:rsidTr="00815B37">
        <w:trPr>
          <w:trHeight w:val="390"/>
        </w:trPr>
        <w:tc>
          <w:tcPr>
            <w:tcW w:w="1610" w:type="dxa"/>
            <w:shd w:val="clear" w:color="auto" w:fill="D9D9D9" w:themeFill="background1" w:themeFillShade="D9"/>
          </w:tcPr>
          <w:p w:rsidR="00137742" w:rsidRPr="00291D2A" w:rsidRDefault="00137742" w:rsidP="00137742">
            <w:pPr>
              <w:pStyle w:val="a"/>
              <w:jc w:val="left"/>
              <w:rPr>
                <w:b/>
                <w:bCs/>
                <w:sz w:val="20"/>
                <w:szCs w:val="20"/>
              </w:rPr>
            </w:pPr>
            <w:r>
              <w:rPr>
                <w:rFonts w:hint="cs"/>
                <w:b/>
                <w:bCs/>
                <w:sz w:val="20"/>
                <w:szCs w:val="20"/>
                <w:rtl/>
              </w:rPr>
              <w:t>צומת</w:t>
            </w:r>
          </w:p>
        </w:tc>
        <w:tc>
          <w:tcPr>
            <w:tcW w:w="5258" w:type="dxa"/>
            <w:shd w:val="clear" w:color="auto" w:fill="D9D9D9" w:themeFill="background1" w:themeFillShade="D9"/>
          </w:tcPr>
          <w:p w:rsidR="00137742" w:rsidRPr="00291D2A" w:rsidRDefault="00137742" w:rsidP="00137742">
            <w:pPr>
              <w:pStyle w:val="a"/>
              <w:jc w:val="left"/>
              <w:rPr>
                <w:b/>
                <w:bCs/>
                <w:sz w:val="20"/>
                <w:szCs w:val="20"/>
              </w:rPr>
            </w:pPr>
            <w:r w:rsidRPr="00291D2A">
              <w:rPr>
                <w:rFonts w:hint="cs"/>
                <w:b/>
                <w:bCs/>
                <w:sz w:val="20"/>
                <w:szCs w:val="20"/>
                <w:rtl/>
              </w:rPr>
              <w:t>מהות</w:t>
            </w:r>
          </w:p>
        </w:tc>
        <w:tc>
          <w:tcPr>
            <w:tcW w:w="1702" w:type="dxa"/>
            <w:shd w:val="clear" w:color="auto" w:fill="D9D9D9" w:themeFill="background1" w:themeFillShade="D9"/>
          </w:tcPr>
          <w:p w:rsidR="00137742" w:rsidRPr="00291D2A" w:rsidRDefault="00137742" w:rsidP="00137742">
            <w:pPr>
              <w:pStyle w:val="a"/>
              <w:jc w:val="left"/>
              <w:rPr>
                <w:b/>
                <w:bCs/>
                <w:sz w:val="20"/>
                <w:szCs w:val="20"/>
              </w:rPr>
            </w:pPr>
            <w:r>
              <w:rPr>
                <w:rFonts w:hint="cs"/>
                <w:b/>
                <w:bCs/>
                <w:sz w:val="20"/>
                <w:szCs w:val="20"/>
                <w:rtl/>
              </w:rPr>
              <w:t>דרישות נתמכות</w:t>
            </w:r>
          </w:p>
        </w:tc>
      </w:tr>
      <w:tr w:rsidR="00137742" w:rsidRPr="006439B3" w:rsidTr="00815B37">
        <w:trPr>
          <w:trHeight w:val="387"/>
        </w:trPr>
        <w:tc>
          <w:tcPr>
            <w:tcW w:w="1610" w:type="dxa"/>
          </w:tcPr>
          <w:p w:rsidR="00137742" w:rsidRPr="00291D2A" w:rsidRDefault="00137742" w:rsidP="00137742">
            <w:pPr>
              <w:pStyle w:val="a"/>
              <w:jc w:val="left"/>
              <w:rPr>
                <w:sz w:val="20"/>
                <w:szCs w:val="20"/>
                <w:rtl/>
              </w:rPr>
            </w:pPr>
          </w:p>
        </w:tc>
        <w:tc>
          <w:tcPr>
            <w:tcW w:w="5258" w:type="dxa"/>
          </w:tcPr>
          <w:p w:rsidR="00137742" w:rsidRPr="00291D2A" w:rsidRDefault="00137742" w:rsidP="00137742">
            <w:pPr>
              <w:pStyle w:val="a"/>
              <w:jc w:val="left"/>
              <w:rPr>
                <w:sz w:val="20"/>
                <w:szCs w:val="20"/>
                <w:rtl/>
              </w:rPr>
            </w:pPr>
          </w:p>
        </w:tc>
        <w:tc>
          <w:tcPr>
            <w:tcW w:w="1702" w:type="dxa"/>
          </w:tcPr>
          <w:p w:rsidR="00137742" w:rsidRPr="00291D2A" w:rsidRDefault="00137742" w:rsidP="00137742">
            <w:pPr>
              <w:pStyle w:val="a"/>
              <w:jc w:val="left"/>
              <w:rPr>
                <w:sz w:val="20"/>
                <w:szCs w:val="20"/>
              </w:rPr>
            </w:pPr>
          </w:p>
        </w:tc>
      </w:tr>
      <w:tr w:rsidR="00137742" w:rsidRPr="006439B3" w:rsidTr="00815B37">
        <w:trPr>
          <w:trHeight w:val="387"/>
        </w:trPr>
        <w:tc>
          <w:tcPr>
            <w:tcW w:w="1610" w:type="dxa"/>
          </w:tcPr>
          <w:p w:rsidR="00137742" w:rsidRPr="00291D2A" w:rsidRDefault="00137742" w:rsidP="00137742">
            <w:pPr>
              <w:pStyle w:val="a"/>
              <w:jc w:val="left"/>
              <w:rPr>
                <w:sz w:val="20"/>
                <w:szCs w:val="20"/>
                <w:rtl/>
              </w:rPr>
            </w:pPr>
          </w:p>
        </w:tc>
        <w:tc>
          <w:tcPr>
            <w:tcW w:w="5258" w:type="dxa"/>
          </w:tcPr>
          <w:p w:rsidR="00137742" w:rsidRPr="00291D2A" w:rsidRDefault="00137742" w:rsidP="00137742">
            <w:pPr>
              <w:pStyle w:val="a"/>
              <w:jc w:val="left"/>
              <w:rPr>
                <w:sz w:val="20"/>
                <w:szCs w:val="20"/>
                <w:rtl/>
              </w:rPr>
            </w:pPr>
          </w:p>
        </w:tc>
        <w:tc>
          <w:tcPr>
            <w:tcW w:w="1702" w:type="dxa"/>
          </w:tcPr>
          <w:p w:rsidR="00137742" w:rsidRPr="00291D2A" w:rsidRDefault="00137742" w:rsidP="00137742">
            <w:pPr>
              <w:pStyle w:val="a"/>
              <w:jc w:val="left"/>
              <w:rPr>
                <w:sz w:val="20"/>
                <w:szCs w:val="20"/>
                <w:rtl/>
              </w:rPr>
            </w:pPr>
          </w:p>
        </w:tc>
      </w:tr>
    </w:tbl>
    <w:p w:rsidR="00137742" w:rsidRDefault="00137742" w:rsidP="00137742">
      <w:pPr>
        <w:rPr>
          <w:rtl/>
        </w:rPr>
      </w:pPr>
    </w:p>
    <w:p w:rsidR="00815B37" w:rsidRPr="00137742" w:rsidRDefault="00815B37" w:rsidP="00815B37">
      <w:pPr>
        <w:pStyle w:val="Caption"/>
        <w:jc w:val="center"/>
        <w:rPr>
          <w:sz w:val="24"/>
          <w:szCs w:val="24"/>
        </w:rPr>
      </w:pPr>
      <w:bookmarkStart w:id="17" w:name="_Toc437179625"/>
      <w:r w:rsidRPr="00137742">
        <w:rPr>
          <w:rtl/>
        </w:rPr>
        <w:t xml:space="preserve">טבלה </w:t>
      </w:r>
      <w:r w:rsidR="00934055" w:rsidRPr="00137742">
        <w:rPr>
          <w:sz w:val="24"/>
          <w:szCs w:val="24"/>
          <w:rtl/>
        </w:rPr>
        <w:fldChar w:fldCharType="begin"/>
      </w:r>
      <w:r w:rsidRPr="00137742">
        <w:rPr>
          <w:sz w:val="24"/>
          <w:szCs w:val="24"/>
          <w:rtl/>
        </w:rPr>
        <w:instrText xml:space="preserve"> </w:instrText>
      </w:r>
      <w:r w:rsidRPr="00137742">
        <w:rPr>
          <w:rFonts w:hint="cs"/>
          <w:sz w:val="24"/>
          <w:szCs w:val="24"/>
        </w:rPr>
        <w:instrText>SEQ</w:instrText>
      </w:r>
      <w:r w:rsidRPr="00137742">
        <w:rPr>
          <w:rFonts w:hint="cs"/>
          <w:sz w:val="24"/>
          <w:szCs w:val="24"/>
          <w:rtl/>
        </w:rPr>
        <w:instrText xml:space="preserve"> טבלה \* </w:instrText>
      </w:r>
      <w:r w:rsidRPr="00137742">
        <w:rPr>
          <w:rFonts w:hint="cs"/>
          <w:sz w:val="24"/>
          <w:szCs w:val="24"/>
        </w:rPr>
        <w:instrText>ARABIC</w:instrText>
      </w:r>
      <w:r w:rsidRPr="00137742">
        <w:rPr>
          <w:sz w:val="24"/>
          <w:szCs w:val="24"/>
          <w:rtl/>
        </w:rPr>
        <w:instrText xml:space="preserve"> </w:instrText>
      </w:r>
      <w:r w:rsidR="00934055" w:rsidRPr="00137742">
        <w:rPr>
          <w:sz w:val="24"/>
          <w:szCs w:val="24"/>
          <w:rtl/>
        </w:rPr>
        <w:fldChar w:fldCharType="separate"/>
      </w:r>
      <w:r w:rsidR="00BF76D9">
        <w:rPr>
          <w:noProof/>
          <w:sz w:val="24"/>
          <w:szCs w:val="24"/>
          <w:rtl/>
        </w:rPr>
        <w:t>3</w:t>
      </w:r>
      <w:r w:rsidR="00934055" w:rsidRPr="00137742">
        <w:rPr>
          <w:sz w:val="24"/>
          <w:szCs w:val="24"/>
          <w:rtl/>
        </w:rPr>
        <w:fldChar w:fldCharType="end"/>
      </w:r>
      <w:r w:rsidRPr="00137742">
        <w:rPr>
          <w:rFonts w:hint="cs"/>
          <w:sz w:val="24"/>
          <w:szCs w:val="24"/>
          <w:rtl/>
        </w:rPr>
        <w:t xml:space="preserve">: </w:t>
      </w:r>
      <w:r>
        <w:rPr>
          <w:rFonts w:hint="cs"/>
          <w:b w:val="0"/>
          <w:bCs w:val="0"/>
          <w:sz w:val="24"/>
          <w:szCs w:val="24"/>
          <w:rtl/>
        </w:rPr>
        <w:t>פריטי תוכנה</w:t>
      </w:r>
      <w:bookmarkEnd w:id="17"/>
    </w:p>
    <w:tbl>
      <w:tblPr>
        <w:tblStyle w:val="TableGrid"/>
        <w:bidiVisual/>
        <w:tblW w:w="8570" w:type="dxa"/>
        <w:tblLook w:val="0000" w:firstRow="0" w:lastRow="0" w:firstColumn="0" w:lastColumn="0" w:noHBand="0" w:noVBand="0"/>
      </w:tblPr>
      <w:tblGrid>
        <w:gridCol w:w="1610"/>
        <w:gridCol w:w="5258"/>
        <w:gridCol w:w="1702"/>
      </w:tblGrid>
      <w:tr w:rsidR="00137742" w:rsidRPr="00E24BF5" w:rsidTr="00815B37">
        <w:trPr>
          <w:trHeight w:val="390"/>
        </w:trPr>
        <w:tc>
          <w:tcPr>
            <w:tcW w:w="1610" w:type="dxa"/>
            <w:shd w:val="clear" w:color="auto" w:fill="D9D9D9" w:themeFill="background1" w:themeFillShade="D9"/>
          </w:tcPr>
          <w:p w:rsidR="00137742" w:rsidRPr="00E24BF5" w:rsidRDefault="00815B37" w:rsidP="00815B37">
            <w:pPr>
              <w:pStyle w:val="a"/>
              <w:jc w:val="left"/>
              <w:rPr>
                <w:b/>
                <w:bCs/>
                <w:sz w:val="20"/>
                <w:szCs w:val="20"/>
              </w:rPr>
            </w:pPr>
            <w:r>
              <w:rPr>
                <w:rFonts w:hint="cs"/>
                <w:b/>
                <w:bCs/>
                <w:sz w:val="20"/>
                <w:szCs w:val="20"/>
                <w:rtl/>
              </w:rPr>
              <w:t>פריט</w:t>
            </w:r>
          </w:p>
        </w:tc>
        <w:tc>
          <w:tcPr>
            <w:tcW w:w="5258" w:type="dxa"/>
            <w:shd w:val="clear" w:color="auto" w:fill="D9D9D9" w:themeFill="background1" w:themeFillShade="D9"/>
          </w:tcPr>
          <w:p w:rsidR="00137742" w:rsidRPr="00E24BF5" w:rsidRDefault="00137742" w:rsidP="00815B37">
            <w:pPr>
              <w:pStyle w:val="a"/>
              <w:jc w:val="left"/>
              <w:rPr>
                <w:b/>
                <w:bCs/>
                <w:sz w:val="20"/>
                <w:szCs w:val="20"/>
              </w:rPr>
            </w:pPr>
            <w:r w:rsidRPr="00E24BF5">
              <w:rPr>
                <w:rFonts w:hint="cs"/>
                <w:b/>
                <w:bCs/>
                <w:sz w:val="20"/>
                <w:szCs w:val="20"/>
                <w:rtl/>
              </w:rPr>
              <w:t>מהות</w:t>
            </w:r>
          </w:p>
        </w:tc>
        <w:tc>
          <w:tcPr>
            <w:tcW w:w="1702" w:type="dxa"/>
            <w:shd w:val="clear" w:color="auto" w:fill="D9D9D9" w:themeFill="background1" w:themeFillShade="D9"/>
          </w:tcPr>
          <w:p w:rsidR="00137742" w:rsidRPr="00E24BF5" w:rsidRDefault="00137742" w:rsidP="00815B37">
            <w:pPr>
              <w:pStyle w:val="a"/>
              <w:jc w:val="left"/>
              <w:rPr>
                <w:b/>
                <w:bCs/>
                <w:sz w:val="20"/>
                <w:szCs w:val="20"/>
                <w:rtl/>
              </w:rPr>
            </w:pPr>
            <w:r>
              <w:rPr>
                <w:rFonts w:hint="cs"/>
                <w:b/>
                <w:bCs/>
                <w:sz w:val="20"/>
                <w:szCs w:val="20"/>
                <w:rtl/>
              </w:rPr>
              <w:t>דרישות נתמכות</w:t>
            </w:r>
          </w:p>
        </w:tc>
      </w:tr>
      <w:tr w:rsidR="00137742" w:rsidRPr="006439B3" w:rsidTr="00815B37">
        <w:trPr>
          <w:trHeight w:val="387"/>
        </w:trPr>
        <w:tc>
          <w:tcPr>
            <w:tcW w:w="1610" w:type="dxa"/>
          </w:tcPr>
          <w:p w:rsidR="00137742" w:rsidRPr="006439B3" w:rsidRDefault="00137742" w:rsidP="00815B37">
            <w:pPr>
              <w:pStyle w:val="a"/>
              <w:jc w:val="left"/>
              <w:rPr>
                <w:sz w:val="20"/>
                <w:szCs w:val="20"/>
                <w:rtl/>
              </w:rPr>
            </w:pPr>
          </w:p>
        </w:tc>
        <w:tc>
          <w:tcPr>
            <w:tcW w:w="5258" w:type="dxa"/>
          </w:tcPr>
          <w:p w:rsidR="00137742" w:rsidRPr="006439B3" w:rsidRDefault="00137742" w:rsidP="00815B37">
            <w:pPr>
              <w:pStyle w:val="a"/>
              <w:jc w:val="left"/>
              <w:rPr>
                <w:sz w:val="20"/>
                <w:szCs w:val="20"/>
                <w:rtl/>
              </w:rPr>
            </w:pPr>
          </w:p>
        </w:tc>
        <w:tc>
          <w:tcPr>
            <w:tcW w:w="1702" w:type="dxa"/>
          </w:tcPr>
          <w:p w:rsidR="00137742" w:rsidRPr="006439B3" w:rsidRDefault="00137742" w:rsidP="00815B37">
            <w:pPr>
              <w:pStyle w:val="a"/>
              <w:jc w:val="left"/>
              <w:rPr>
                <w:sz w:val="20"/>
                <w:szCs w:val="20"/>
              </w:rPr>
            </w:pPr>
          </w:p>
        </w:tc>
      </w:tr>
      <w:tr w:rsidR="00137742" w:rsidRPr="006439B3" w:rsidTr="00815B37">
        <w:trPr>
          <w:trHeight w:val="387"/>
        </w:trPr>
        <w:tc>
          <w:tcPr>
            <w:tcW w:w="1610" w:type="dxa"/>
          </w:tcPr>
          <w:p w:rsidR="00137742" w:rsidRDefault="00137742" w:rsidP="00815B37">
            <w:pPr>
              <w:pStyle w:val="a"/>
              <w:jc w:val="left"/>
              <w:rPr>
                <w:sz w:val="20"/>
                <w:szCs w:val="20"/>
                <w:rtl/>
              </w:rPr>
            </w:pPr>
          </w:p>
        </w:tc>
        <w:tc>
          <w:tcPr>
            <w:tcW w:w="5258" w:type="dxa"/>
          </w:tcPr>
          <w:p w:rsidR="00137742" w:rsidRDefault="00137742" w:rsidP="00815B37">
            <w:pPr>
              <w:pStyle w:val="a"/>
              <w:jc w:val="left"/>
              <w:rPr>
                <w:sz w:val="20"/>
                <w:szCs w:val="20"/>
                <w:rtl/>
              </w:rPr>
            </w:pPr>
          </w:p>
        </w:tc>
        <w:tc>
          <w:tcPr>
            <w:tcW w:w="1702" w:type="dxa"/>
          </w:tcPr>
          <w:p w:rsidR="00137742" w:rsidRPr="006439B3" w:rsidRDefault="00137742" w:rsidP="00815B37">
            <w:pPr>
              <w:pStyle w:val="a"/>
              <w:jc w:val="left"/>
              <w:rPr>
                <w:sz w:val="20"/>
                <w:szCs w:val="20"/>
                <w:rtl/>
              </w:rPr>
            </w:pPr>
          </w:p>
        </w:tc>
      </w:tr>
    </w:tbl>
    <w:p w:rsidR="00137742" w:rsidRDefault="00137742" w:rsidP="00BF76D9">
      <w:pPr>
        <w:rPr>
          <w:rtl/>
        </w:rPr>
      </w:pPr>
    </w:p>
    <w:p w:rsidR="00815B37" w:rsidRPr="00137742" w:rsidRDefault="00815B37" w:rsidP="00815B37">
      <w:pPr>
        <w:pStyle w:val="Caption"/>
        <w:jc w:val="center"/>
        <w:rPr>
          <w:sz w:val="24"/>
          <w:szCs w:val="24"/>
        </w:rPr>
      </w:pPr>
      <w:bookmarkStart w:id="18" w:name="_Toc437179626"/>
      <w:r w:rsidRPr="00137742">
        <w:rPr>
          <w:rtl/>
        </w:rPr>
        <w:t xml:space="preserve">טבלה </w:t>
      </w:r>
      <w:r w:rsidR="00934055" w:rsidRPr="00137742">
        <w:rPr>
          <w:sz w:val="24"/>
          <w:szCs w:val="24"/>
          <w:rtl/>
        </w:rPr>
        <w:fldChar w:fldCharType="begin"/>
      </w:r>
      <w:r w:rsidRPr="00137742">
        <w:rPr>
          <w:sz w:val="24"/>
          <w:szCs w:val="24"/>
          <w:rtl/>
        </w:rPr>
        <w:instrText xml:space="preserve"> </w:instrText>
      </w:r>
      <w:r w:rsidRPr="00137742">
        <w:rPr>
          <w:rFonts w:hint="cs"/>
          <w:sz w:val="24"/>
          <w:szCs w:val="24"/>
        </w:rPr>
        <w:instrText>SEQ</w:instrText>
      </w:r>
      <w:r w:rsidRPr="00137742">
        <w:rPr>
          <w:rFonts w:hint="cs"/>
          <w:sz w:val="24"/>
          <w:szCs w:val="24"/>
          <w:rtl/>
        </w:rPr>
        <w:instrText xml:space="preserve"> טבלה \* </w:instrText>
      </w:r>
      <w:r w:rsidRPr="00137742">
        <w:rPr>
          <w:rFonts w:hint="cs"/>
          <w:sz w:val="24"/>
          <w:szCs w:val="24"/>
        </w:rPr>
        <w:instrText>ARABIC</w:instrText>
      </w:r>
      <w:r w:rsidRPr="00137742">
        <w:rPr>
          <w:sz w:val="24"/>
          <w:szCs w:val="24"/>
          <w:rtl/>
        </w:rPr>
        <w:instrText xml:space="preserve"> </w:instrText>
      </w:r>
      <w:r w:rsidR="00934055" w:rsidRPr="00137742">
        <w:rPr>
          <w:sz w:val="24"/>
          <w:szCs w:val="24"/>
          <w:rtl/>
        </w:rPr>
        <w:fldChar w:fldCharType="separate"/>
      </w:r>
      <w:r w:rsidR="00BF76D9">
        <w:rPr>
          <w:noProof/>
          <w:sz w:val="24"/>
          <w:szCs w:val="24"/>
          <w:rtl/>
        </w:rPr>
        <w:t>4</w:t>
      </w:r>
      <w:r w:rsidR="00934055" w:rsidRPr="00137742">
        <w:rPr>
          <w:sz w:val="24"/>
          <w:szCs w:val="24"/>
          <w:rtl/>
        </w:rPr>
        <w:fldChar w:fldCharType="end"/>
      </w:r>
      <w:r w:rsidRPr="00137742">
        <w:rPr>
          <w:rFonts w:hint="cs"/>
          <w:sz w:val="24"/>
          <w:szCs w:val="24"/>
          <w:rtl/>
        </w:rPr>
        <w:t xml:space="preserve">: </w:t>
      </w:r>
      <w:r>
        <w:rPr>
          <w:rFonts w:hint="cs"/>
          <w:b w:val="0"/>
          <w:bCs w:val="0"/>
          <w:sz w:val="24"/>
          <w:szCs w:val="24"/>
          <w:rtl/>
        </w:rPr>
        <w:t>ממשקי תקשורת</w:t>
      </w:r>
      <w:r w:rsidR="00B030DF">
        <w:rPr>
          <w:rFonts w:hint="cs"/>
          <w:b w:val="0"/>
          <w:bCs w:val="0"/>
          <w:sz w:val="24"/>
          <w:szCs w:val="24"/>
          <w:rtl/>
        </w:rPr>
        <w:t xml:space="preserve"> (פיזיים) ופרוטוקולים</w:t>
      </w:r>
      <w:bookmarkEnd w:id="18"/>
    </w:p>
    <w:tbl>
      <w:tblPr>
        <w:tblStyle w:val="TableGrid"/>
        <w:bidiVisual/>
        <w:tblW w:w="5000" w:type="pct"/>
        <w:tblLook w:val="0000" w:firstRow="0" w:lastRow="0" w:firstColumn="0" w:lastColumn="0" w:noHBand="0" w:noVBand="0"/>
      </w:tblPr>
      <w:tblGrid>
        <w:gridCol w:w="598"/>
        <w:gridCol w:w="598"/>
        <w:gridCol w:w="543"/>
        <w:gridCol w:w="2617"/>
        <w:gridCol w:w="3065"/>
        <w:gridCol w:w="1101"/>
      </w:tblGrid>
      <w:tr w:rsidR="00BF76D9" w:rsidRPr="003D3F33" w:rsidTr="00BF76D9">
        <w:trPr>
          <w:trHeight w:val="390"/>
        </w:trPr>
        <w:tc>
          <w:tcPr>
            <w:tcW w:w="313" w:type="pct"/>
            <w:shd w:val="clear" w:color="auto" w:fill="D9D9D9" w:themeFill="background1" w:themeFillShade="D9"/>
          </w:tcPr>
          <w:p w:rsidR="00BF76D9" w:rsidRPr="00E24BF5" w:rsidRDefault="00BF76D9" w:rsidP="0033067F">
            <w:pPr>
              <w:pStyle w:val="a"/>
              <w:jc w:val="left"/>
              <w:rPr>
                <w:b/>
                <w:bCs/>
                <w:sz w:val="20"/>
                <w:szCs w:val="20"/>
              </w:rPr>
            </w:pPr>
            <w:r>
              <w:rPr>
                <w:rFonts w:hint="cs"/>
                <w:b/>
                <w:bCs/>
                <w:sz w:val="20"/>
                <w:szCs w:val="20"/>
                <w:rtl/>
              </w:rPr>
              <w:t>צומת</w:t>
            </w:r>
          </w:p>
        </w:tc>
        <w:tc>
          <w:tcPr>
            <w:tcW w:w="328" w:type="pct"/>
            <w:shd w:val="clear" w:color="auto" w:fill="D9D9D9" w:themeFill="background1" w:themeFillShade="D9"/>
          </w:tcPr>
          <w:p w:rsidR="00BF76D9" w:rsidRPr="00E24BF5" w:rsidRDefault="00BF76D9" w:rsidP="0033067F">
            <w:pPr>
              <w:pStyle w:val="a"/>
              <w:jc w:val="left"/>
              <w:rPr>
                <w:b/>
                <w:bCs/>
                <w:sz w:val="20"/>
                <w:szCs w:val="20"/>
                <w:rtl/>
              </w:rPr>
            </w:pPr>
            <w:r>
              <w:rPr>
                <w:rFonts w:hint="cs"/>
                <w:b/>
                <w:bCs/>
                <w:sz w:val="20"/>
                <w:szCs w:val="20"/>
                <w:rtl/>
              </w:rPr>
              <w:t>צומת</w:t>
            </w:r>
          </w:p>
        </w:tc>
        <w:tc>
          <w:tcPr>
            <w:tcW w:w="228" w:type="pct"/>
            <w:shd w:val="clear" w:color="auto" w:fill="D9D9D9" w:themeFill="background1" w:themeFillShade="D9"/>
          </w:tcPr>
          <w:p w:rsidR="00BF76D9" w:rsidRDefault="00BF76D9" w:rsidP="0033067F">
            <w:pPr>
              <w:pStyle w:val="a"/>
              <w:jc w:val="left"/>
              <w:rPr>
                <w:b/>
                <w:bCs/>
                <w:sz w:val="20"/>
                <w:szCs w:val="20"/>
                <w:rtl/>
              </w:rPr>
            </w:pPr>
            <w:r>
              <w:rPr>
                <w:rFonts w:hint="cs"/>
                <w:b/>
                <w:bCs/>
                <w:sz w:val="20"/>
                <w:szCs w:val="20"/>
                <w:rtl/>
              </w:rPr>
              <w:t>כיוון</w:t>
            </w:r>
          </w:p>
        </w:tc>
        <w:tc>
          <w:tcPr>
            <w:tcW w:w="1586" w:type="pct"/>
            <w:shd w:val="clear" w:color="auto" w:fill="D9D9D9" w:themeFill="background1" w:themeFillShade="D9"/>
          </w:tcPr>
          <w:p w:rsidR="00BF76D9" w:rsidRPr="00E24BF5" w:rsidRDefault="00BF76D9" w:rsidP="0033067F">
            <w:pPr>
              <w:pStyle w:val="a"/>
              <w:jc w:val="left"/>
              <w:rPr>
                <w:b/>
                <w:bCs/>
                <w:sz w:val="20"/>
                <w:szCs w:val="20"/>
              </w:rPr>
            </w:pPr>
            <w:r>
              <w:rPr>
                <w:rFonts w:hint="cs"/>
                <w:b/>
                <w:bCs/>
                <w:sz w:val="20"/>
                <w:szCs w:val="20"/>
                <w:rtl/>
              </w:rPr>
              <w:t>תוכן</w:t>
            </w:r>
          </w:p>
        </w:tc>
        <w:tc>
          <w:tcPr>
            <w:tcW w:w="1849" w:type="pct"/>
            <w:shd w:val="clear" w:color="auto" w:fill="D9D9D9" w:themeFill="background1" w:themeFillShade="D9"/>
          </w:tcPr>
          <w:p w:rsidR="00BF76D9" w:rsidRPr="00E24BF5" w:rsidRDefault="00BF76D9" w:rsidP="0033067F">
            <w:pPr>
              <w:pStyle w:val="a"/>
              <w:jc w:val="left"/>
              <w:rPr>
                <w:b/>
                <w:bCs/>
                <w:sz w:val="20"/>
                <w:szCs w:val="20"/>
                <w:rtl/>
              </w:rPr>
            </w:pPr>
            <w:r>
              <w:rPr>
                <w:rFonts w:hint="cs"/>
                <w:b/>
                <w:bCs/>
                <w:sz w:val="20"/>
                <w:szCs w:val="20"/>
                <w:rtl/>
              </w:rPr>
              <w:t>תווך / פרוטוקול</w:t>
            </w:r>
          </w:p>
        </w:tc>
        <w:tc>
          <w:tcPr>
            <w:tcW w:w="696" w:type="pct"/>
            <w:shd w:val="clear" w:color="auto" w:fill="D9D9D9" w:themeFill="background1" w:themeFillShade="D9"/>
          </w:tcPr>
          <w:p w:rsidR="00BF76D9" w:rsidRPr="00E24BF5" w:rsidRDefault="00BF76D9" w:rsidP="0033067F">
            <w:pPr>
              <w:pStyle w:val="a"/>
              <w:jc w:val="left"/>
              <w:rPr>
                <w:b/>
                <w:bCs/>
                <w:sz w:val="20"/>
                <w:szCs w:val="20"/>
                <w:rtl/>
              </w:rPr>
            </w:pPr>
            <w:r>
              <w:rPr>
                <w:rFonts w:hint="cs"/>
                <w:b/>
                <w:bCs/>
                <w:sz w:val="20"/>
                <w:szCs w:val="20"/>
                <w:rtl/>
              </w:rPr>
              <w:t>דרישות נתמכות</w:t>
            </w:r>
          </w:p>
        </w:tc>
      </w:tr>
      <w:tr w:rsidR="00BF76D9" w:rsidRPr="006439B3" w:rsidTr="00BF76D9">
        <w:trPr>
          <w:trHeight w:val="387"/>
        </w:trPr>
        <w:tc>
          <w:tcPr>
            <w:tcW w:w="313" w:type="pct"/>
          </w:tcPr>
          <w:p w:rsidR="00BF76D9" w:rsidRPr="006439B3" w:rsidRDefault="00BF76D9" w:rsidP="0033067F">
            <w:pPr>
              <w:pStyle w:val="a"/>
              <w:jc w:val="left"/>
              <w:rPr>
                <w:sz w:val="20"/>
                <w:szCs w:val="20"/>
                <w:rtl/>
              </w:rPr>
            </w:pPr>
          </w:p>
        </w:tc>
        <w:tc>
          <w:tcPr>
            <w:tcW w:w="328" w:type="pct"/>
          </w:tcPr>
          <w:p w:rsidR="00BF76D9" w:rsidRDefault="00BF76D9" w:rsidP="0033067F">
            <w:pPr>
              <w:pStyle w:val="a"/>
              <w:jc w:val="left"/>
              <w:rPr>
                <w:sz w:val="20"/>
                <w:szCs w:val="20"/>
                <w:rtl/>
              </w:rPr>
            </w:pPr>
          </w:p>
        </w:tc>
        <w:tc>
          <w:tcPr>
            <w:tcW w:w="228" w:type="pct"/>
          </w:tcPr>
          <w:p w:rsidR="00BF76D9" w:rsidRDefault="00BF76D9" w:rsidP="00BF76D9">
            <w:pPr>
              <w:pStyle w:val="a"/>
              <w:jc w:val="left"/>
              <w:rPr>
                <w:sz w:val="20"/>
                <w:szCs w:val="20"/>
                <w:rtl/>
              </w:rPr>
            </w:pPr>
            <w:r>
              <w:rPr>
                <w:rFonts w:hint="cs"/>
                <w:sz w:val="20"/>
                <w:szCs w:val="20"/>
                <w:rtl/>
              </w:rPr>
              <w:t>&lt;</w:t>
            </w:r>
          </w:p>
          <w:p w:rsidR="00BF76D9" w:rsidRDefault="00BF76D9" w:rsidP="00BF76D9">
            <w:pPr>
              <w:pStyle w:val="a"/>
              <w:jc w:val="left"/>
              <w:rPr>
                <w:sz w:val="20"/>
                <w:szCs w:val="20"/>
                <w:rtl/>
              </w:rPr>
            </w:pPr>
            <w:r>
              <w:rPr>
                <w:rFonts w:hint="cs"/>
                <w:sz w:val="20"/>
                <w:szCs w:val="20"/>
                <w:rtl/>
              </w:rPr>
              <w:t>&gt;</w:t>
            </w:r>
          </w:p>
          <w:p w:rsidR="00BF76D9" w:rsidRDefault="00BF76D9" w:rsidP="00BF76D9">
            <w:pPr>
              <w:pStyle w:val="a"/>
              <w:jc w:val="left"/>
              <w:rPr>
                <w:sz w:val="20"/>
                <w:szCs w:val="20"/>
                <w:rtl/>
              </w:rPr>
            </w:pPr>
            <w:r>
              <w:rPr>
                <w:rFonts w:hint="cs"/>
                <w:sz w:val="20"/>
                <w:szCs w:val="20"/>
                <w:rtl/>
              </w:rPr>
              <w:t>&lt;&gt;</w:t>
            </w:r>
          </w:p>
        </w:tc>
        <w:tc>
          <w:tcPr>
            <w:tcW w:w="1586" w:type="pct"/>
          </w:tcPr>
          <w:p w:rsidR="00BF76D9" w:rsidRPr="006439B3" w:rsidRDefault="00BF76D9" w:rsidP="0033067F">
            <w:pPr>
              <w:pStyle w:val="a"/>
              <w:jc w:val="left"/>
              <w:rPr>
                <w:sz w:val="20"/>
                <w:szCs w:val="20"/>
                <w:rtl/>
              </w:rPr>
            </w:pPr>
          </w:p>
        </w:tc>
        <w:tc>
          <w:tcPr>
            <w:tcW w:w="1849" w:type="pct"/>
          </w:tcPr>
          <w:p w:rsidR="00BF76D9" w:rsidRPr="006439B3" w:rsidRDefault="00BF76D9" w:rsidP="0033067F">
            <w:pPr>
              <w:pStyle w:val="a"/>
              <w:jc w:val="left"/>
              <w:rPr>
                <w:sz w:val="20"/>
                <w:szCs w:val="20"/>
              </w:rPr>
            </w:pPr>
          </w:p>
        </w:tc>
        <w:tc>
          <w:tcPr>
            <w:tcW w:w="696" w:type="pct"/>
          </w:tcPr>
          <w:p w:rsidR="00BF76D9" w:rsidRPr="006439B3" w:rsidRDefault="00BF76D9" w:rsidP="0033067F">
            <w:pPr>
              <w:pStyle w:val="a"/>
              <w:jc w:val="left"/>
              <w:rPr>
                <w:sz w:val="20"/>
                <w:szCs w:val="20"/>
              </w:rPr>
            </w:pPr>
          </w:p>
        </w:tc>
      </w:tr>
      <w:tr w:rsidR="00BF76D9" w:rsidRPr="006439B3" w:rsidTr="00BF76D9">
        <w:trPr>
          <w:trHeight w:val="387"/>
        </w:trPr>
        <w:tc>
          <w:tcPr>
            <w:tcW w:w="313" w:type="pct"/>
          </w:tcPr>
          <w:p w:rsidR="00BF76D9" w:rsidRDefault="00BF76D9" w:rsidP="0033067F">
            <w:pPr>
              <w:pStyle w:val="a"/>
              <w:jc w:val="left"/>
              <w:rPr>
                <w:sz w:val="20"/>
                <w:szCs w:val="20"/>
                <w:rtl/>
              </w:rPr>
            </w:pPr>
          </w:p>
        </w:tc>
        <w:tc>
          <w:tcPr>
            <w:tcW w:w="328" w:type="pct"/>
          </w:tcPr>
          <w:p w:rsidR="00BF76D9" w:rsidRDefault="00BF76D9" w:rsidP="0033067F">
            <w:pPr>
              <w:pStyle w:val="a"/>
              <w:jc w:val="left"/>
              <w:rPr>
                <w:sz w:val="20"/>
                <w:szCs w:val="20"/>
                <w:rtl/>
              </w:rPr>
            </w:pPr>
          </w:p>
        </w:tc>
        <w:tc>
          <w:tcPr>
            <w:tcW w:w="228" w:type="pct"/>
          </w:tcPr>
          <w:p w:rsidR="00BF76D9" w:rsidRDefault="00BF76D9" w:rsidP="0033067F">
            <w:pPr>
              <w:pStyle w:val="a"/>
              <w:jc w:val="left"/>
              <w:rPr>
                <w:sz w:val="20"/>
                <w:szCs w:val="20"/>
                <w:rtl/>
              </w:rPr>
            </w:pPr>
          </w:p>
        </w:tc>
        <w:tc>
          <w:tcPr>
            <w:tcW w:w="1586" w:type="pct"/>
          </w:tcPr>
          <w:p w:rsidR="00BF76D9" w:rsidRDefault="00BF76D9" w:rsidP="0033067F">
            <w:pPr>
              <w:pStyle w:val="a"/>
              <w:jc w:val="left"/>
              <w:rPr>
                <w:sz w:val="20"/>
                <w:szCs w:val="20"/>
                <w:rtl/>
              </w:rPr>
            </w:pPr>
          </w:p>
        </w:tc>
        <w:tc>
          <w:tcPr>
            <w:tcW w:w="1849" w:type="pct"/>
          </w:tcPr>
          <w:p w:rsidR="00BF76D9" w:rsidRPr="006439B3" w:rsidRDefault="00BF76D9" w:rsidP="0033067F">
            <w:pPr>
              <w:pStyle w:val="a"/>
              <w:jc w:val="left"/>
              <w:rPr>
                <w:sz w:val="20"/>
                <w:szCs w:val="20"/>
                <w:rtl/>
              </w:rPr>
            </w:pPr>
          </w:p>
        </w:tc>
        <w:tc>
          <w:tcPr>
            <w:tcW w:w="696" w:type="pct"/>
          </w:tcPr>
          <w:p w:rsidR="00BF76D9" w:rsidRPr="006439B3" w:rsidRDefault="00BF76D9" w:rsidP="0033067F">
            <w:pPr>
              <w:pStyle w:val="a"/>
              <w:jc w:val="left"/>
              <w:rPr>
                <w:sz w:val="20"/>
                <w:szCs w:val="20"/>
                <w:rtl/>
              </w:rPr>
            </w:pPr>
          </w:p>
        </w:tc>
      </w:tr>
    </w:tbl>
    <w:p w:rsidR="00137742" w:rsidRDefault="00137742" w:rsidP="00137742">
      <w:pPr>
        <w:rPr>
          <w:rtl/>
        </w:rPr>
      </w:pPr>
    </w:p>
    <w:p w:rsidR="00727980" w:rsidRDefault="00727980" w:rsidP="00727980">
      <w:pPr>
        <w:pStyle w:val="Heading2"/>
        <w:rPr>
          <w:rtl/>
        </w:rPr>
      </w:pPr>
      <w:bookmarkStart w:id="19" w:name="_Toc437179656"/>
      <w:r>
        <w:rPr>
          <w:rFonts w:hint="cs"/>
          <w:rtl/>
        </w:rPr>
        <w:t>ארכיטקטורה לוגית</w:t>
      </w:r>
      <w:bookmarkEnd w:id="19"/>
    </w:p>
    <w:p w:rsidR="00727980" w:rsidRDefault="00727980" w:rsidP="000E2211">
      <w:pPr>
        <w:rPr>
          <w:rtl/>
        </w:rPr>
      </w:pPr>
      <w:r>
        <w:rPr>
          <w:rFonts w:hint="cs"/>
          <w:rtl/>
        </w:rPr>
        <w:t>הארכיטקטורה הלוגית של המערכת, המפרטת את רכיבי התוכנה ואת ממשקיהם מתוארת ב</w:t>
      </w:r>
      <w:r w:rsidR="000E2211">
        <w:rPr>
          <w:rFonts w:hint="cs"/>
          <w:rtl/>
        </w:rPr>
        <w:t>תרשימ/ים</w:t>
      </w:r>
      <w:r>
        <w:rPr>
          <w:rFonts w:hint="cs"/>
          <w:rtl/>
        </w:rPr>
        <w:t xml:space="preserve"> הבא</w:t>
      </w:r>
      <w:r w:rsidR="000E2211">
        <w:rPr>
          <w:rFonts w:hint="cs"/>
          <w:rtl/>
        </w:rPr>
        <w:t>/</w:t>
      </w:r>
      <w:r>
        <w:rPr>
          <w:rFonts w:hint="cs"/>
          <w:rtl/>
        </w:rPr>
        <w:t>ים.</w:t>
      </w:r>
      <w:r w:rsidR="000E2211">
        <w:rPr>
          <w:rFonts w:hint="cs"/>
          <w:rtl/>
        </w:rPr>
        <w:t xml:space="preserve"> הפריטים והממשקים מפורטים בטבלאות המלוות כל תרשים.</w:t>
      </w:r>
    </w:p>
    <w:p w:rsidR="00727980" w:rsidRDefault="00727980" w:rsidP="00727980">
      <w:pPr>
        <w:rPr>
          <w:color w:val="0000FF"/>
          <w:rtl/>
        </w:rPr>
      </w:pPr>
      <w:r>
        <w:rPr>
          <w:rFonts w:hint="cs"/>
          <w:color w:val="0000FF"/>
          <w:rtl/>
        </w:rPr>
        <w:t xml:space="preserve">יש לערוך תרשימ/י רכיבים </w:t>
      </w:r>
      <w:r>
        <w:rPr>
          <w:color w:val="0000FF"/>
        </w:rPr>
        <w:t>(Component Diagram(s))</w:t>
      </w:r>
      <w:r>
        <w:rPr>
          <w:rFonts w:hint="cs"/>
          <w:color w:val="0000FF"/>
          <w:rtl/>
        </w:rPr>
        <w:t xml:space="preserve"> בהתאם לצורך. מומלץ לערוך תרשים נפרד לכל פריט תוכנה או צומת חומרה, אולם אם התוכנה איננה גדולה ניתן לערוך תרשים אחד לכולה.</w:t>
      </w:r>
    </w:p>
    <w:p w:rsidR="00BF76D9" w:rsidRDefault="00BF76D9" w:rsidP="00BF76D9">
      <w:pPr>
        <w:pStyle w:val="Heading3"/>
        <w:rPr>
          <w:rtl/>
        </w:rPr>
      </w:pPr>
      <w:bookmarkStart w:id="20" w:name="_Toc437179657"/>
      <w:r>
        <w:rPr>
          <w:rFonts w:hint="cs"/>
          <w:rtl/>
        </w:rPr>
        <w:t>ארכיטקטורה לוגית ל</w:t>
      </w:r>
      <w:r w:rsidRPr="00BF76D9">
        <w:rPr>
          <w:rFonts w:hint="cs"/>
          <w:color w:val="FF0000"/>
          <w:rtl/>
        </w:rPr>
        <w:t>&lt;פריט/צומת/תוכנת&gt;</w:t>
      </w:r>
      <w:r>
        <w:rPr>
          <w:rFonts w:hint="cs"/>
          <w:rtl/>
        </w:rPr>
        <w:t xml:space="preserve"> </w:t>
      </w:r>
      <w:r w:rsidRPr="00BF76D9">
        <w:rPr>
          <w:rFonts w:hint="cs"/>
          <w:color w:val="FF0000"/>
          <w:rtl/>
        </w:rPr>
        <w:t>&lt;שם הפריט/הצומת/התוכנה&gt;</w:t>
      </w:r>
      <w:bookmarkEnd w:id="20"/>
    </w:p>
    <w:p w:rsidR="00727980" w:rsidRDefault="00856825" w:rsidP="00727980">
      <w:pPr>
        <w:jc w:val="center"/>
        <w:rPr>
          <w:rtl/>
        </w:rPr>
      </w:pPr>
      <w:r>
        <w:rPr>
          <w:noProof/>
          <w:color w:val="FF0000"/>
        </w:rPr>
        <mc:AlternateContent>
          <mc:Choice Requires="wps">
            <w:drawing>
              <wp:inline distT="0" distB="0" distL="0" distR="0" wp14:anchorId="69FE4504" wp14:editId="5AAAA76F">
                <wp:extent cx="1621155" cy="1202055"/>
                <wp:effectExtent l="8890" t="10160" r="8255" b="6985"/>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155" cy="1202055"/>
                        </a:xfrm>
                        <a:prstGeom prst="roundRect">
                          <a:avLst>
                            <a:gd name="adj" fmla="val 16667"/>
                          </a:avLst>
                        </a:prstGeom>
                        <a:solidFill>
                          <a:srgbClr val="FFFFFF"/>
                        </a:solidFill>
                        <a:ln w="9525">
                          <a:solidFill>
                            <a:srgbClr val="FF0000"/>
                          </a:solidFill>
                          <a:round/>
                          <a:headEnd/>
                          <a:tailEnd/>
                        </a:ln>
                      </wps:spPr>
                      <wps:txbx>
                        <w:txbxContent>
                          <w:p w:rsidR="000310C6" w:rsidRPr="00994FDB" w:rsidRDefault="000310C6" w:rsidP="00727980">
                            <w:pPr>
                              <w:ind w:left="0"/>
                              <w:jc w:val="center"/>
                              <w:rPr>
                                <w:color w:val="FF0000"/>
                              </w:rPr>
                            </w:pPr>
                            <w:r>
                              <w:rPr>
                                <w:rFonts w:hint="cs"/>
                                <w:color w:val="FF0000"/>
                              </w:rPr>
                              <w:t>C</w:t>
                            </w:r>
                            <w:r>
                              <w:rPr>
                                <w:color w:val="FF0000"/>
                              </w:rPr>
                              <w:t>omponent Diagram</w:t>
                            </w:r>
                          </w:p>
                        </w:txbxContent>
                      </wps:txbx>
                      <wps:bodyPr rot="0" vert="horz" wrap="square" lIns="91440" tIns="45720" rIns="91440" bIns="45720" anchor="t" anchorCtr="0" upright="1">
                        <a:noAutofit/>
                      </wps:bodyPr>
                    </wps:wsp>
                  </a:graphicData>
                </a:graphic>
              </wp:inline>
            </w:drawing>
          </mc:Choice>
          <mc:Fallback>
            <w:pict>
              <v:roundrect id="AutoShape 5" o:spid="_x0000_s1028" style="width:127.65pt;height:9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" strokecolor="red">
                <v:textbox>
                  <w:txbxContent>
                    <w:p w:rsidR="000310C6" w:rsidRPr="00994FDB" w:rsidRDefault="000310C6" w:rsidP="00727980">
                      <w:pPr>
                        <w:ind w:left="0"/>
                        <w:jc w:val="center"/>
                        <w:rPr>
                          <w:color w:val="FF0000"/>
                        </w:rPr>
                      </w:pPr>
                      <w:r>
                        <w:rPr>
                          <w:rFonts w:hint="cs"/>
                          <w:color w:val="FF0000"/>
                        </w:rPr>
                        <w:t>C</w:t>
                      </w:r>
                      <w:r>
                        <w:rPr>
                          <w:color w:val="FF0000"/>
                        </w:rPr>
                        <w:t>omponent Diagram</w:t>
                      </w:r>
                    </w:p>
                  </w:txbxContent>
                </v:textbox>
                <w10:anchorlock/>
              </v:roundrect>
            </w:pict>
          </mc:Fallback>
        </mc:AlternateContent>
      </w:r>
    </w:p>
    <w:p w:rsidR="00727980" w:rsidRDefault="00727980" w:rsidP="00BF76D9">
      <w:pPr>
        <w:pStyle w:val="Caption"/>
        <w:jc w:val="center"/>
        <w:rPr>
          <w:rtl/>
        </w:rPr>
      </w:pPr>
      <w:bookmarkStart w:id="21" w:name="_Toc437179630"/>
      <w:r>
        <w:rPr>
          <w:rtl/>
        </w:rPr>
        <w:t xml:space="preserve">איור </w:t>
      </w:r>
      <w:r w:rsidR="00934055">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sidR="00934055">
        <w:rPr>
          <w:rtl/>
        </w:rPr>
        <w:fldChar w:fldCharType="separate"/>
      </w:r>
      <w:r>
        <w:rPr>
          <w:noProof/>
          <w:rtl/>
        </w:rPr>
        <w:t>3</w:t>
      </w:r>
      <w:r w:rsidR="00934055">
        <w:rPr>
          <w:rtl/>
        </w:rPr>
        <w:fldChar w:fldCharType="end"/>
      </w:r>
      <w:r>
        <w:rPr>
          <w:rFonts w:hint="cs"/>
          <w:rtl/>
        </w:rPr>
        <w:t xml:space="preserve">: </w:t>
      </w:r>
      <w:r>
        <w:rPr>
          <w:rFonts w:hint="cs"/>
          <w:b w:val="0"/>
          <w:bCs w:val="0"/>
          <w:rtl/>
        </w:rPr>
        <w:t>הארכיטקטורה הלוגית (רכיבים וממשקים) של</w:t>
      </w:r>
      <w:r w:rsidRPr="00590FAD">
        <w:rPr>
          <w:rFonts w:hint="cs"/>
          <w:b w:val="0"/>
          <w:bCs w:val="0"/>
          <w:rtl/>
        </w:rPr>
        <w:t xml:space="preserve"> </w:t>
      </w:r>
      <w:r w:rsidR="00BF76D9" w:rsidRPr="00BF76D9">
        <w:rPr>
          <w:rFonts w:hint="cs"/>
          <w:b w:val="0"/>
          <w:bCs w:val="0"/>
          <w:color w:val="FF0000"/>
          <w:rtl/>
        </w:rPr>
        <w:t>&lt;</w:t>
      </w:r>
      <w:r w:rsidRPr="00BF76D9">
        <w:rPr>
          <w:rFonts w:hint="cs"/>
          <w:b w:val="0"/>
          <w:bCs w:val="0"/>
          <w:color w:val="FF0000"/>
          <w:rtl/>
        </w:rPr>
        <w:t>פריט/</w:t>
      </w:r>
      <w:r w:rsidR="00BF76D9" w:rsidRPr="00BF76D9">
        <w:rPr>
          <w:rFonts w:hint="cs"/>
          <w:b w:val="0"/>
          <w:bCs w:val="0"/>
          <w:color w:val="FF0000"/>
          <w:rtl/>
        </w:rPr>
        <w:t>צומת/</w:t>
      </w:r>
      <w:r w:rsidRPr="00BF76D9">
        <w:rPr>
          <w:rFonts w:hint="cs"/>
          <w:b w:val="0"/>
          <w:bCs w:val="0"/>
          <w:color w:val="FF0000"/>
          <w:rtl/>
        </w:rPr>
        <w:t>תוכנת</w:t>
      </w:r>
      <w:r w:rsidR="00BF76D9" w:rsidRPr="00BF76D9">
        <w:rPr>
          <w:rFonts w:hint="cs"/>
          <w:b w:val="0"/>
          <w:bCs w:val="0"/>
          <w:color w:val="FF0000"/>
          <w:rtl/>
        </w:rPr>
        <w:t>&gt;</w:t>
      </w:r>
      <w:r>
        <w:rPr>
          <w:rFonts w:hint="cs"/>
          <w:b w:val="0"/>
          <w:bCs w:val="0"/>
          <w:color w:val="FF0000"/>
          <w:rtl/>
        </w:rPr>
        <w:t xml:space="preserve"> &lt;שם </w:t>
      </w:r>
      <w:r w:rsidR="00BF76D9">
        <w:rPr>
          <w:rFonts w:hint="cs"/>
          <w:b w:val="0"/>
          <w:bCs w:val="0"/>
          <w:color w:val="FF0000"/>
          <w:rtl/>
        </w:rPr>
        <w:t>הפריט/הצומת/</w:t>
      </w:r>
      <w:r>
        <w:rPr>
          <w:rFonts w:hint="cs"/>
          <w:b w:val="0"/>
          <w:bCs w:val="0"/>
          <w:color w:val="FF0000"/>
          <w:rtl/>
        </w:rPr>
        <w:t>התוכנה&gt;</w:t>
      </w:r>
      <w:bookmarkEnd w:id="21"/>
    </w:p>
    <w:p w:rsidR="00BF76D9" w:rsidRDefault="00BF76D9" w:rsidP="00BF76D9">
      <w:pPr>
        <w:rPr>
          <w:rtl/>
        </w:rPr>
      </w:pPr>
    </w:p>
    <w:p w:rsidR="00BF76D9" w:rsidRPr="00BF76D9" w:rsidRDefault="00BF76D9" w:rsidP="00BF76D9">
      <w:pPr>
        <w:pStyle w:val="Caption"/>
        <w:rPr>
          <w:b w:val="0"/>
          <w:bCs w:val="0"/>
          <w:rtl/>
        </w:rPr>
      </w:pPr>
      <w:bookmarkStart w:id="22" w:name="_Toc437179627"/>
      <w:r>
        <w:rPr>
          <w:rtl/>
        </w:rPr>
        <w:t xml:space="preserve">טבלה </w:t>
      </w:r>
      <w:r w:rsidR="00934055">
        <w:rPr>
          <w:rtl/>
        </w:rPr>
        <w:fldChar w:fldCharType="begin"/>
      </w:r>
      <w:r>
        <w:rPr>
          <w:rtl/>
        </w:rPr>
        <w:instrText xml:space="preserve"> </w:instrText>
      </w:r>
      <w:r>
        <w:rPr>
          <w:rFonts w:hint="cs"/>
        </w:rPr>
        <w:instrText>SEQ</w:instrText>
      </w:r>
      <w:r>
        <w:rPr>
          <w:rFonts w:hint="cs"/>
          <w:rtl/>
        </w:rPr>
        <w:instrText xml:space="preserve"> טבלה \* </w:instrText>
      </w:r>
      <w:r>
        <w:rPr>
          <w:rFonts w:hint="cs"/>
        </w:rPr>
        <w:instrText>ARABIC</w:instrText>
      </w:r>
      <w:r>
        <w:rPr>
          <w:rtl/>
        </w:rPr>
        <w:instrText xml:space="preserve"> </w:instrText>
      </w:r>
      <w:r w:rsidR="00934055">
        <w:rPr>
          <w:rtl/>
        </w:rPr>
        <w:fldChar w:fldCharType="separate"/>
      </w:r>
      <w:r>
        <w:rPr>
          <w:noProof/>
          <w:rtl/>
        </w:rPr>
        <w:t>5</w:t>
      </w:r>
      <w:r w:rsidR="00934055">
        <w:rPr>
          <w:rtl/>
        </w:rPr>
        <w:fldChar w:fldCharType="end"/>
      </w:r>
      <w:r>
        <w:rPr>
          <w:rFonts w:hint="cs"/>
          <w:rtl/>
        </w:rPr>
        <w:t xml:space="preserve">: </w:t>
      </w:r>
      <w:r>
        <w:rPr>
          <w:rFonts w:hint="cs"/>
          <w:b w:val="0"/>
          <w:bCs w:val="0"/>
          <w:rtl/>
        </w:rPr>
        <w:t>טבלת רכיבים וממשקים ל</w:t>
      </w:r>
      <w:r w:rsidRPr="00BF76D9">
        <w:rPr>
          <w:rFonts w:hint="cs"/>
          <w:b w:val="0"/>
          <w:bCs w:val="0"/>
          <w:color w:val="FF0000"/>
          <w:rtl/>
        </w:rPr>
        <w:t>&lt;פריט/צומת/תוכנת&gt;</w:t>
      </w:r>
      <w:r>
        <w:rPr>
          <w:rFonts w:hint="cs"/>
          <w:b w:val="0"/>
          <w:bCs w:val="0"/>
          <w:color w:val="FF0000"/>
          <w:rtl/>
        </w:rPr>
        <w:t xml:space="preserve"> &lt;שם הפריט/הצומת/התוכנה&gt;</w:t>
      </w:r>
      <w:bookmarkEnd w:id="22"/>
    </w:p>
    <w:tbl>
      <w:tblPr>
        <w:bidiVisual/>
        <w:tblW w:w="5905" w:type="pct"/>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3"/>
        <w:gridCol w:w="686"/>
        <w:gridCol w:w="2105"/>
        <w:gridCol w:w="934"/>
        <w:gridCol w:w="847"/>
        <w:gridCol w:w="1538"/>
        <w:gridCol w:w="3281"/>
      </w:tblGrid>
      <w:tr w:rsidR="00BF76D9" w:rsidRPr="00BF76D9" w:rsidTr="00BF76D9">
        <w:trPr>
          <w:tblHeader/>
        </w:trPr>
        <w:tc>
          <w:tcPr>
            <w:tcW w:w="1721" w:type="pct"/>
            <w:gridSpan w:val="3"/>
            <w:tcBorders>
              <w:right w:val="double" w:sz="4" w:space="0" w:color="FFFFFF" w:themeColor="background1"/>
            </w:tcBorders>
            <w:shd w:val="clear" w:color="auto" w:fill="002060"/>
            <w:vAlign w:val="center"/>
          </w:tcPr>
          <w:p w:rsidR="00BF76D9" w:rsidRPr="00BF76D9" w:rsidRDefault="00BF76D9" w:rsidP="00BF76D9">
            <w:pPr>
              <w:spacing w:before="0" w:after="0" w:line="240" w:lineRule="auto"/>
              <w:ind w:left="0"/>
              <w:jc w:val="center"/>
              <w:rPr>
                <w:rFonts w:eastAsia="Times New Roman"/>
                <w:b/>
                <w:bCs/>
                <w:color w:val="FFFFFF" w:themeColor="background1"/>
                <w:sz w:val="20"/>
                <w:szCs w:val="20"/>
                <w:rtl/>
              </w:rPr>
            </w:pPr>
            <w:r w:rsidRPr="00BF76D9">
              <w:rPr>
                <w:rFonts w:eastAsia="Times New Roman" w:hint="cs"/>
                <w:b/>
                <w:bCs/>
                <w:color w:val="FFFFFF" w:themeColor="background1"/>
                <w:sz w:val="20"/>
                <w:szCs w:val="20"/>
                <w:rtl/>
              </w:rPr>
              <w:t>רכיבים</w:t>
            </w:r>
          </w:p>
        </w:tc>
        <w:tc>
          <w:tcPr>
            <w:tcW w:w="3279" w:type="pct"/>
            <w:gridSpan w:val="4"/>
            <w:tcBorders>
              <w:left w:val="double" w:sz="4" w:space="0" w:color="FFFFFF" w:themeColor="background1"/>
            </w:tcBorders>
            <w:shd w:val="clear" w:color="auto" w:fill="002060"/>
          </w:tcPr>
          <w:p w:rsidR="00BF76D9" w:rsidRPr="00BF76D9" w:rsidRDefault="00BF76D9" w:rsidP="00BF76D9">
            <w:pPr>
              <w:spacing w:before="0" w:after="0" w:line="240" w:lineRule="auto"/>
              <w:ind w:left="0"/>
              <w:jc w:val="center"/>
              <w:rPr>
                <w:rFonts w:eastAsia="Times New Roman"/>
                <w:b/>
                <w:bCs/>
                <w:color w:val="FFFFFF" w:themeColor="background1"/>
                <w:sz w:val="20"/>
                <w:szCs w:val="20"/>
                <w:rtl/>
              </w:rPr>
            </w:pPr>
            <w:r w:rsidRPr="00BF76D9">
              <w:rPr>
                <w:rFonts w:eastAsia="Times New Roman" w:hint="cs"/>
                <w:b/>
                <w:bCs/>
                <w:color w:val="FFFFFF" w:themeColor="background1"/>
                <w:sz w:val="20"/>
                <w:szCs w:val="20"/>
                <w:rtl/>
              </w:rPr>
              <w:t>ממשקים</w:t>
            </w:r>
          </w:p>
        </w:tc>
      </w:tr>
      <w:tr w:rsidR="00BF76D9" w:rsidRPr="00BF76D9" w:rsidTr="00BF76D9">
        <w:trPr>
          <w:tblHeader/>
        </w:trPr>
        <w:tc>
          <w:tcPr>
            <w:tcW w:w="334" w:type="pct"/>
            <w:shd w:val="clear" w:color="auto" w:fill="D9D9D9" w:themeFill="background1" w:themeFillShade="D9"/>
          </w:tcPr>
          <w:p w:rsidR="00BF76D9" w:rsidRPr="00BF76D9" w:rsidRDefault="00BF76D9" w:rsidP="00BF76D9">
            <w:pPr>
              <w:spacing w:before="0" w:after="0" w:line="240" w:lineRule="auto"/>
              <w:ind w:left="0"/>
              <w:jc w:val="left"/>
              <w:rPr>
                <w:rFonts w:eastAsia="Times New Roman"/>
                <w:b/>
                <w:bCs/>
                <w:sz w:val="20"/>
                <w:szCs w:val="20"/>
                <w:rtl/>
              </w:rPr>
            </w:pPr>
            <w:r w:rsidRPr="00BF76D9">
              <w:rPr>
                <w:rFonts w:eastAsia="Times New Roman" w:hint="cs"/>
                <w:b/>
                <w:bCs/>
                <w:sz w:val="20"/>
                <w:szCs w:val="20"/>
                <w:rtl/>
              </w:rPr>
              <w:t>זיהוי</w:t>
            </w:r>
          </w:p>
        </w:tc>
        <w:tc>
          <w:tcPr>
            <w:tcW w:w="341" w:type="pct"/>
            <w:shd w:val="clear" w:color="auto" w:fill="D9D9D9" w:themeFill="background1" w:themeFillShade="D9"/>
          </w:tcPr>
          <w:p w:rsidR="00BF76D9" w:rsidRPr="00BF76D9" w:rsidRDefault="00BF76D9" w:rsidP="00BF76D9">
            <w:pPr>
              <w:spacing w:before="0" w:after="0" w:line="240" w:lineRule="auto"/>
              <w:ind w:left="0"/>
              <w:jc w:val="left"/>
              <w:rPr>
                <w:rFonts w:eastAsia="Times New Roman"/>
                <w:b/>
                <w:bCs/>
                <w:sz w:val="20"/>
                <w:szCs w:val="20"/>
                <w:rtl/>
              </w:rPr>
            </w:pPr>
            <w:r w:rsidRPr="00BF76D9">
              <w:rPr>
                <w:rFonts w:eastAsia="Times New Roman" w:hint="cs"/>
                <w:b/>
                <w:bCs/>
                <w:sz w:val="20"/>
                <w:szCs w:val="20"/>
                <w:rtl/>
              </w:rPr>
              <w:t xml:space="preserve">שם </w:t>
            </w:r>
          </w:p>
        </w:tc>
        <w:tc>
          <w:tcPr>
            <w:tcW w:w="1046" w:type="pct"/>
            <w:tcBorders>
              <w:right w:val="double" w:sz="4" w:space="0" w:color="auto"/>
            </w:tcBorders>
            <w:shd w:val="clear" w:color="auto" w:fill="D9D9D9" w:themeFill="background1" w:themeFillShade="D9"/>
          </w:tcPr>
          <w:p w:rsidR="00BF76D9" w:rsidRPr="00BF76D9" w:rsidRDefault="00BF76D9" w:rsidP="00BF76D9">
            <w:pPr>
              <w:spacing w:before="0" w:after="0" w:line="240" w:lineRule="auto"/>
              <w:ind w:left="0"/>
              <w:jc w:val="left"/>
              <w:rPr>
                <w:rFonts w:eastAsia="Times New Roman"/>
                <w:b/>
                <w:bCs/>
                <w:sz w:val="20"/>
                <w:szCs w:val="20"/>
                <w:rtl/>
              </w:rPr>
            </w:pPr>
            <w:r w:rsidRPr="00BF76D9">
              <w:rPr>
                <w:rFonts w:eastAsia="Times New Roman" w:hint="cs"/>
                <w:b/>
                <w:bCs/>
                <w:sz w:val="20"/>
                <w:szCs w:val="20"/>
                <w:rtl/>
              </w:rPr>
              <w:t>תפקיד</w:t>
            </w:r>
          </w:p>
        </w:tc>
        <w:tc>
          <w:tcPr>
            <w:tcW w:w="464" w:type="pct"/>
            <w:tcBorders>
              <w:left w:val="double" w:sz="4" w:space="0" w:color="auto"/>
            </w:tcBorders>
            <w:shd w:val="clear" w:color="auto" w:fill="D9D9D9" w:themeFill="background1" w:themeFillShade="D9"/>
          </w:tcPr>
          <w:p w:rsidR="00BF76D9" w:rsidRPr="00BF76D9" w:rsidRDefault="00BF76D9" w:rsidP="00BF76D9">
            <w:pPr>
              <w:spacing w:before="0" w:after="0" w:line="240" w:lineRule="auto"/>
              <w:ind w:left="0"/>
              <w:jc w:val="left"/>
              <w:rPr>
                <w:rFonts w:eastAsia="Times New Roman"/>
                <w:b/>
                <w:bCs/>
                <w:sz w:val="20"/>
                <w:szCs w:val="20"/>
                <w:rtl/>
              </w:rPr>
            </w:pPr>
            <w:r w:rsidRPr="00BF76D9">
              <w:rPr>
                <w:rFonts w:eastAsia="Times New Roman" w:hint="cs"/>
                <w:b/>
                <w:bCs/>
                <w:sz w:val="20"/>
                <w:szCs w:val="20"/>
                <w:rtl/>
              </w:rPr>
              <w:t>זיהוי</w:t>
            </w:r>
          </w:p>
        </w:tc>
        <w:tc>
          <w:tcPr>
            <w:tcW w:w="421" w:type="pct"/>
            <w:shd w:val="clear" w:color="auto" w:fill="D9D9D9" w:themeFill="background1" w:themeFillShade="D9"/>
          </w:tcPr>
          <w:p w:rsidR="00BF76D9" w:rsidRPr="00BF76D9" w:rsidRDefault="00BF76D9" w:rsidP="00BF76D9">
            <w:pPr>
              <w:spacing w:before="0" w:after="0" w:line="240" w:lineRule="auto"/>
              <w:ind w:left="0"/>
              <w:jc w:val="left"/>
              <w:rPr>
                <w:rFonts w:eastAsia="Times New Roman"/>
                <w:b/>
                <w:bCs/>
                <w:sz w:val="20"/>
                <w:szCs w:val="20"/>
                <w:rtl/>
              </w:rPr>
            </w:pPr>
            <w:r w:rsidRPr="00BF76D9">
              <w:rPr>
                <w:rFonts w:eastAsia="Times New Roman" w:hint="cs"/>
                <w:b/>
                <w:bCs/>
                <w:sz w:val="20"/>
                <w:szCs w:val="20"/>
                <w:rtl/>
              </w:rPr>
              <w:t>סוג</w:t>
            </w:r>
          </w:p>
        </w:tc>
        <w:tc>
          <w:tcPr>
            <w:tcW w:w="764" w:type="pct"/>
            <w:shd w:val="clear" w:color="auto" w:fill="D9D9D9" w:themeFill="background1" w:themeFillShade="D9"/>
          </w:tcPr>
          <w:p w:rsidR="00BF76D9" w:rsidRPr="00BF76D9" w:rsidRDefault="00BF76D9" w:rsidP="00BF76D9">
            <w:pPr>
              <w:spacing w:before="0" w:after="0" w:line="240" w:lineRule="auto"/>
              <w:ind w:left="0"/>
              <w:jc w:val="left"/>
              <w:rPr>
                <w:rFonts w:eastAsia="Times New Roman"/>
                <w:b/>
                <w:bCs/>
                <w:sz w:val="20"/>
                <w:szCs w:val="20"/>
                <w:rtl/>
              </w:rPr>
            </w:pPr>
            <w:r w:rsidRPr="00BF76D9">
              <w:rPr>
                <w:rFonts w:eastAsia="Times New Roman" w:hint="cs"/>
                <w:b/>
                <w:bCs/>
                <w:sz w:val="20"/>
                <w:szCs w:val="20"/>
                <w:rtl/>
              </w:rPr>
              <w:t>שם</w:t>
            </w:r>
          </w:p>
        </w:tc>
        <w:tc>
          <w:tcPr>
            <w:tcW w:w="1630" w:type="pct"/>
            <w:shd w:val="clear" w:color="auto" w:fill="D9D9D9" w:themeFill="background1" w:themeFillShade="D9"/>
          </w:tcPr>
          <w:p w:rsidR="00BF76D9" w:rsidRPr="00BF76D9" w:rsidRDefault="00BF76D9" w:rsidP="00BF76D9">
            <w:pPr>
              <w:spacing w:before="0" w:after="0" w:line="240" w:lineRule="auto"/>
              <w:ind w:left="0"/>
              <w:jc w:val="left"/>
              <w:rPr>
                <w:rFonts w:eastAsia="Times New Roman"/>
                <w:b/>
                <w:bCs/>
                <w:sz w:val="20"/>
                <w:szCs w:val="20"/>
                <w:rtl/>
              </w:rPr>
            </w:pPr>
            <w:r w:rsidRPr="00BF76D9">
              <w:rPr>
                <w:rFonts w:eastAsia="Times New Roman" w:hint="cs"/>
                <w:b/>
                <w:bCs/>
                <w:sz w:val="20"/>
                <w:szCs w:val="20"/>
                <w:rtl/>
              </w:rPr>
              <w:t>פירוט</w:t>
            </w:r>
          </w:p>
        </w:tc>
      </w:tr>
      <w:tr w:rsidR="00BF76D9" w:rsidRPr="00BF76D9" w:rsidTr="00BF76D9">
        <w:tc>
          <w:tcPr>
            <w:tcW w:w="334" w:type="pct"/>
            <w:vMerge w:val="restart"/>
          </w:tcPr>
          <w:p w:rsidR="00BF76D9" w:rsidRPr="00BF76D9" w:rsidRDefault="00BF76D9" w:rsidP="00BF76D9">
            <w:pPr>
              <w:spacing w:before="0" w:after="0" w:line="240" w:lineRule="auto"/>
              <w:ind w:left="0"/>
              <w:jc w:val="left"/>
              <w:rPr>
                <w:rFonts w:eastAsia="Times New Roman"/>
                <w:sz w:val="20"/>
                <w:szCs w:val="20"/>
              </w:rPr>
            </w:pPr>
          </w:p>
        </w:tc>
        <w:tc>
          <w:tcPr>
            <w:tcW w:w="341" w:type="pct"/>
            <w:vMerge w:val="restart"/>
          </w:tcPr>
          <w:p w:rsidR="00BF76D9" w:rsidRPr="00BF76D9" w:rsidRDefault="00BF76D9" w:rsidP="00BF76D9">
            <w:pPr>
              <w:spacing w:before="0" w:after="0" w:line="240" w:lineRule="auto"/>
              <w:ind w:left="0"/>
              <w:jc w:val="left"/>
              <w:rPr>
                <w:rFonts w:eastAsia="Times New Roman"/>
                <w:sz w:val="20"/>
                <w:szCs w:val="20"/>
                <w:rtl/>
              </w:rPr>
            </w:pPr>
          </w:p>
        </w:tc>
        <w:tc>
          <w:tcPr>
            <w:tcW w:w="1046" w:type="pct"/>
            <w:vMerge w:val="restart"/>
            <w:tcBorders>
              <w:right w:val="double" w:sz="4" w:space="0" w:color="auto"/>
            </w:tcBorders>
          </w:tcPr>
          <w:p w:rsidR="00BF76D9" w:rsidRPr="00BF76D9" w:rsidRDefault="00BF76D9" w:rsidP="00BF76D9">
            <w:pPr>
              <w:spacing w:before="0" w:after="0" w:line="240" w:lineRule="auto"/>
              <w:ind w:left="0"/>
              <w:jc w:val="left"/>
              <w:rPr>
                <w:rFonts w:eastAsia="Times New Roman"/>
                <w:sz w:val="20"/>
                <w:szCs w:val="20"/>
                <w:rtl/>
              </w:rPr>
            </w:pPr>
          </w:p>
        </w:tc>
        <w:tc>
          <w:tcPr>
            <w:tcW w:w="464" w:type="pct"/>
            <w:tcBorders>
              <w:left w:val="double" w:sz="4" w:space="0" w:color="auto"/>
            </w:tcBorders>
          </w:tcPr>
          <w:p w:rsidR="00BF76D9" w:rsidRPr="00BF76D9" w:rsidRDefault="00BF76D9" w:rsidP="00BF76D9">
            <w:pPr>
              <w:spacing w:before="0" w:after="0" w:line="240" w:lineRule="auto"/>
              <w:ind w:left="0"/>
              <w:jc w:val="left"/>
              <w:rPr>
                <w:rFonts w:eastAsia="Times New Roman"/>
                <w:sz w:val="20"/>
                <w:szCs w:val="20"/>
              </w:rPr>
            </w:pPr>
          </w:p>
        </w:tc>
        <w:tc>
          <w:tcPr>
            <w:tcW w:w="421" w:type="pct"/>
          </w:tcPr>
          <w:p w:rsidR="00BF76D9" w:rsidRPr="00BF76D9" w:rsidRDefault="00BF76D9" w:rsidP="00BF76D9">
            <w:pPr>
              <w:spacing w:before="0" w:after="0" w:line="240" w:lineRule="auto"/>
              <w:ind w:left="0"/>
              <w:jc w:val="left"/>
              <w:rPr>
                <w:rFonts w:eastAsia="Times New Roman"/>
                <w:color w:val="FF0000"/>
                <w:sz w:val="20"/>
                <w:szCs w:val="20"/>
                <w:rtl/>
              </w:rPr>
            </w:pPr>
            <w:r w:rsidRPr="00BF76D9">
              <w:rPr>
                <w:rFonts w:eastAsia="Times New Roman" w:hint="cs"/>
                <w:color w:val="FF0000"/>
                <w:sz w:val="20"/>
                <w:szCs w:val="20"/>
                <w:rtl/>
              </w:rPr>
              <w:t>&lt;מסופק/נדרש&gt;</w:t>
            </w:r>
          </w:p>
        </w:tc>
        <w:tc>
          <w:tcPr>
            <w:tcW w:w="764" w:type="pct"/>
          </w:tcPr>
          <w:p w:rsidR="00BF76D9" w:rsidRPr="00BF76D9" w:rsidRDefault="00BF76D9" w:rsidP="00BF76D9">
            <w:pPr>
              <w:spacing w:before="0" w:after="0" w:line="240" w:lineRule="auto"/>
              <w:ind w:left="0"/>
              <w:jc w:val="left"/>
              <w:rPr>
                <w:rFonts w:eastAsia="Times New Roman"/>
                <w:sz w:val="20"/>
                <w:szCs w:val="20"/>
                <w:rtl/>
              </w:rPr>
            </w:pPr>
          </w:p>
        </w:tc>
        <w:tc>
          <w:tcPr>
            <w:tcW w:w="1630" w:type="pct"/>
          </w:tcPr>
          <w:p w:rsidR="00BF76D9" w:rsidRPr="00BF76D9" w:rsidRDefault="00BF76D9" w:rsidP="00BF76D9">
            <w:pPr>
              <w:spacing w:before="0" w:after="0" w:line="240" w:lineRule="auto"/>
              <w:ind w:left="0"/>
              <w:jc w:val="left"/>
              <w:rPr>
                <w:rFonts w:eastAsia="Times New Roman"/>
                <w:sz w:val="20"/>
                <w:szCs w:val="20"/>
                <w:rtl/>
              </w:rPr>
            </w:pPr>
          </w:p>
        </w:tc>
      </w:tr>
      <w:tr w:rsidR="00BF76D9" w:rsidRPr="00BF76D9" w:rsidTr="00BF76D9">
        <w:tc>
          <w:tcPr>
            <w:tcW w:w="334" w:type="pct"/>
            <w:vMerge/>
          </w:tcPr>
          <w:p w:rsidR="00BF76D9" w:rsidRPr="00BF76D9" w:rsidRDefault="00BF76D9" w:rsidP="00BF76D9">
            <w:pPr>
              <w:spacing w:before="0" w:after="0" w:line="240" w:lineRule="auto"/>
              <w:ind w:left="0"/>
              <w:jc w:val="left"/>
              <w:rPr>
                <w:rFonts w:eastAsia="Times New Roman"/>
                <w:sz w:val="20"/>
                <w:szCs w:val="20"/>
                <w:rtl/>
              </w:rPr>
            </w:pPr>
          </w:p>
        </w:tc>
        <w:tc>
          <w:tcPr>
            <w:tcW w:w="341" w:type="pct"/>
            <w:vMerge/>
          </w:tcPr>
          <w:p w:rsidR="00BF76D9" w:rsidRPr="00BF76D9" w:rsidRDefault="00BF76D9" w:rsidP="00BF76D9">
            <w:pPr>
              <w:spacing w:before="0" w:after="0" w:line="240" w:lineRule="auto"/>
              <w:ind w:left="0"/>
              <w:jc w:val="left"/>
              <w:rPr>
                <w:rFonts w:eastAsia="Times New Roman"/>
                <w:sz w:val="20"/>
                <w:szCs w:val="20"/>
                <w:rtl/>
              </w:rPr>
            </w:pPr>
          </w:p>
        </w:tc>
        <w:tc>
          <w:tcPr>
            <w:tcW w:w="1046" w:type="pct"/>
            <w:vMerge/>
            <w:tcBorders>
              <w:right w:val="double" w:sz="4" w:space="0" w:color="auto"/>
            </w:tcBorders>
          </w:tcPr>
          <w:p w:rsidR="00BF76D9" w:rsidRPr="00BF76D9" w:rsidRDefault="00BF76D9" w:rsidP="00BF76D9">
            <w:pPr>
              <w:spacing w:before="0" w:after="0" w:line="240" w:lineRule="auto"/>
              <w:ind w:left="0"/>
              <w:jc w:val="left"/>
              <w:rPr>
                <w:rFonts w:eastAsia="Times New Roman"/>
                <w:sz w:val="20"/>
                <w:szCs w:val="20"/>
                <w:rtl/>
              </w:rPr>
            </w:pPr>
          </w:p>
        </w:tc>
        <w:tc>
          <w:tcPr>
            <w:tcW w:w="464" w:type="pct"/>
            <w:tcBorders>
              <w:left w:val="double" w:sz="4" w:space="0" w:color="auto"/>
            </w:tcBorders>
          </w:tcPr>
          <w:p w:rsidR="00BF76D9" w:rsidRPr="00BF76D9" w:rsidRDefault="00BF76D9" w:rsidP="00BF76D9">
            <w:pPr>
              <w:spacing w:before="0" w:after="0" w:line="240" w:lineRule="auto"/>
              <w:ind w:left="0"/>
              <w:jc w:val="left"/>
              <w:rPr>
                <w:rFonts w:eastAsia="Times New Roman"/>
                <w:sz w:val="20"/>
                <w:szCs w:val="20"/>
              </w:rPr>
            </w:pPr>
          </w:p>
        </w:tc>
        <w:tc>
          <w:tcPr>
            <w:tcW w:w="421" w:type="pct"/>
          </w:tcPr>
          <w:p w:rsidR="00BF76D9" w:rsidRPr="00BF76D9" w:rsidRDefault="00BF76D9" w:rsidP="00BB71D8">
            <w:pPr>
              <w:spacing w:before="0" w:after="0" w:line="240" w:lineRule="auto"/>
              <w:ind w:left="0"/>
              <w:jc w:val="left"/>
              <w:rPr>
                <w:rFonts w:eastAsia="Times New Roman"/>
                <w:color w:val="FF0000"/>
                <w:sz w:val="20"/>
                <w:szCs w:val="20"/>
                <w:rtl/>
              </w:rPr>
            </w:pPr>
            <w:r w:rsidRPr="00BF76D9">
              <w:rPr>
                <w:rFonts w:eastAsia="Times New Roman" w:hint="cs"/>
                <w:color w:val="FF0000"/>
                <w:sz w:val="20"/>
                <w:szCs w:val="20"/>
                <w:rtl/>
              </w:rPr>
              <w:t>&lt;מסופק/נדרש&gt;</w:t>
            </w:r>
          </w:p>
        </w:tc>
        <w:tc>
          <w:tcPr>
            <w:tcW w:w="764" w:type="pct"/>
          </w:tcPr>
          <w:p w:rsidR="00BF76D9" w:rsidRPr="00BF76D9" w:rsidRDefault="00BF76D9" w:rsidP="00BF76D9">
            <w:pPr>
              <w:spacing w:before="0" w:after="0" w:line="240" w:lineRule="auto"/>
              <w:ind w:left="0"/>
              <w:jc w:val="left"/>
              <w:rPr>
                <w:rFonts w:eastAsia="Times New Roman"/>
                <w:sz w:val="20"/>
                <w:szCs w:val="20"/>
                <w:rtl/>
              </w:rPr>
            </w:pPr>
          </w:p>
        </w:tc>
        <w:tc>
          <w:tcPr>
            <w:tcW w:w="1630" w:type="pct"/>
          </w:tcPr>
          <w:p w:rsidR="00BF76D9" w:rsidRPr="00BF76D9" w:rsidRDefault="00BF76D9" w:rsidP="00BF76D9">
            <w:pPr>
              <w:spacing w:before="0" w:after="0" w:line="240" w:lineRule="auto"/>
              <w:ind w:left="0"/>
              <w:jc w:val="left"/>
              <w:rPr>
                <w:rFonts w:eastAsia="Times New Roman"/>
                <w:sz w:val="20"/>
                <w:szCs w:val="20"/>
                <w:rtl/>
              </w:rPr>
            </w:pPr>
          </w:p>
        </w:tc>
      </w:tr>
      <w:tr w:rsidR="00BF76D9" w:rsidRPr="00BF76D9" w:rsidTr="00BF76D9">
        <w:tc>
          <w:tcPr>
            <w:tcW w:w="334" w:type="pct"/>
            <w:vMerge/>
          </w:tcPr>
          <w:p w:rsidR="00BF76D9" w:rsidRPr="00BF76D9" w:rsidRDefault="00BF76D9" w:rsidP="00BF76D9">
            <w:pPr>
              <w:spacing w:before="0" w:after="0" w:line="240" w:lineRule="auto"/>
              <w:ind w:left="0"/>
              <w:jc w:val="left"/>
              <w:rPr>
                <w:rFonts w:eastAsia="Times New Roman"/>
                <w:sz w:val="20"/>
                <w:szCs w:val="20"/>
                <w:rtl/>
              </w:rPr>
            </w:pPr>
          </w:p>
        </w:tc>
        <w:tc>
          <w:tcPr>
            <w:tcW w:w="341" w:type="pct"/>
            <w:vMerge/>
          </w:tcPr>
          <w:p w:rsidR="00BF76D9" w:rsidRPr="00BF76D9" w:rsidRDefault="00BF76D9" w:rsidP="00BF76D9">
            <w:pPr>
              <w:spacing w:before="0" w:after="0" w:line="240" w:lineRule="auto"/>
              <w:ind w:left="0"/>
              <w:jc w:val="left"/>
              <w:rPr>
                <w:rFonts w:eastAsia="Times New Roman"/>
                <w:sz w:val="20"/>
                <w:szCs w:val="20"/>
                <w:rtl/>
              </w:rPr>
            </w:pPr>
          </w:p>
        </w:tc>
        <w:tc>
          <w:tcPr>
            <w:tcW w:w="1046" w:type="pct"/>
            <w:vMerge/>
            <w:tcBorders>
              <w:right w:val="double" w:sz="4" w:space="0" w:color="auto"/>
            </w:tcBorders>
          </w:tcPr>
          <w:p w:rsidR="00BF76D9" w:rsidRPr="00BF76D9" w:rsidRDefault="00BF76D9" w:rsidP="00BF76D9">
            <w:pPr>
              <w:spacing w:before="0" w:after="0" w:line="240" w:lineRule="auto"/>
              <w:ind w:left="0"/>
              <w:jc w:val="left"/>
              <w:rPr>
                <w:rFonts w:eastAsia="Times New Roman"/>
                <w:sz w:val="20"/>
                <w:szCs w:val="20"/>
                <w:rtl/>
              </w:rPr>
            </w:pPr>
          </w:p>
        </w:tc>
        <w:tc>
          <w:tcPr>
            <w:tcW w:w="464" w:type="pct"/>
            <w:tcBorders>
              <w:left w:val="double" w:sz="4" w:space="0" w:color="auto"/>
            </w:tcBorders>
          </w:tcPr>
          <w:p w:rsidR="00BF76D9" w:rsidRPr="00BF76D9" w:rsidRDefault="00BF76D9" w:rsidP="00BF76D9">
            <w:pPr>
              <w:spacing w:before="0" w:after="0" w:line="240" w:lineRule="auto"/>
              <w:ind w:left="0"/>
              <w:jc w:val="left"/>
              <w:rPr>
                <w:rFonts w:eastAsia="Times New Roman"/>
                <w:sz w:val="20"/>
                <w:szCs w:val="20"/>
              </w:rPr>
            </w:pPr>
          </w:p>
        </w:tc>
        <w:tc>
          <w:tcPr>
            <w:tcW w:w="421" w:type="pct"/>
          </w:tcPr>
          <w:p w:rsidR="00BF76D9" w:rsidRPr="00BF76D9" w:rsidRDefault="00BF76D9" w:rsidP="00BB71D8">
            <w:pPr>
              <w:spacing w:before="0" w:after="0" w:line="240" w:lineRule="auto"/>
              <w:ind w:left="0"/>
              <w:jc w:val="left"/>
              <w:rPr>
                <w:rFonts w:eastAsia="Times New Roman"/>
                <w:color w:val="FF0000"/>
                <w:sz w:val="20"/>
                <w:szCs w:val="20"/>
                <w:rtl/>
              </w:rPr>
            </w:pPr>
            <w:r w:rsidRPr="00BF76D9">
              <w:rPr>
                <w:rFonts w:eastAsia="Times New Roman" w:hint="cs"/>
                <w:color w:val="FF0000"/>
                <w:sz w:val="20"/>
                <w:szCs w:val="20"/>
                <w:rtl/>
              </w:rPr>
              <w:t>&lt;מסופק/נדרש&gt;</w:t>
            </w:r>
          </w:p>
        </w:tc>
        <w:tc>
          <w:tcPr>
            <w:tcW w:w="764" w:type="pct"/>
          </w:tcPr>
          <w:p w:rsidR="00BF76D9" w:rsidRPr="00BF76D9" w:rsidRDefault="00BF76D9" w:rsidP="00BF76D9">
            <w:pPr>
              <w:spacing w:before="0" w:after="0" w:line="240" w:lineRule="auto"/>
              <w:ind w:left="0"/>
              <w:jc w:val="left"/>
              <w:rPr>
                <w:rFonts w:eastAsia="Times New Roman"/>
                <w:sz w:val="20"/>
                <w:szCs w:val="20"/>
                <w:rtl/>
              </w:rPr>
            </w:pPr>
          </w:p>
        </w:tc>
        <w:tc>
          <w:tcPr>
            <w:tcW w:w="1630" w:type="pct"/>
          </w:tcPr>
          <w:p w:rsidR="00BF76D9" w:rsidRPr="00BF76D9" w:rsidRDefault="00BF76D9" w:rsidP="00BF76D9">
            <w:pPr>
              <w:spacing w:before="0" w:after="0" w:line="240" w:lineRule="auto"/>
              <w:ind w:left="0"/>
              <w:jc w:val="left"/>
              <w:rPr>
                <w:rFonts w:eastAsia="Times New Roman"/>
                <w:sz w:val="20"/>
                <w:szCs w:val="20"/>
                <w:rtl/>
              </w:rPr>
            </w:pPr>
          </w:p>
        </w:tc>
      </w:tr>
    </w:tbl>
    <w:p w:rsidR="00137742" w:rsidRDefault="00137742" w:rsidP="00137742">
      <w:pPr>
        <w:rPr>
          <w:rtl/>
        </w:rPr>
      </w:pPr>
    </w:p>
    <w:p w:rsidR="00CE334C" w:rsidRDefault="00CE334C" w:rsidP="00CE334C">
      <w:pPr>
        <w:pStyle w:val="Heading2"/>
        <w:rPr>
          <w:rtl/>
        </w:rPr>
      </w:pPr>
      <w:bookmarkStart w:id="23" w:name="_Toc437179658"/>
      <w:r>
        <w:rPr>
          <w:rFonts w:hint="cs"/>
          <w:rtl/>
        </w:rPr>
        <w:t>ארכיטקטורה כוללת</w:t>
      </w:r>
      <w:bookmarkEnd w:id="23"/>
    </w:p>
    <w:p w:rsidR="00CE334C" w:rsidRDefault="00CE334C" w:rsidP="00CE334C">
      <w:pPr>
        <w:rPr>
          <w:rtl/>
        </w:rPr>
      </w:pPr>
      <w:r>
        <w:rPr>
          <w:rFonts w:hint="cs"/>
          <w:rtl/>
        </w:rPr>
        <w:t xml:space="preserve">הארכיטקטורה הכוללת של המערכת (ר' </w:t>
      </w:r>
      <w:r w:rsidR="00934055">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Ref394574927 \h</w:instrText>
      </w:r>
      <w:r>
        <w:rPr>
          <w:rtl/>
        </w:rPr>
        <w:instrText xml:space="preserve"> </w:instrText>
      </w:r>
      <w:r w:rsidR="00934055">
        <w:rPr>
          <w:rtl/>
        </w:rPr>
      </w:r>
      <w:r w:rsidR="00934055">
        <w:rPr>
          <w:rtl/>
        </w:rPr>
        <w:fldChar w:fldCharType="separate"/>
      </w:r>
      <w:r>
        <w:rPr>
          <w:rtl/>
        </w:rPr>
        <w:t xml:space="preserve">איור </w:t>
      </w:r>
      <w:r>
        <w:rPr>
          <w:noProof/>
          <w:rtl/>
        </w:rPr>
        <w:t>4</w:t>
      </w:r>
      <w:r w:rsidR="00934055">
        <w:rPr>
          <w:rtl/>
        </w:rPr>
        <w:fldChar w:fldCharType="end"/>
      </w:r>
      <w:r>
        <w:rPr>
          <w:rFonts w:hint="cs"/>
          <w:rtl/>
        </w:rPr>
        <w:t xml:space="preserve">) מתארת את צמתי המערכת הפיזית, הכוללים </w:t>
      </w:r>
      <w:r>
        <w:t>ports</w:t>
      </w:r>
      <w:r>
        <w:rPr>
          <w:rFonts w:hint="cs"/>
          <w:rtl/>
        </w:rPr>
        <w:t xml:space="preserve"> של הממשקים הפיזיים, ואת הארכיטקטורה הלוגית של רכיבי זמן-אמת המותקנים בצומת ואת ההאצלה </w:t>
      </w:r>
      <w:r>
        <w:t>(delegation)</w:t>
      </w:r>
      <w:r>
        <w:rPr>
          <w:rFonts w:hint="cs"/>
          <w:rtl/>
        </w:rPr>
        <w:t xml:space="preserve"> בין ממשקיהם הלוגיים ל-</w:t>
      </w:r>
      <w:r>
        <w:t>ports</w:t>
      </w:r>
      <w:r>
        <w:rPr>
          <w:rFonts w:hint="cs"/>
          <w:rtl/>
        </w:rPr>
        <w:t xml:space="preserve"> הפיזיים.</w:t>
      </w:r>
    </w:p>
    <w:p w:rsidR="00CE334C" w:rsidRDefault="00856825" w:rsidP="00CE334C">
      <w:pPr>
        <w:keepNext/>
        <w:ind w:left="510"/>
        <w:jc w:val="center"/>
        <w:rPr>
          <w:rtl/>
        </w:rPr>
      </w:pPr>
      <w:r>
        <w:rPr>
          <w:noProof/>
          <w:color w:val="FF0000"/>
        </w:rPr>
        <w:lastRenderedPageBreak/>
        <mc:AlternateContent>
          <mc:Choice Requires="wps">
            <w:drawing>
              <wp:inline distT="0" distB="0" distL="0" distR="0" wp14:anchorId="5FE62643" wp14:editId="1B56C97C">
                <wp:extent cx="1621155" cy="1202055"/>
                <wp:effectExtent l="8255" t="5080" r="8890" b="12065"/>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155" cy="1202055"/>
                        </a:xfrm>
                        <a:prstGeom prst="roundRect">
                          <a:avLst>
                            <a:gd name="adj" fmla="val 16667"/>
                          </a:avLst>
                        </a:prstGeom>
                        <a:solidFill>
                          <a:srgbClr val="FFFFFF"/>
                        </a:solidFill>
                        <a:ln w="9525">
                          <a:solidFill>
                            <a:srgbClr val="FF0000"/>
                          </a:solidFill>
                          <a:round/>
                          <a:headEnd/>
                          <a:tailEnd/>
                        </a:ln>
                      </wps:spPr>
                      <wps:txbx>
                        <w:txbxContent>
                          <w:p w:rsidR="000310C6" w:rsidRPr="00994FDB" w:rsidRDefault="000310C6" w:rsidP="00CE334C">
                            <w:pPr>
                              <w:ind w:left="0"/>
                              <w:jc w:val="center"/>
                              <w:rPr>
                                <w:color w:val="FF0000"/>
                              </w:rPr>
                            </w:pPr>
                            <w:r>
                              <w:rPr>
                                <w:rFonts w:hint="cs"/>
                                <w:color w:val="FF0000"/>
                              </w:rPr>
                              <w:t>C</w:t>
                            </w:r>
                            <w:r>
                              <w:rPr>
                                <w:color w:val="FF0000"/>
                              </w:rPr>
                              <w:t>omposite Diagram</w:t>
                            </w:r>
                          </w:p>
                        </w:txbxContent>
                      </wps:txbx>
                      <wps:bodyPr rot="0" vert="horz" wrap="square" lIns="91440" tIns="45720" rIns="91440" bIns="45720" anchor="t" anchorCtr="0" upright="1">
                        <a:noAutofit/>
                      </wps:bodyPr>
                    </wps:wsp>
                  </a:graphicData>
                </a:graphic>
              </wp:inline>
            </w:drawing>
          </mc:Choice>
          <mc:Fallback>
            <w:pict>
              <v:roundrect id="AutoShape 4" o:spid="_x0000_s1029" style="width:127.65pt;height:9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" strokecolor="red">
                <v:textbox>
                  <w:txbxContent>
                    <w:p w:rsidR="000310C6" w:rsidRPr="00994FDB" w:rsidRDefault="000310C6" w:rsidP="00CE334C">
                      <w:pPr>
                        <w:ind w:left="0"/>
                        <w:jc w:val="center"/>
                        <w:rPr>
                          <w:color w:val="FF0000"/>
                        </w:rPr>
                      </w:pPr>
                      <w:r>
                        <w:rPr>
                          <w:rFonts w:hint="cs"/>
                          <w:color w:val="FF0000"/>
                        </w:rPr>
                        <w:t>C</w:t>
                      </w:r>
                      <w:r>
                        <w:rPr>
                          <w:color w:val="FF0000"/>
                        </w:rPr>
                        <w:t>omposite Diagram</w:t>
                      </w:r>
                    </w:p>
                  </w:txbxContent>
                </v:textbox>
                <w10:anchorlock/>
              </v:roundrect>
            </w:pict>
          </mc:Fallback>
        </mc:AlternateContent>
      </w:r>
    </w:p>
    <w:p w:rsidR="00CE334C" w:rsidRDefault="00CE334C" w:rsidP="00CE334C">
      <w:pPr>
        <w:pStyle w:val="Caption"/>
        <w:jc w:val="center"/>
        <w:rPr>
          <w:rtl/>
        </w:rPr>
      </w:pPr>
      <w:bookmarkStart w:id="24" w:name="_Ref394574927"/>
      <w:bookmarkStart w:id="25" w:name="_Toc437179631"/>
      <w:r>
        <w:rPr>
          <w:rtl/>
        </w:rPr>
        <w:t xml:space="preserve">איור </w:t>
      </w:r>
      <w:r w:rsidR="00934055">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sidR="00934055">
        <w:rPr>
          <w:rtl/>
        </w:rPr>
        <w:fldChar w:fldCharType="separate"/>
      </w:r>
      <w:r>
        <w:rPr>
          <w:noProof/>
          <w:rtl/>
        </w:rPr>
        <w:t>4</w:t>
      </w:r>
      <w:r w:rsidR="00934055">
        <w:rPr>
          <w:rtl/>
        </w:rPr>
        <w:fldChar w:fldCharType="end"/>
      </w:r>
      <w:bookmarkEnd w:id="24"/>
      <w:r>
        <w:rPr>
          <w:rFonts w:hint="cs"/>
          <w:rtl/>
        </w:rPr>
        <w:t xml:space="preserve">: </w:t>
      </w:r>
      <w:r>
        <w:rPr>
          <w:rFonts w:hint="cs"/>
          <w:b w:val="0"/>
          <w:bCs w:val="0"/>
          <w:rtl/>
        </w:rPr>
        <w:t>הארכיטקטורה הכוללת של</w:t>
      </w:r>
      <w:r w:rsidRPr="00590FAD">
        <w:rPr>
          <w:rFonts w:hint="cs"/>
          <w:b w:val="0"/>
          <w:bCs w:val="0"/>
          <w:rtl/>
        </w:rPr>
        <w:t xml:space="preserve"> </w:t>
      </w:r>
      <w:r w:rsidRPr="00BF76D9">
        <w:rPr>
          <w:rFonts w:hint="cs"/>
          <w:b w:val="0"/>
          <w:bCs w:val="0"/>
          <w:color w:val="FF0000"/>
          <w:rtl/>
        </w:rPr>
        <w:t>&lt;פריט/צומת/תוכנת&gt;</w:t>
      </w:r>
      <w:r>
        <w:rPr>
          <w:rFonts w:hint="cs"/>
          <w:b w:val="0"/>
          <w:bCs w:val="0"/>
          <w:color w:val="FF0000"/>
          <w:rtl/>
        </w:rPr>
        <w:t xml:space="preserve"> &lt;שם הפריט/הצומת/התוכנה&gt;</w:t>
      </w:r>
      <w:bookmarkEnd w:id="25"/>
    </w:p>
    <w:p w:rsidR="00F35272" w:rsidRPr="00F35272" w:rsidRDefault="00F35272" w:rsidP="00F35272">
      <w:pPr>
        <w:rPr>
          <w:rtl/>
        </w:rPr>
      </w:pPr>
    </w:p>
    <w:p w:rsidR="00F35272" w:rsidRDefault="00F35272" w:rsidP="00F35272">
      <w:pPr>
        <w:pStyle w:val="Heading1"/>
        <w:rPr>
          <w:rtl/>
        </w:rPr>
      </w:pPr>
      <w:bookmarkStart w:id="26" w:name="_Toc437179659"/>
      <w:r>
        <w:rPr>
          <w:rFonts w:hint="cs"/>
          <w:rtl/>
        </w:rPr>
        <w:t>מפרט תכן תוכנה</w:t>
      </w:r>
      <w:bookmarkEnd w:id="26"/>
    </w:p>
    <w:p w:rsidR="00F35272" w:rsidRDefault="00F35272" w:rsidP="00F35272">
      <w:pPr>
        <w:pStyle w:val="Heading2"/>
        <w:rPr>
          <w:rtl/>
        </w:rPr>
      </w:pPr>
      <w:bookmarkStart w:id="27" w:name="_Toc437179660"/>
      <w:r>
        <w:rPr>
          <w:rFonts w:hint="cs"/>
          <w:rtl/>
        </w:rPr>
        <w:t>מודל מחלקות</w:t>
      </w:r>
      <w:bookmarkEnd w:id="27"/>
    </w:p>
    <w:p w:rsidR="00F35272" w:rsidRDefault="00F35272" w:rsidP="00F35272">
      <w:pPr>
        <w:rPr>
          <w:i/>
          <w:iCs/>
          <w:color w:val="0000FF"/>
          <w:rtl/>
        </w:rPr>
      </w:pPr>
      <w:r>
        <w:rPr>
          <w:rFonts w:hint="cs"/>
          <w:i/>
          <w:iCs/>
          <w:color w:val="0000FF"/>
          <w:rtl/>
        </w:rPr>
        <w:t xml:space="preserve">יש לבנות מודל מחלקות </w:t>
      </w:r>
      <w:r>
        <w:rPr>
          <w:i/>
          <w:iCs/>
          <w:color w:val="0000FF"/>
        </w:rPr>
        <w:t>(Class Diagram)</w:t>
      </w:r>
      <w:r>
        <w:rPr>
          <w:rFonts w:hint="cs"/>
          <w:i/>
          <w:iCs/>
          <w:color w:val="0000FF"/>
          <w:rtl/>
        </w:rPr>
        <w:t xml:space="preserve"> של המחלקות העיקריות (סדר גודל: 15-30) מהן בנויה התוכנית. כל מחלקה תכיל פירוט של המאפיינים שלה </w:t>
      </w:r>
      <w:r>
        <w:rPr>
          <w:i/>
          <w:iCs/>
          <w:color w:val="0000FF"/>
        </w:rPr>
        <w:t>(attributes, data-members)</w:t>
      </w:r>
      <w:r>
        <w:rPr>
          <w:rFonts w:hint="cs"/>
          <w:i/>
          <w:iCs/>
          <w:color w:val="0000FF"/>
          <w:rtl/>
        </w:rPr>
        <w:t xml:space="preserve"> ושל המתודות שלה </w:t>
      </w:r>
      <w:r>
        <w:rPr>
          <w:i/>
          <w:iCs/>
          <w:color w:val="0000FF"/>
        </w:rPr>
        <w:t>(methods, member-functions)</w:t>
      </w:r>
      <w:r>
        <w:rPr>
          <w:rFonts w:hint="cs"/>
          <w:i/>
          <w:iCs/>
          <w:color w:val="0000FF"/>
          <w:rtl/>
        </w:rPr>
        <w:t xml:space="preserve">, תוך ציון מידת הפרטיות של כל אחד ממרכיבים אלה </w:t>
      </w:r>
      <w:r>
        <w:rPr>
          <w:i/>
          <w:iCs/>
          <w:color w:val="0000FF"/>
        </w:rPr>
        <w:t>(private, public, protected)</w:t>
      </w:r>
      <w:r>
        <w:rPr>
          <w:rFonts w:hint="cs"/>
          <w:i/>
          <w:iCs/>
          <w:color w:val="0000FF"/>
          <w:rtl/>
        </w:rPr>
        <w:t xml:space="preserve">. </w:t>
      </w:r>
      <w:r w:rsidR="00060DB4">
        <w:rPr>
          <w:rFonts w:hint="cs"/>
          <w:i/>
          <w:iCs/>
          <w:color w:val="0000FF"/>
          <w:rtl/>
        </w:rPr>
        <w:t xml:space="preserve">מומלץ לחלק את המחלקות למארזים </w:t>
      </w:r>
      <w:r w:rsidR="00060DB4">
        <w:rPr>
          <w:i/>
          <w:iCs/>
          <w:color w:val="0000FF"/>
        </w:rPr>
        <w:t>(packages)</w:t>
      </w:r>
      <w:r w:rsidR="00060DB4">
        <w:rPr>
          <w:rFonts w:hint="cs"/>
          <w:i/>
          <w:iCs/>
          <w:color w:val="0000FF"/>
          <w:rtl/>
        </w:rPr>
        <w:t xml:space="preserve"> ולבנות תרשים מחלקות </w:t>
      </w:r>
      <w:r w:rsidR="00060DB4">
        <w:rPr>
          <w:i/>
          <w:iCs/>
          <w:color w:val="0000FF"/>
        </w:rPr>
        <w:t>(Class Diagram)</w:t>
      </w:r>
      <w:r w:rsidR="00060DB4">
        <w:rPr>
          <w:rFonts w:hint="cs"/>
          <w:i/>
          <w:iCs/>
          <w:color w:val="0000FF"/>
          <w:rtl/>
        </w:rPr>
        <w:t xml:space="preserve"> נפרד לכל מארז.</w:t>
      </w:r>
      <w:r w:rsidR="00AE6F72">
        <w:rPr>
          <w:rFonts w:hint="cs"/>
          <w:i/>
          <w:iCs/>
          <w:color w:val="0000FF"/>
          <w:rtl/>
        </w:rPr>
        <w:t xml:space="preserve"> במידה ויש זיקה כלשהי </w:t>
      </w:r>
      <w:r w:rsidR="00AE6F72">
        <w:rPr>
          <w:i/>
          <w:iCs/>
          <w:color w:val="0000FF"/>
        </w:rPr>
        <w:t>(association)</w:t>
      </w:r>
      <w:r w:rsidR="00AE6F72">
        <w:rPr>
          <w:rFonts w:hint="cs"/>
          <w:i/>
          <w:iCs/>
          <w:color w:val="0000FF"/>
          <w:rtl/>
        </w:rPr>
        <w:t xml:space="preserve"> בין מחלקות ממארזים שונים ניתן לשכפל את המחלקות הרלוונטיות בתרשימים שונים.</w:t>
      </w:r>
      <w:r w:rsidR="0008324E">
        <w:rPr>
          <w:rFonts w:hint="cs"/>
          <w:i/>
          <w:iCs/>
          <w:color w:val="0000FF"/>
          <w:rtl/>
        </w:rPr>
        <w:t xml:space="preserve"> אין לכלול בתרשים מחלקות שמקורן בספריות קיימות (כגון מחוללי </w:t>
      </w:r>
      <w:r w:rsidR="0008324E">
        <w:rPr>
          <w:rFonts w:hint="cs"/>
          <w:i/>
          <w:iCs/>
          <w:color w:val="0000FF"/>
        </w:rPr>
        <w:t>GUI</w:t>
      </w:r>
      <w:r w:rsidR="0008324E">
        <w:rPr>
          <w:rFonts w:hint="cs"/>
          <w:i/>
          <w:iCs/>
          <w:color w:val="0000FF"/>
          <w:rtl/>
        </w:rPr>
        <w:t xml:space="preserve"> וכו')</w:t>
      </w:r>
      <w:r w:rsidR="00FB0781">
        <w:rPr>
          <w:rFonts w:hint="cs"/>
          <w:i/>
          <w:iCs/>
          <w:color w:val="0000FF"/>
          <w:rtl/>
        </w:rPr>
        <w:t>. במידה ומחלקות חדשות יורשות מחלקות ממקור חיצוני אין לכלול את האלמנטים (מאפיינים ומתודות) שעברו בירושה (אפשר להגדיר לכלי ה-</w:t>
      </w:r>
      <w:r w:rsidR="00FB0781">
        <w:rPr>
          <w:rFonts w:hint="cs"/>
          <w:i/>
          <w:iCs/>
          <w:color w:val="0000FF"/>
        </w:rPr>
        <w:t>UML</w:t>
      </w:r>
      <w:r w:rsidR="00FB0781">
        <w:rPr>
          <w:rFonts w:hint="cs"/>
          <w:i/>
          <w:iCs/>
          <w:color w:val="0000FF"/>
          <w:rtl/>
        </w:rPr>
        <w:t xml:space="preserve"> לעשות זאת).</w:t>
      </w:r>
    </w:p>
    <w:p w:rsidR="00AE6F72" w:rsidRDefault="00AE6F72" w:rsidP="00AE6F72">
      <w:pPr>
        <w:pStyle w:val="Heading3"/>
        <w:rPr>
          <w:color w:val="FF0000"/>
          <w:rtl/>
        </w:rPr>
      </w:pPr>
      <w:bookmarkStart w:id="28" w:name="_Toc437179661"/>
      <w:r>
        <w:rPr>
          <w:rFonts w:hint="cs"/>
          <w:rtl/>
        </w:rPr>
        <w:t>תרשים מחלקות ל</w:t>
      </w:r>
      <w:r w:rsidRPr="00AE6F72">
        <w:rPr>
          <w:rFonts w:hint="cs"/>
          <w:color w:val="FF0000"/>
          <w:rtl/>
        </w:rPr>
        <w:t>מארז/רכיב &lt;שם המארז/הרכיב&gt;</w:t>
      </w:r>
      <w:bookmarkEnd w:id="28"/>
    </w:p>
    <w:p w:rsidR="00AE6F72" w:rsidRDefault="00856825" w:rsidP="00AE6F72">
      <w:pPr>
        <w:keepNext/>
        <w:ind w:left="510"/>
        <w:jc w:val="center"/>
        <w:rPr>
          <w:rtl/>
        </w:rPr>
      </w:pPr>
      <w:r>
        <w:rPr>
          <w:noProof/>
          <w:color w:val="FF0000"/>
        </w:rPr>
        <mc:AlternateContent>
          <mc:Choice Requires="wps">
            <w:drawing>
              <wp:inline distT="0" distB="0" distL="0" distR="0" wp14:anchorId="7CDB8026" wp14:editId="0BD0384E">
                <wp:extent cx="1621155" cy="1202055"/>
                <wp:effectExtent l="8255" t="12700" r="8890" b="13970"/>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155" cy="1202055"/>
                        </a:xfrm>
                        <a:prstGeom prst="roundRect">
                          <a:avLst>
                            <a:gd name="adj" fmla="val 16667"/>
                          </a:avLst>
                        </a:prstGeom>
                        <a:solidFill>
                          <a:srgbClr val="FFFFFF"/>
                        </a:solidFill>
                        <a:ln w="9525">
                          <a:solidFill>
                            <a:srgbClr val="FF0000"/>
                          </a:solidFill>
                          <a:round/>
                          <a:headEnd/>
                          <a:tailEnd/>
                        </a:ln>
                      </wps:spPr>
                      <wps:txbx>
                        <w:txbxContent>
                          <w:p w:rsidR="000310C6" w:rsidRPr="00994FDB" w:rsidRDefault="000310C6" w:rsidP="00AE6F72">
                            <w:pPr>
                              <w:ind w:left="0"/>
                              <w:jc w:val="center"/>
                              <w:rPr>
                                <w:color w:val="FF0000"/>
                              </w:rPr>
                            </w:pPr>
                            <w:r>
                              <w:rPr>
                                <w:color w:val="FF0000"/>
                              </w:rPr>
                              <w:t>Class Diagram</w:t>
                            </w:r>
                          </w:p>
                        </w:txbxContent>
                      </wps:txbx>
                      <wps:bodyPr rot="0" vert="horz" wrap="square" lIns="91440" tIns="45720" rIns="91440" bIns="45720" anchor="t" anchorCtr="0" upright="1">
                        <a:noAutofit/>
                      </wps:bodyPr>
                    </wps:wsp>
                  </a:graphicData>
                </a:graphic>
              </wp:inline>
            </w:drawing>
          </mc:Choice>
          <mc:Fallback>
            <w:pict>
              <v:roundrect id="AutoShape 3" o:spid="_x0000_s1030" style="width:127.65pt;height:9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" strokecolor="red">
                <v:textbox>
                  <w:txbxContent>
                    <w:p w:rsidR="000310C6" w:rsidRPr="00994FDB" w:rsidRDefault="000310C6" w:rsidP="00AE6F72">
                      <w:pPr>
                        <w:ind w:left="0"/>
                        <w:jc w:val="center"/>
                        <w:rPr>
                          <w:color w:val="FF0000"/>
                        </w:rPr>
                      </w:pPr>
                      <w:r>
                        <w:rPr>
                          <w:color w:val="FF0000"/>
                        </w:rPr>
                        <w:t>Class Diagram</w:t>
                      </w:r>
                    </w:p>
                  </w:txbxContent>
                </v:textbox>
                <w10:anchorlock/>
              </v:roundrect>
            </w:pict>
          </mc:Fallback>
        </mc:AlternateContent>
      </w:r>
    </w:p>
    <w:p w:rsidR="00AE6F72" w:rsidRDefault="00AE6F72" w:rsidP="00AE6F72">
      <w:pPr>
        <w:pStyle w:val="Caption"/>
        <w:jc w:val="center"/>
        <w:rPr>
          <w:rtl/>
        </w:rPr>
      </w:pPr>
      <w:bookmarkStart w:id="29" w:name="_Toc437179632"/>
      <w:r>
        <w:rPr>
          <w:rtl/>
        </w:rPr>
        <w:t xml:space="preserve">איור </w:t>
      </w:r>
      <w:r w:rsidR="00934055">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sidR="00934055">
        <w:rPr>
          <w:rtl/>
        </w:rPr>
        <w:fldChar w:fldCharType="separate"/>
      </w:r>
      <w:r>
        <w:rPr>
          <w:noProof/>
          <w:rtl/>
        </w:rPr>
        <w:t>5</w:t>
      </w:r>
      <w:r w:rsidR="00934055">
        <w:rPr>
          <w:rtl/>
        </w:rPr>
        <w:fldChar w:fldCharType="end"/>
      </w:r>
      <w:r>
        <w:rPr>
          <w:rFonts w:hint="cs"/>
          <w:rtl/>
        </w:rPr>
        <w:t xml:space="preserve">: </w:t>
      </w:r>
      <w:r>
        <w:rPr>
          <w:rFonts w:hint="cs"/>
          <w:b w:val="0"/>
          <w:bCs w:val="0"/>
          <w:rtl/>
        </w:rPr>
        <w:t>תרשים מחלקות של</w:t>
      </w:r>
      <w:r w:rsidRPr="00590FAD">
        <w:rPr>
          <w:rFonts w:hint="cs"/>
          <w:b w:val="0"/>
          <w:bCs w:val="0"/>
          <w:rtl/>
        </w:rPr>
        <w:t xml:space="preserve"> </w:t>
      </w:r>
      <w:r w:rsidRPr="00AE6F72">
        <w:rPr>
          <w:rFonts w:hint="cs"/>
          <w:b w:val="0"/>
          <w:bCs w:val="0"/>
          <w:color w:val="FF0000"/>
          <w:rtl/>
        </w:rPr>
        <w:t>מארז/רכיב &lt;שם המארז/הרכיב</w:t>
      </w:r>
      <w:r w:rsidRPr="008800AA">
        <w:rPr>
          <w:rFonts w:hint="cs"/>
          <w:color w:val="FF0000"/>
          <w:rtl/>
        </w:rPr>
        <w:t>&gt;</w:t>
      </w:r>
      <w:bookmarkEnd w:id="29"/>
    </w:p>
    <w:p w:rsidR="008800AA" w:rsidRDefault="008800AA" w:rsidP="008800AA">
      <w:pPr>
        <w:pStyle w:val="Heading2"/>
        <w:rPr>
          <w:rtl/>
        </w:rPr>
      </w:pPr>
      <w:bookmarkStart w:id="30" w:name="_Toc437179662"/>
      <w:r>
        <w:rPr>
          <w:rFonts w:hint="cs"/>
          <w:rtl/>
        </w:rPr>
        <w:t>מודל התנהגות</w:t>
      </w:r>
      <w:bookmarkEnd w:id="30"/>
    </w:p>
    <w:p w:rsidR="008800AA" w:rsidRDefault="008800AA" w:rsidP="008800AA">
      <w:pPr>
        <w:rPr>
          <w:i/>
          <w:iCs/>
          <w:color w:val="0000FF"/>
          <w:rtl/>
        </w:rPr>
      </w:pPr>
      <w:r>
        <w:rPr>
          <w:rFonts w:hint="cs"/>
          <w:i/>
          <w:iCs/>
          <w:color w:val="0000FF"/>
          <w:rtl/>
        </w:rPr>
        <w:t xml:space="preserve">יש לערוך תרשימי רצף </w:t>
      </w:r>
      <w:r>
        <w:rPr>
          <w:i/>
          <w:iCs/>
          <w:color w:val="0000FF"/>
        </w:rPr>
        <w:t>(Sequence Diagrams)</w:t>
      </w:r>
      <w:r>
        <w:rPr>
          <w:rFonts w:hint="cs"/>
          <w:i/>
          <w:iCs/>
          <w:color w:val="0000FF"/>
          <w:rtl/>
        </w:rPr>
        <w:t xml:space="preserve"> עבור ה- </w:t>
      </w:r>
      <w:r>
        <w:rPr>
          <w:i/>
          <w:iCs/>
          <w:color w:val="0000FF"/>
        </w:rPr>
        <w:t>Use Cases</w:t>
      </w:r>
      <w:r>
        <w:rPr>
          <w:rFonts w:hint="cs"/>
          <w:i/>
          <w:iCs/>
          <w:color w:val="0000FF"/>
          <w:rtl/>
        </w:rPr>
        <w:t xml:space="preserve"> שפורטו בסעיף 4.4. תרשימי הרצף צריכים לכסות את תרשים ההצלחה הראשי ואת כל ההסתעפויות. האובייקטים המשתתפים בתרשים הם מהמחלקות שפורטו בסעיף 6.1 וההודעות ביניהן הן המתודות שהוזכרו שם. מומלץ שהרצפים לא יהיו "חוצי צמתים", כיוון שאז לא ניתן לקרוא ישירות למתודות ויש להעביר הודעות בתקשורת.</w:t>
      </w:r>
    </w:p>
    <w:p w:rsidR="00C2420D" w:rsidRDefault="00C2420D" w:rsidP="00C2420D">
      <w:pPr>
        <w:pStyle w:val="Heading3"/>
        <w:rPr>
          <w:rtl/>
        </w:rPr>
      </w:pPr>
      <w:bookmarkStart w:id="31" w:name="_Toc437179663"/>
      <w:r>
        <w:rPr>
          <w:rFonts w:hint="cs"/>
          <w:rtl/>
        </w:rPr>
        <w:lastRenderedPageBreak/>
        <w:t>תרשימי רצף ל-</w:t>
      </w:r>
      <w:r>
        <w:t>Use Case</w:t>
      </w:r>
      <w:r>
        <w:rPr>
          <w:rFonts w:hint="cs"/>
          <w:rtl/>
        </w:rPr>
        <w:t xml:space="preserve"> </w:t>
      </w:r>
      <w:r w:rsidRPr="00C2420D">
        <w:rPr>
          <w:rFonts w:hint="cs"/>
          <w:color w:val="FF0000"/>
          <w:rtl/>
        </w:rPr>
        <w:t>&lt;שם ה-</w:t>
      </w:r>
      <w:r w:rsidRPr="00C2420D">
        <w:rPr>
          <w:rFonts w:hint="cs"/>
          <w:color w:val="FF0000"/>
        </w:rPr>
        <w:t>UC</w:t>
      </w:r>
      <w:r w:rsidRPr="00C2420D">
        <w:rPr>
          <w:rFonts w:hint="cs"/>
          <w:color w:val="FF0000"/>
          <w:rtl/>
        </w:rPr>
        <w:t>&gt;</w:t>
      </w:r>
      <w:bookmarkEnd w:id="31"/>
    </w:p>
    <w:p w:rsidR="00C2420D" w:rsidRDefault="00856825" w:rsidP="00C2420D">
      <w:pPr>
        <w:keepNext/>
        <w:ind w:left="510"/>
        <w:jc w:val="center"/>
        <w:rPr>
          <w:rtl/>
        </w:rPr>
      </w:pPr>
      <w:r>
        <w:rPr>
          <w:noProof/>
          <w:color w:val="FF0000"/>
        </w:rPr>
        <mc:AlternateContent>
          <mc:Choice Requires="wps">
            <w:drawing>
              <wp:inline distT="0" distB="0" distL="0" distR="0" wp14:anchorId="4E0CBD9C" wp14:editId="59D2E921">
                <wp:extent cx="1621155" cy="1202055"/>
                <wp:effectExtent l="8255" t="12700" r="8890" b="13970"/>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155" cy="1202055"/>
                        </a:xfrm>
                        <a:prstGeom prst="roundRect">
                          <a:avLst>
                            <a:gd name="adj" fmla="val 16667"/>
                          </a:avLst>
                        </a:prstGeom>
                        <a:solidFill>
                          <a:srgbClr val="FFFFFF"/>
                        </a:solidFill>
                        <a:ln w="9525">
                          <a:solidFill>
                            <a:srgbClr val="FF0000"/>
                          </a:solidFill>
                          <a:round/>
                          <a:headEnd/>
                          <a:tailEnd/>
                        </a:ln>
                      </wps:spPr>
                      <wps:txbx>
                        <w:txbxContent>
                          <w:p w:rsidR="000310C6" w:rsidRPr="00994FDB" w:rsidRDefault="000310C6" w:rsidP="00C2420D">
                            <w:pPr>
                              <w:ind w:left="0"/>
                              <w:jc w:val="center"/>
                              <w:rPr>
                                <w:color w:val="FF0000"/>
                              </w:rPr>
                            </w:pPr>
                            <w:r>
                              <w:rPr>
                                <w:color w:val="FF0000"/>
                              </w:rPr>
                              <w:t>Sequence Diagram</w:t>
                            </w:r>
                          </w:p>
                        </w:txbxContent>
                      </wps:txbx>
                      <wps:bodyPr rot="0" vert="horz" wrap="square" lIns="91440" tIns="45720" rIns="91440" bIns="45720" anchor="t" anchorCtr="0" upright="1">
                        <a:noAutofit/>
                      </wps:bodyPr>
                    </wps:wsp>
                  </a:graphicData>
                </a:graphic>
              </wp:inline>
            </w:drawing>
          </mc:Choice>
          <mc:Fallback>
            <w:pict>
              <v:roundrect id="AutoShape 2" o:spid="_x0000_s1031" style="width:127.65pt;height:94.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" strokecolor="red">
                <v:textbox>
                  <w:txbxContent>
                    <w:p w:rsidR="000310C6" w:rsidRPr="00994FDB" w:rsidRDefault="000310C6" w:rsidP="00C2420D">
                      <w:pPr>
                        <w:ind w:left="0"/>
                        <w:jc w:val="center"/>
                        <w:rPr>
                          <w:color w:val="FF0000"/>
                        </w:rPr>
                      </w:pPr>
                      <w:r>
                        <w:rPr>
                          <w:color w:val="FF0000"/>
                        </w:rPr>
                        <w:t>Sequence Diagram</w:t>
                      </w:r>
                    </w:p>
                  </w:txbxContent>
                </v:textbox>
                <w10:anchorlock/>
              </v:roundrect>
            </w:pict>
          </mc:Fallback>
        </mc:AlternateContent>
      </w:r>
    </w:p>
    <w:p w:rsidR="00C2420D" w:rsidRDefault="00C2420D" w:rsidP="00C2420D">
      <w:pPr>
        <w:pStyle w:val="Caption"/>
        <w:jc w:val="center"/>
        <w:rPr>
          <w:rtl/>
        </w:rPr>
      </w:pPr>
      <w:bookmarkStart w:id="32" w:name="_Toc437179633"/>
      <w:r>
        <w:rPr>
          <w:rtl/>
        </w:rPr>
        <w:t xml:space="preserve">איור </w:t>
      </w:r>
      <w:r w:rsidR="00934055">
        <w:rPr>
          <w:rtl/>
        </w:rPr>
        <w:fldChar w:fldCharType="begin"/>
      </w:r>
      <w:r>
        <w:rPr>
          <w:rtl/>
        </w:rPr>
        <w:instrText xml:space="preserve"> </w:instrText>
      </w:r>
      <w:r>
        <w:rPr>
          <w:rFonts w:hint="cs"/>
        </w:rPr>
        <w:instrText>SEQ</w:instrText>
      </w:r>
      <w:r>
        <w:rPr>
          <w:rFonts w:hint="cs"/>
          <w:rtl/>
        </w:rPr>
        <w:instrText xml:space="preserve"> איור \* </w:instrText>
      </w:r>
      <w:r>
        <w:rPr>
          <w:rFonts w:hint="cs"/>
        </w:rPr>
        <w:instrText>ARABIC</w:instrText>
      </w:r>
      <w:r>
        <w:rPr>
          <w:rtl/>
        </w:rPr>
        <w:instrText xml:space="preserve"> </w:instrText>
      </w:r>
      <w:r w:rsidR="00934055">
        <w:rPr>
          <w:rtl/>
        </w:rPr>
        <w:fldChar w:fldCharType="separate"/>
      </w:r>
      <w:r w:rsidR="00A938B2">
        <w:rPr>
          <w:noProof/>
          <w:rtl/>
        </w:rPr>
        <w:t>6</w:t>
      </w:r>
      <w:r w:rsidR="00934055">
        <w:rPr>
          <w:rtl/>
        </w:rPr>
        <w:fldChar w:fldCharType="end"/>
      </w:r>
      <w:r>
        <w:rPr>
          <w:rFonts w:hint="cs"/>
          <w:rtl/>
        </w:rPr>
        <w:t xml:space="preserve">: </w:t>
      </w:r>
      <w:r>
        <w:rPr>
          <w:rFonts w:hint="cs"/>
          <w:b w:val="0"/>
          <w:bCs w:val="0"/>
          <w:rtl/>
        </w:rPr>
        <w:t>תרשים רצף של</w:t>
      </w:r>
      <w:r w:rsidRPr="00590FAD">
        <w:rPr>
          <w:rFonts w:hint="cs"/>
          <w:b w:val="0"/>
          <w:bCs w:val="0"/>
          <w:rtl/>
        </w:rPr>
        <w:t xml:space="preserve"> </w:t>
      </w:r>
      <w:r w:rsidRPr="00C2420D">
        <w:rPr>
          <w:rFonts w:hint="cs"/>
          <w:b w:val="0"/>
          <w:bCs w:val="0"/>
          <w:color w:val="FF0000"/>
          <w:rtl/>
        </w:rPr>
        <w:t>&lt;תרחיש/ים&gt;</w:t>
      </w:r>
      <w:bookmarkEnd w:id="32"/>
    </w:p>
    <w:p w:rsidR="00045F8E" w:rsidRDefault="00045F8E" w:rsidP="00BB71D8">
      <w:pPr>
        <w:pStyle w:val="Heading1"/>
        <w:rPr>
          <w:rtl/>
        </w:rPr>
      </w:pPr>
      <w:bookmarkStart w:id="33" w:name="_Toc437179664"/>
      <w:r>
        <w:rPr>
          <w:rFonts w:hint="cs"/>
          <w:rtl/>
        </w:rPr>
        <w:t>יישום ובניה (מדריך למתכנת)</w:t>
      </w:r>
      <w:bookmarkEnd w:id="33"/>
    </w:p>
    <w:p w:rsidR="00045F8E" w:rsidRPr="00E41595" w:rsidRDefault="00045F8E" w:rsidP="00E41595">
      <w:pPr>
        <w:rPr>
          <w:b/>
          <w:bCs/>
          <w:i/>
          <w:iCs/>
          <w:color w:val="0000FF"/>
          <w:rtl/>
        </w:rPr>
      </w:pPr>
      <w:r w:rsidRPr="00E41595">
        <w:rPr>
          <w:rFonts w:hint="cs"/>
          <w:i/>
          <w:iCs/>
          <w:color w:val="0000FF"/>
          <w:rtl/>
        </w:rPr>
        <w:t>יש לפרט את כלי היישום: קומפיילרים, דבגרים, סביבות פיתוח וכו', הנדרשים לצורך יישום התוכנה.</w:t>
      </w:r>
      <w:r w:rsidR="00E41595" w:rsidRPr="00E41595">
        <w:rPr>
          <w:rFonts w:hint="cs"/>
          <w:i/>
          <w:iCs/>
          <w:color w:val="0000FF"/>
          <w:rtl/>
        </w:rPr>
        <w:t xml:space="preserve"> יש לצרף תרשים של מבנה התוכנה (קבצים) והנחיות מפורשות כיצד לבצע בניה </w:t>
      </w:r>
      <w:r w:rsidR="00E41595" w:rsidRPr="00E41595">
        <w:rPr>
          <w:i/>
          <w:iCs/>
          <w:color w:val="0000FF"/>
        </w:rPr>
        <w:t>(build)</w:t>
      </w:r>
      <w:r w:rsidR="00E41595" w:rsidRPr="00E41595">
        <w:rPr>
          <w:rFonts w:hint="cs"/>
          <w:i/>
          <w:iCs/>
          <w:color w:val="0000FF"/>
          <w:rtl/>
        </w:rPr>
        <w:t xml:space="preserve"> של התוכנה לצורך התקנה והפעלה. במידה ויש הנחיות או הוראות מיוחדות למתכנתים לגבי כתיבת הקוד והפקת קבצי הביצוע יש לפרטן כאן. </w:t>
      </w:r>
      <w:r w:rsidR="00E41595">
        <w:rPr>
          <w:rFonts w:hint="cs"/>
          <w:b/>
          <w:bCs/>
          <w:i/>
          <w:iCs/>
          <w:color w:val="0000FF"/>
          <w:rtl/>
        </w:rPr>
        <w:t>זיכרו: תוצר הפרויקט שלכם נשאר בחברה ועשוי לעבור פיתוח המשך, שינויים ותיקונים, לכן יש להשאיר בידי החברה את כל המידע הנדרש לשם כך!</w:t>
      </w:r>
    </w:p>
    <w:p w:rsidR="00BB71D8" w:rsidRDefault="00BB71D8" w:rsidP="0038404D">
      <w:pPr>
        <w:pStyle w:val="Heading1"/>
        <w:rPr>
          <w:rtl/>
        </w:rPr>
      </w:pPr>
      <w:bookmarkStart w:id="34" w:name="_Toc437179665"/>
      <w:r>
        <w:rPr>
          <w:rFonts w:hint="cs"/>
          <w:rtl/>
        </w:rPr>
        <w:t>מפרטי בדיקות</w:t>
      </w:r>
      <w:bookmarkEnd w:id="34"/>
    </w:p>
    <w:p w:rsidR="00BB71D8" w:rsidRDefault="00BB71D8" w:rsidP="00BB71D8">
      <w:pPr>
        <w:rPr>
          <w:i/>
          <w:iCs/>
          <w:color w:val="0000FF"/>
          <w:rtl/>
        </w:rPr>
      </w:pPr>
      <w:r w:rsidRPr="00BB71D8">
        <w:rPr>
          <w:rFonts w:hint="cs"/>
          <w:i/>
          <w:iCs/>
          <w:color w:val="0000FF"/>
          <w:rtl/>
        </w:rPr>
        <w:t>מפרטי הבדיקות</w:t>
      </w:r>
      <w:r>
        <w:rPr>
          <w:rFonts w:hint="cs"/>
          <w:i/>
          <w:iCs/>
          <w:color w:val="0000FF"/>
          <w:rtl/>
        </w:rPr>
        <w:t xml:space="preserve"> מספקים הנחיות לביצוע בדיקות שיוכיחו שהמערכת/התוכנה עומדת בדרישות שנקבעו. חובה לכתוב מפרט בדיקות קבלה וניתן לכתוב מפרטי בדיקות גם לבדיקות שילובים חלקיים. מומלץ לכתוב את מפרט הבדיקות על פי הפורמט המקובל בחברה בה מתבצע הפרויקט. ניתן לכתוב את מפרט הבדיקות כמסמך נפרד ולהפנות אליו מכאן או להפיקו כפלט מכלי אחר (למשל כלי לניהול בדיקות). בהיעדר פורמט כזה יש  לערוך את מפרט הבדיקות בהתאם לתת-הסעיף הבא:</w:t>
      </w:r>
    </w:p>
    <w:p w:rsidR="00BB71D8" w:rsidRDefault="00BB71D8" w:rsidP="00BB71D8">
      <w:pPr>
        <w:pStyle w:val="Heading2"/>
        <w:rPr>
          <w:rtl/>
        </w:rPr>
      </w:pPr>
      <w:bookmarkStart w:id="35" w:name="_Toc437179666"/>
      <w:r>
        <w:rPr>
          <w:rFonts w:hint="cs"/>
          <w:rtl/>
        </w:rPr>
        <w:t xml:space="preserve">מפרט בדיקות </w:t>
      </w:r>
      <w:r w:rsidRPr="00BB71D8">
        <w:rPr>
          <w:rFonts w:hint="cs"/>
          <w:color w:val="FF0000"/>
          <w:rtl/>
        </w:rPr>
        <w:t>&lt;שם סבב הבדיקות</w:t>
      </w:r>
      <w:r>
        <w:rPr>
          <w:rFonts w:hint="cs"/>
          <w:color w:val="FF0000"/>
          <w:rtl/>
        </w:rPr>
        <w:t>, למשל קבלה</w:t>
      </w:r>
      <w:r w:rsidRPr="00BB71D8">
        <w:rPr>
          <w:rFonts w:hint="cs"/>
          <w:color w:val="FF0000"/>
          <w:rtl/>
        </w:rPr>
        <w:t>&gt;</w:t>
      </w:r>
      <w:bookmarkEnd w:id="35"/>
    </w:p>
    <w:p w:rsidR="00045F8E" w:rsidRDefault="00045F8E" w:rsidP="00045F8E">
      <w:pPr>
        <w:pStyle w:val="Heading3"/>
        <w:rPr>
          <w:rtl/>
        </w:rPr>
      </w:pPr>
      <w:bookmarkStart w:id="36" w:name="_Toc437179667"/>
      <w:r>
        <w:rPr>
          <w:rFonts w:hint="cs"/>
          <w:rtl/>
        </w:rPr>
        <w:t>התוצר הנבדק</w:t>
      </w:r>
      <w:bookmarkEnd w:id="36"/>
    </w:p>
    <w:p w:rsidR="00045F8E" w:rsidRPr="00045F8E" w:rsidRDefault="00045F8E" w:rsidP="00FB0781">
      <w:pPr>
        <w:rPr>
          <w:i/>
          <w:iCs/>
          <w:color w:val="0000FF"/>
          <w:rtl/>
        </w:rPr>
      </w:pPr>
      <w:r>
        <w:rPr>
          <w:rFonts w:hint="cs"/>
          <w:i/>
          <w:iCs/>
          <w:color w:val="0000FF"/>
          <w:rtl/>
        </w:rPr>
        <w:t>יש לפרט מהו התוצר הנבדק</w:t>
      </w:r>
      <w:r w:rsidR="00FB0781">
        <w:rPr>
          <w:rFonts w:hint="cs"/>
          <w:i/>
          <w:iCs/>
          <w:color w:val="0000FF"/>
          <w:rtl/>
        </w:rPr>
        <w:t>(</w:t>
      </w:r>
      <w:r>
        <w:rPr>
          <w:rFonts w:hint="cs"/>
          <w:i/>
          <w:iCs/>
          <w:color w:val="0000FF"/>
          <w:rtl/>
        </w:rPr>
        <w:t>רכיב תוכנה, מערכת, תת-מערכת וכו'</w:t>
      </w:r>
      <w:r w:rsidR="00FB0781">
        <w:rPr>
          <w:rFonts w:hint="cs"/>
          <w:i/>
          <w:iCs/>
          <w:color w:val="0000FF"/>
          <w:rtl/>
        </w:rPr>
        <w:t>) ולציין את זיהויו כמופיע במפרטים</w:t>
      </w:r>
      <w:r>
        <w:rPr>
          <w:rFonts w:hint="cs"/>
          <w:i/>
          <w:iCs/>
          <w:color w:val="0000FF"/>
          <w:rtl/>
        </w:rPr>
        <w:t>.</w:t>
      </w:r>
    </w:p>
    <w:p w:rsidR="00045F8E" w:rsidRDefault="00045F8E" w:rsidP="00045F8E">
      <w:pPr>
        <w:pStyle w:val="Heading3"/>
        <w:rPr>
          <w:rtl/>
        </w:rPr>
      </w:pPr>
      <w:bookmarkStart w:id="37" w:name="_Toc437179668"/>
      <w:r>
        <w:rPr>
          <w:rFonts w:hint="cs"/>
          <w:rtl/>
        </w:rPr>
        <w:t>סביבת הבדיקות</w:t>
      </w:r>
      <w:bookmarkEnd w:id="37"/>
    </w:p>
    <w:p w:rsidR="00BB71D8" w:rsidRDefault="00BB71D8" w:rsidP="00045F8E">
      <w:pPr>
        <w:rPr>
          <w:i/>
          <w:iCs/>
          <w:color w:val="0000FF"/>
          <w:rtl/>
        </w:rPr>
      </w:pPr>
      <w:r>
        <w:rPr>
          <w:rFonts w:hint="cs"/>
          <w:i/>
          <w:iCs/>
          <w:color w:val="0000FF"/>
          <w:rtl/>
        </w:rPr>
        <w:t xml:space="preserve">תיאור הסביבה בה מתבצע סבב הבדיקות. מומלץ להשתמש בתרשים, ובעיקר בתרשימי פריסה </w:t>
      </w:r>
      <w:r>
        <w:rPr>
          <w:i/>
          <w:iCs/>
          <w:color w:val="0000FF"/>
        </w:rPr>
        <w:t>(Deployment Diagrams)</w:t>
      </w:r>
      <w:r>
        <w:rPr>
          <w:rFonts w:hint="cs"/>
          <w:i/>
          <w:iCs/>
          <w:color w:val="0000FF"/>
          <w:rtl/>
        </w:rPr>
        <w:t xml:space="preserve"> ותרשימי רכיבים </w:t>
      </w:r>
      <w:r>
        <w:rPr>
          <w:i/>
          <w:iCs/>
          <w:color w:val="0000FF"/>
        </w:rPr>
        <w:t>(Component Diagrams)</w:t>
      </w:r>
      <w:r w:rsidR="00045F8E">
        <w:rPr>
          <w:rFonts w:hint="cs"/>
          <w:i/>
          <w:iCs/>
          <w:color w:val="0000FF"/>
          <w:rtl/>
        </w:rPr>
        <w:t xml:space="preserve"> שיראו בבירור את התוצר הנבדק ואת רכיבי הבדיקה/הדיווח/ההפעלה שבסביבתו, כגון </w:t>
      </w:r>
      <w:r w:rsidR="00045F8E">
        <w:rPr>
          <w:i/>
          <w:iCs/>
          <w:color w:val="0000FF"/>
        </w:rPr>
        <w:t>drivers</w:t>
      </w:r>
      <w:r w:rsidR="00045F8E">
        <w:rPr>
          <w:rFonts w:hint="cs"/>
          <w:i/>
          <w:iCs/>
          <w:color w:val="0000FF"/>
          <w:rtl/>
        </w:rPr>
        <w:t xml:space="preserve">, </w:t>
      </w:r>
      <w:r w:rsidR="00045F8E">
        <w:rPr>
          <w:i/>
          <w:iCs/>
          <w:color w:val="0000FF"/>
        </w:rPr>
        <w:t>stubs</w:t>
      </w:r>
      <w:r w:rsidR="00045F8E">
        <w:rPr>
          <w:rFonts w:hint="cs"/>
          <w:i/>
          <w:iCs/>
          <w:color w:val="0000FF"/>
          <w:rtl/>
        </w:rPr>
        <w:t>, כלי בדיקה, סימולטורים וכו'. יש לצרף הסבר קצר לגבי כל אחד מרכיבי הבדיקה.</w:t>
      </w:r>
    </w:p>
    <w:p w:rsidR="00045F8E" w:rsidRDefault="00045F8E" w:rsidP="00045F8E">
      <w:pPr>
        <w:pStyle w:val="Heading3"/>
        <w:rPr>
          <w:rtl/>
        </w:rPr>
      </w:pPr>
      <w:bookmarkStart w:id="38" w:name="_Toc437179669"/>
      <w:r>
        <w:rPr>
          <w:rFonts w:hint="cs"/>
          <w:rtl/>
        </w:rPr>
        <w:t>פירוט הבדיקות</w:t>
      </w:r>
      <w:bookmarkEnd w:id="38"/>
    </w:p>
    <w:p w:rsidR="00045F8E" w:rsidRDefault="00045F8E" w:rsidP="00045F8E">
      <w:pPr>
        <w:rPr>
          <w:i/>
          <w:iCs/>
          <w:color w:val="0000FF"/>
          <w:rtl/>
        </w:rPr>
      </w:pPr>
      <w:r>
        <w:rPr>
          <w:rFonts w:hint="cs"/>
          <w:i/>
          <w:iCs/>
          <w:color w:val="0000FF"/>
          <w:rtl/>
        </w:rPr>
        <w:t>יש לפרט את תרחישי הבדיקה, את הדרישות הנבדקות הנחיות ברורות לביצוע הבדיקה ופירוט התוצאות המצופות.</w:t>
      </w:r>
    </w:p>
    <w:p w:rsidR="00045F8E" w:rsidRDefault="00045F8E" w:rsidP="00045F8E">
      <w:pPr>
        <w:pStyle w:val="Heading1"/>
        <w:rPr>
          <w:rtl/>
        </w:rPr>
      </w:pPr>
      <w:bookmarkStart w:id="39" w:name="_Toc437179670"/>
      <w:r>
        <w:rPr>
          <w:rFonts w:hint="cs"/>
          <w:rtl/>
        </w:rPr>
        <w:lastRenderedPageBreak/>
        <w:t>התקנה, שימוש ותיקוף</w:t>
      </w:r>
      <w:bookmarkEnd w:id="39"/>
    </w:p>
    <w:p w:rsidR="00045F8E" w:rsidRDefault="00045F8E" w:rsidP="00045F8E">
      <w:pPr>
        <w:pStyle w:val="Heading2"/>
        <w:rPr>
          <w:rtl/>
        </w:rPr>
      </w:pPr>
      <w:bookmarkStart w:id="40" w:name="_Toc437179671"/>
      <w:r>
        <w:rPr>
          <w:rFonts w:hint="cs"/>
          <w:rtl/>
        </w:rPr>
        <w:t>התקנה</w:t>
      </w:r>
      <w:bookmarkEnd w:id="40"/>
    </w:p>
    <w:p w:rsidR="00045F8E" w:rsidRDefault="00045F8E" w:rsidP="00045F8E">
      <w:pPr>
        <w:rPr>
          <w:i/>
          <w:iCs/>
          <w:color w:val="0000FF"/>
          <w:rtl/>
        </w:rPr>
      </w:pPr>
      <w:r>
        <w:rPr>
          <w:rFonts w:hint="cs"/>
          <w:i/>
          <w:iCs/>
          <w:color w:val="0000FF"/>
          <w:rtl/>
        </w:rPr>
        <w:t>הוראות מדויקות כיצד יש להתקין את המערכת/התוכנה ולוודא שהיא מותקנת כהלכה. ניתן לכתוב את הוראות ההתקנה במסמך נפרד ולהפנות אליו מכאן.</w:t>
      </w:r>
    </w:p>
    <w:p w:rsidR="00045F8E" w:rsidRDefault="00045F8E" w:rsidP="00045F8E">
      <w:pPr>
        <w:pStyle w:val="Heading2"/>
        <w:rPr>
          <w:rtl/>
        </w:rPr>
      </w:pPr>
      <w:bookmarkStart w:id="41" w:name="_Toc437179672"/>
      <w:r>
        <w:rPr>
          <w:rFonts w:hint="cs"/>
          <w:rtl/>
        </w:rPr>
        <w:t>שימוש</w:t>
      </w:r>
      <w:bookmarkEnd w:id="41"/>
    </w:p>
    <w:p w:rsidR="00045F8E" w:rsidRDefault="00045F8E" w:rsidP="00045F8E">
      <w:pPr>
        <w:rPr>
          <w:i/>
          <w:iCs/>
          <w:color w:val="0000FF"/>
          <w:rtl/>
        </w:rPr>
      </w:pPr>
      <w:r>
        <w:rPr>
          <w:rFonts w:hint="cs"/>
          <w:i/>
          <w:iCs/>
          <w:color w:val="0000FF"/>
          <w:rtl/>
        </w:rPr>
        <w:t>יש לציין מיהם משתמשי התוכנה (למשל, מפעיל, טכנאי וכו') ולצרף הנחיות הפעלה ברורות לכל סוגי המשתמשים. מומלץ לכתוב את הוראות השימוש במסמכים נפרדים (כגון מדריך למשתמש, מדריך למתחזק וכו')</w:t>
      </w:r>
      <w:r w:rsidR="0050604E">
        <w:rPr>
          <w:rFonts w:hint="cs"/>
          <w:i/>
          <w:iCs/>
          <w:color w:val="0000FF"/>
          <w:rtl/>
        </w:rPr>
        <w:t>.</w:t>
      </w:r>
    </w:p>
    <w:p w:rsidR="0050604E" w:rsidRDefault="0050604E" w:rsidP="0050604E">
      <w:pPr>
        <w:pStyle w:val="Heading2"/>
        <w:rPr>
          <w:rtl/>
        </w:rPr>
      </w:pPr>
      <w:bookmarkStart w:id="42" w:name="_Toc437179673"/>
      <w:r>
        <w:rPr>
          <w:rFonts w:hint="cs"/>
          <w:rtl/>
        </w:rPr>
        <w:t>תיקוף</w:t>
      </w:r>
      <w:bookmarkEnd w:id="42"/>
    </w:p>
    <w:p w:rsidR="0050604E" w:rsidRPr="0050604E" w:rsidRDefault="0050604E" w:rsidP="0050604E">
      <w:pPr>
        <w:rPr>
          <w:i/>
          <w:iCs/>
          <w:color w:val="0000FF"/>
          <w:rtl/>
        </w:rPr>
      </w:pPr>
      <w:r>
        <w:rPr>
          <w:rFonts w:hint="cs"/>
          <w:i/>
          <w:iCs/>
          <w:color w:val="0000FF"/>
          <w:rtl/>
        </w:rPr>
        <w:t>במידה ותוצר הפרויקט אמור לעבור הפעלה נסיונית ותיקוף בשטח (למשל גרסת ביתא) יש לפרט את סביבת התיקוף, משתמשי התיקוף ומשך התיקוף המתוכנן.</w:t>
      </w:r>
    </w:p>
    <w:p w:rsidR="00981062" w:rsidRDefault="002B5AC1" w:rsidP="002B5AC1">
      <w:pPr>
        <w:pStyle w:val="Heading1"/>
        <w:rPr>
          <w:rtl/>
        </w:rPr>
      </w:pPr>
      <w:bookmarkStart w:id="43" w:name="_Toc437179674"/>
      <w:r>
        <w:rPr>
          <w:rFonts w:hint="cs"/>
          <w:rtl/>
        </w:rPr>
        <w:t>סימוכין</w:t>
      </w:r>
      <w:bookmarkEnd w:id="43"/>
    </w:p>
    <w:p w:rsidR="002B5AC1" w:rsidRDefault="002B5AC1" w:rsidP="00BF76D9">
      <w:pPr>
        <w:rPr>
          <w:i/>
          <w:iCs/>
          <w:color w:val="3333FF"/>
          <w:rtl/>
        </w:rPr>
      </w:pPr>
      <w:r>
        <w:rPr>
          <w:rFonts w:hint="cs"/>
          <w:i/>
          <w:iCs/>
          <w:color w:val="3333FF"/>
          <w:rtl/>
        </w:rPr>
        <w:t>רשימה ממוספרת של מסמכים ומקורות אחרים. בכל מקום בגוף המסמך בו קיימת התייחסות לאח</w:t>
      </w:r>
      <w:r w:rsidR="00BF76D9">
        <w:rPr>
          <w:rFonts w:hint="cs"/>
          <w:i/>
          <w:iCs/>
          <w:color w:val="3333FF"/>
          <w:rtl/>
        </w:rPr>
        <w:t>ד</w:t>
      </w:r>
      <w:r>
        <w:rPr>
          <w:rFonts w:hint="cs"/>
          <w:i/>
          <w:iCs/>
          <w:color w:val="3333FF"/>
          <w:rtl/>
        </w:rPr>
        <w:t xml:space="preserve"> ממסמכים אלה  יש לציין את מספרו בין סוגריים מרובעים.</w:t>
      </w:r>
    </w:p>
    <w:p w:rsidR="002B5AC1" w:rsidRDefault="007D3916" w:rsidP="007D3916">
      <w:pPr>
        <w:pStyle w:val="ListParagraph"/>
        <w:numPr>
          <w:ilvl w:val="0"/>
          <w:numId w:val="17"/>
        </w:numPr>
      </w:pPr>
      <w:r>
        <w:rPr>
          <w:rFonts w:hint="cs"/>
          <w:rtl/>
        </w:rPr>
        <w:t>מסמך ייזום לפרויקט</w:t>
      </w:r>
      <w:r w:rsidR="002B5AC1">
        <w:rPr>
          <w:rFonts w:hint="cs"/>
          <w:rtl/>
        </w:rPr>
        <w:t xml:space="preserve"> </w:t>
      </w:r>
      <w:r w:rsidR="002B5AC1" w:rsidRPr="002B5AC1">
        <w:rPr>
          <w:rFonts w:hint="cs"/>
          <w:color w:val="FF0000"/>
          <w:rtl/>
        </w:rPr>
        <w:t>&lt;שם הפרויקט&gt;</w:t>
      </w:r>
      <w:r w:rsidR="002B5AC1">
        <w:rPr>
          <w:rFonts w:hint="cs"/>
          <w:rtl/>
        </w:rPr>
        <w:t xml:space="preserve"> </w:t>
      </w:r>
      <w:r>
        <w:rPr>
          <w:rFonts w:hint="cs"/>
          <w:rtl/>
        </w:rPr>
        <w:t xml:space="preserve">, גרסה </w:t>
      </w:r>
      <w:r w:rsidRPr="007D3916">
        <w:rPr>
          <w:rFonts w:hint="cs"/>
          <w:color w:val="FF0000"/>
          <w:rtl/>
        </w:rPr>
        <w:t>&lt;מספר גרסה&gt;</w:t>
      </w:r>
      <w:r w:rsidR="002B5AC1">
        <w:rPr>
          <w:rFonts w:hint="cs"/>
          <w:rtl/>
        </w:rPr>
        <w:t>.</w:t>
      </w:r>
    </w:p>
    <w:p w:rsidR="002B5AC1" w:rsidRDefault="002B5AC1" w:rsidP="002B5AC1">
      <w:pPr>
        <w:pStyle w:val="ListParagraph"/>
        <w:numPr>
          <w:ilvl w:val="0"/>
          <w:numId w:val="17"/>
        </w:numPr>
      </w:pPr>
      <w:r>
        <w:rPr>
          <w:rFonts w:hint="cs"/>
          <w:rtl/>
        </w:rPr>
        <w:t xml:space="preserve">  </w:t>
      </w:r>
    </w:p>
    <w:p w:rsidR="002B5AC1" w:rsidRPr="002B5AC1" w:rsidRDefault="002B5AC1" w:rsidP="002B5AC1">
      <w:pPr>
        <w:rPr>
          <w:rtl/>
        </w:rPr>
      </w:pPr>
    </w:p>
    <w:sectPr w:rsidR="002B5AC1" w:rsidRPr="002B5AC1" w:rsidSect="002B1DE1">
      <w:headerReference w:type="default" r:id="rId9"/>
      <w:footerReference w:type="default" r:id="rId10"/>
      <w:headerReference w:type="first" r:id="rId1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B48" w:rsidRDefault="00E70B48" w:rsidP="00587A54">
      <w:pPr>
        <w:spacing w:before="0" w:after="0" w:line="240" w:lineRule="auto"/>
      </w:pPr>
      <w:r>
        <w:separator/>
      </w:r>
    </w:p>
  </w:endnote>
  <w:endnote w:type="continuationSeparator" w:id="0">
    <w:p w:rsidR="00E70B48" w:rsidRDefault="00E70B48" w:rsidP="00587A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Guttman Aharoni">
    <w:altName w:val="Times New Roman"/>
    <w:charset w:val="B1"/>
    <w:family w:val="auto"/>
    <w:pitch w:val="variable"/>
    <w:sig w:usb0="00000800"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0C6" w:rsidRDefault="000310C6" w:rsidP="008E0A1C">
    <w:pPr>
      <w:pStyle w:val="Footer"/>
      <w:tabs>
        <w:tab w:val="left" w:pos="6496"/>
      </w:tabs>
    </w:pPr>
    <w:r>
      <w:tab/>
    </w:r>
    <w:r>
      <w:tab/>
    </w:r>
    <w:r>
      <w:tab/>
    </w:r>
    <w:r>
      <w:fldChar w:fldCharType="begin"/>
    </w:r>
    <w:r>
      <w:instrText xml:space="preserve"> PAGE   \* MERGEFORMAT </w:instrText>
    </w:r>
    <w:r>
      <w:fldChar w:fldCharType="separate"/>
    </w:r>
    <w:r w:rsidR="00F9575B" w:rsidRPr="00F9575B">
      <w:rPr>
        <w:rFonts w:cs="Calibri"/>
        <w:noProof/>
        <w:rtl/>
        <w:lang w:val="he-IL"/>
      </w:rPr>
      <w:t>9</w:t>
    </w:r>
    <w:r>
      <w:rPr>
        <w:rFonts w:cs="Calibri"/>
        <w:noProof/>
        <w:lang w:val="he-IL"/>
      </w:rPr>
      <w:fldChar w:fldCharType="end"/>
    </w:r>
  </w:p>
  <w:p w:rsidR="000310C6" w:rsidRDefault="00031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B48" w:rsidRDefault="00E70B48" w:rsidP="00587A54">
      <w:pPr>
        <w:spacing w:before="0" w:after="0" w:line="240" w:lineRule="auto"/>
      </w:pPr>
      <w:r>
        <w:separator/>
      </w:r>
    </w:p>
  </w:footnote>
  <w:footnote w:type="continuationSeparator" w:id="0">
    <w:p w:rsidR="00E70B48" w:rsidRDefault="00E70B48" w:rsidP="00587A5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10620" w:type="dxa"/>
      <w:tblInd w:w="-1036" w:type="dxa"/>
      <w:tblLook w:val="04A0" w:firstRow="1" w:lastRow="0" w:firstColumn="1" w:lastColumn="0" w:noHBand="0" w:noVBand="1"/>
    </w:tblPr>
    <w:tblGrid>
      <w:gridCol w:w="5756"/>
      <w:gridCol w:w="4864"/>
    </w:tblGrid>
    <w:tr w:rsidR="000310C6" w:rsidRPr="004370C1" w:rsidTr="003A4857">
      <w:tc>
        <w:tcPr>
          <w:tcW w:w="5756" w:type="dxa"/>
          <w:vAlign w:val="center"/>
        </w:tcPr>
        <w:p w:rsidR="000310C6" w:rsidRDefault="000310C6" w:rsidP="00DF5D3A">
          <w:pPr>
            <w:pStyle w:val="Header"/>
            <w:spacing w:before="0" w:after="0" w:line="240" w:lineRule="auto"/>
            <w:ind w:left="0"/>
            <w:rPr>
              <w:rFonts w:ascii="Arial" w:hAnsi="Arial" w:cs="Arial"/>
              <w:b/>
              <w:bCs/>
              <w:color w:val="FF0000"/>
              <w:rtl/>
            </w:rPr>
          </w:pPr>
          <w:r>
            <w:rPr>
              <w:rFonts w:ascii="Arial" w:hAnsi="Arial" w:cs="Arial" w:hint="cs"/>
              <w:b/>
              <w:bCs/>
              <w:rtl/>
            </w:rPr>
            <w:t xml:space="preserve">מפרט אפיון ותכן לפרויקט </w:t>
          </w:r>
          <w:r w:rsidRPr="00704F6B">
            <w:rPr>
              <w:rFonts w:ascii="Arial" w:hAnsi="Arial" w:cs="Arial" w:hint="cs"/>
              <w:b/>
              <w:bCs/>
              <w:color w:val="FF0000"/>
              <w:rtl/>
            </w:rPr>
            <w:t>&lt;שם הפרויקט&gt;</w:t>
          </w:r>
        </w:p>
        <w:p w:rsidR="000310C6" w:rsidRPr="00002E6B" w:rsidRDefault="000310C6" w:rsidP="003A4857">
          <w:pPr>
            <w:pStyle w:val="Header"/>
            <w:spacing w:before="0" w:after="0" w:line="240" w:lineRule="auto"/>
            <w:ind w:left="0"/>
            <w:rPr>
              <w:rFonts w:ascii="Arial" w:hAnsi="Arial" w:cs="Arial"/>
              <w:sz w:val="18"/>
              <w:szCs w:val="18"/>
            </w:rPr>
          </w:pPr>
          <w:r w:rsidRPr="00002E6B">
            <w:rPr>
              <w:rFonts w:ascii="Arial" w:hAnsi="Arial" w:cs="Arial" w:hint="cs"/>
              <w:rtl/>
            </w:rPr>
            <w:t>גרסה</w:t>
          </w:r>
          <w:r w:rsidRPr="00002E6B">
            <w:rPr>
              <w:rFonts w:ascii="Arial" w:hAnsi="Arial" w:cs="Arial" w:hint="cs"/>
              <w:color w:val="FF0000"/>
              <w:rtl/>
            </w:rPr>
            <w:t xml:space="preserve"> &lt;מספר גרסה&gt;</w:t>
          </w:r>
        </w:p>
      </w:tc>
      <w:tc>
        <w:tcPr>
          <w:tcW w:w="4864" w:type="dxa"/>
          <w:vAlign w:val="center"/>
        </w:tcPr>
        <w:p w:rsidR="000310C6" w:rsidRPr="004370C1" w:rsidRDefault="000310C6" w:rsidP="008E0A1C">
          <w:pPr>
            <w:pStyle w:val="Header"/>
            <w:spacing w:before="0" w:after="0" w:line="240" w:lineRule="auto"/>
            <w:ind w:left="0"/>
            <w:jc w:val="right"/>
            <w:rPr>
              <w:rFonts w:ascii="Arial" w:hAnsi="Arial" w:cs="Arial"/>
              <w:sz w:val="18"/>
              <w:szCs w:val="18"/>
              <w:rtl/>
            </w:rPr>
          </w:pPr>
          <w:r w:rsidRPr="00D66799">
            <w:rPr>
              <w:rFonts w:ascii="Arial" w:hAnsi="Arial" w:cs="Arial"/>
              <w:noProof/>
              <w:sz w:val="18"/>
              <w:szCs w:val="18"/>
              <w:rtl/>
            </w:rPr>
            <w:drawing>
              <wp:inline distT="0" distB="0" distL="0" distR="0">
                <wp:extent cx="953054" cy="452133"/>
                <wp:effectExtent l="19050" t="0" r="0" b="0"/>
                <wp:docPr id="2" name="תמונה 1" descr="cid:C35FA036294A2E4EADBEAF28ADB455DF@yarden2.a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C35FA036294A2E4EADBEAF28ADB455DF@yarden2.ac.il"/>
                        <pic:cNvPicPr>
                          <a:picLocks noChangeAspect="1" noChangeArrowheads="1"/>
                        </pic:cNvPicPr>
                      </pic:nvPicPr>
                      <pic:blipFill>
                        <a:blip r:embed="rId1" r:link="rId2"/>
                        <a:srcRect l="8593" t="21771" r="8580" b="19926"/>
                        <a:stretch>
                          <a:fillRect/>
                        </a:stretch>
                      </pic:blipFill>
                      <pic:spPr bwMode="auto">
                        <a:xfrm>
                          <a:off x="0" y="0"/>
                          <a:ext cx="952822" cy="452023"/>
                        </a:xfrm>
                        <a:prstGeom prst="rect">
                          <a:avLst/>
                        </a:prstGeom>
                        <a:noFill/>
                        <a:ln w="9525">
                          <a:noFill/>
                          <a:miter lim="800000"/>
                          <a:headEnd/>
                          <a:tailEnd/>
                        </a:ln>
                      </pic:spPr>
                    </pic:pic>
                  </a:graphicData>
                </a:graphic>
              </wp:inline>
            </w:drawing>
          </w:r>
        </w:p>
      </w:tc>
    </w:tr>
  </w:tbl>
  <w:p w:rsidR="000310C6" w:rsidRDefault="000310C6" w:rsidP="00D66799">
    <w:pPr>
      <w:pStyle w:val="Header"/>
      <w:spacing w:before="0" w:after="0" w:line="240" w:lineRule="auto"/>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0C6" w:rsidRPr="002F160F" w:rsidRDefault="000310C6" w:rsidP="00B16FDB">
    <w:pPr>
      <w:tabs>
        <w:tab w:val="center" w:pos="4153"/>
        <w:tab w:val="right" w:pos="8306"/>
      </w:tabs>
      <w:spacing w:before="0" w:after="240"/>
      <w:ind w:right="-720"/>
      <w:jc w:val="right"/>
      <w:rPr>
        <w:lang w:eastAsia="he-IL"/>
      </w:rPr>
    </w:pPr>
    <w:r>
      <w:rPr>
        <w:noProof/>
      </w:rPr>
      <mc:AlternateContent>
        <mc:Choice Requires="wps">
          <w:drawing>
            <wp:anchor distT="0" distB="0" distL="114300" distR="114300" simplePos="0" relativeHeight="251660288" behindDoc="0" locked="0" layoutInCell="1" allowOverlap="1">
              <wp:simplePos x="0" y="0"/>
              <wp:positionH relativeFrom="column">
                <wp:posOffset>2685415</wp:posOffset>
              </wp:positionH>
              <wp:positionV relativeFrom="paragraph">
                <wp:posOffset>-17145</wp:posOffset>
              </wp:positionV>
              <wp:extent cx="3145790" cy="33274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5790" cy="33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10C6" w:rsidRPr="0054041F" w:rsidRDefault="000310C6" w:rsidP="00F9575B">
                          <w:pPr>
                            <w:ind w:left="127"/>
                            <w:rPr>
                              <w:rFonts w:ascii="Gisha" w:hAnsi="Gisha" w:cs="Guttman Aharoni"/>
                              <w:b/>
                              <w:bCs/>
                              <w:color w:val="7030A0"/>
                              <w:rtl/>
                            </w:rPr>
                          </w:pPr>
                          <w:r w:rsidRPr="0054041F">
                            <w:rPr>
                              <w:rFonts w:ascii="Gisha" w:hAnsi="Gisha" w:cs="Guttman Aharoni"/>
                              <w:b/>
                              <w:bCs/>
                              <w:color w:val="7030A0"/>
                              <w:rtl/>
                            </w:rPr>
                            <w:t>המחלקה להנדסת תוכנה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2" style="position:absolute;left:0;text-align:left;margin-left:211.45pt;margin-top:-1.35pt;width:247.7pt;height: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" stroked="f">
              <v:textbox>
                <w:txbxContent>
                  <w:p w:rsidR="000310C6" w:rsidRPr="0054041F" w:rsidRDefault="000310C6" w:rsidP="00F9575B">
                    <w:pPr>
                      <w:ind w:left="127"/>
                      <w:rPr>
                        <w:rFonts w:ascii="Gisha" w:hAnsi="Gisha" w:cs="Guttman Aharoni"/>
                        <w:b/>
                        <w:bCs/>
                        <w:color w:val="7030A0"/>
                        <w:rtl/>
                      </w:rPr>
                    </w:pPr>
                    <w:r w:rsidRPr="0054041F">
                      <w:rPr>
                        <w:rFonts w:ascii="Gisha" w:hAnsi="Gisha" w:cs="Guttman Aharoni"/>
                        <w:b/>
                        <w:bCs/>
                        <w:color w:val="7030A0"/>
                        <w:rtl/>
                      </w:rPr>
                      <w:t>המחלקה להנדסת תוכנה</w:t>
                    </w:r>
                  </w:p>
                </w:txbxContent>
              </v:textbox>
            </v:rect>
          </w:pict>
        </mc:Fallback>
      </mc:AlternateContent>
    </w:r>
    <w:r w:rsidRPr="008748B3">
      <w:rPr>
        <w:noProof/>
        <w:rtl/>
      </w:rPr>
      <w:drawing>
        <wp:inline distT="0" distB="0" distL="0" distR="0">
          <wp:extent cx="1409910" cy="668867"/>
          <wp:effectExtent l="19050" t="0" r="0" b="0"/>
          <wp:docPr id="1" name="תמונה 1" descr="cid:C35FA036294A2E4EADBEAF28ADB455DF@yarden2.a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C35FA036294A2E4EADBEAF28ADB455DF@yarden2.ac.il"/>
                  <pic:cNvPicPr>
                    <a:picLocks noChangeAspect="1" noChangeArrowheads="1"/>
                  </pic:cNvPicPr>
                </pic:nvPicPr>
                <pic:blipFill>
                  <a:blip r:embed="rId1" r:link="rId2"/>
                  <a:srcRect l="8593" t="21771" r="8580" b="19926"/>
                  <a:stretch>
                    <a:fillRect/>
                  </a:stretch>
                </pic:blipFill>
                <pic:spPr bwMode="auto">
                  <a:xfrm>
                    <a:off x="0" y="0"/>
                    <a:ext cx="1409910" cy="66886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7A0"/>
    <w:multiLevelType w:val="hybridMultilevel"/>
    <w:tmpl w:val="128A88C0"/>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
    <w:nsid w:val="09EB2F9B"/>
    <w:multiLevelType w:val="hybridMultilevel"/>
    <w:tmpl w:val="0776A912"/>
    <w:lvl w:ilvl="0" w:tplc="04090001">
      <w:start w:val="1"/>
      <w:numFmt w:val="bullet"/>
      <w:lvlText w:val=""/>
      <w:lvlJc w:val="left"/>
      <w:pPr>
        <w:ind w:left="746" w:hanging="360"/>
      </w:pPr>
      <w:rPr>
        <w:rFonts w:ascii="Symbol" w:hAnsi="Symbol" w:hint="default"/>
      </w:rPr>
    </w:lvl>
    <w:lvl w:ilvl="1" w:tplc="04090003">
      <w:start w:val="1"/>
      <w:numFmt w:val="bullet"/>
      <w:lvlText w:val="o"/>
      <w:lvlJc w:val="left"/>
      <w:pPr>
        <w:ind w:left="1466" w:hanging="360"/>
      </w:pPr>
      <w:rPr>
        <w:rFonts w:ascii="Courier New" w:hAnsi="Courier New" w:cs="Courier New" w:hint="default"/>
      </w:rPr>
    </w:lvl>
    <w:lvl w:ilvl="2" w:tplc="04090005">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
    <w:nsid w:val="0B7D7D8A"/>
    <w:multiLevelType w:val="multilevel"/>
    <w:tmpl w:val="2D6ABF8E"/>
    <w:lvl w:ilvl="0">
      <w:start w:val="1"/>
      <w:numFmt w:val="decimal"/>
      <w:pStyle w:val="Heading1"/>
      <w:lvlText w:val="%1"/>
      <w:lvlJc w:val="left"/>
      <w:pPr>
        <w:ind w:left="432" w:hanging="432"/>
      </w:pPr>
      <w:rPr>
        <w:lang w:bidi="he-IL"/>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15B742E"/>
    <w:multiLevelType w:val="hybridMultilevel"/>
    <w:tmpl w:val="9C889AD0"/>
    <w:lvl w:ilvl="0" w:tplc="C3E48B96">
      <w:start w:val="1"/>
      <w:numFmt w:val="decimal"/>
      <w:lvlText w:val="%1."/>
      <w:lvlJc w:val="left"/>
      <w:pPr>
        <w:ind w:left="360" w:hanging="360"/>
      </w:pPr>
      <w:rPr>
        <w:i/>
        <w:iCs/>
        <w:color w:val="0000F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462C22"/>
    <w:multiLevelType w:val="multilevel"/>
    <w:tmpl w:val="B712B3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0F7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2C27DB"/>
    <w:multiLevelType w:val="hybridMultilevel"/>
    <w:tmpl w:val="83CA7C72"/>
    <w:lvl w:ilvl="0" w:tplc="0409000F">
      <w:start w:val="1"/>
      <w:numFmt w:val="decimal"/>
      <w:lvlText w:val="%1."/>
      <w:lvlJc w:val="left"/>
      <w:pPr>
        <w:ind w:left="1229" w:hanging="360"/>
      </w:pPr>
    </w:lvl>
    <w:lvl w:ilvl="1" w:tplc="04090019" w:tentative="1">
      <w:start w:val="1"/>
      <w:numFmt w:val="lowerLetter"/>
      <w:lvlText w:val="%2."/>
      <w:lvlJc w:val="left"/>
      <w:pPr>
        <w:ind w:left="1949" w:hanging="360"/>
      </w:p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7">
    <w:nsid w:val="252064A4"/>
    <w:multiLevelType w:val="multilevel"/>
    <w:tmpl w:val="ED569D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323562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552552D"/>
    <w:multiLevelType w:val="hybridMultilevel"/>
    <w:tmpl w:val="EBC8D6A0"/>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0">
    <w:nsid w:val="38FB2AB7"/>
    <w:multiLevelType w:val="hybridMultilevel"/>
    <w:tmpl w:val="F16A0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C736E3"/>
    <w:multiLevelType w:val="hybridMultilevel"/>
    <w:tmpl w:val="B1A0D38C"/>
    <w:lvl w:ilvl="0" w:tplc="0409000F">
      <w:start w:val="1"/>
      <w:numFmt w:val="decimal"/>
      <w:lvlText w:val="%1."/>
      <w:lvlJc w:val="left"/>
      <w:pPr>
        <w:ind w:left="869" w:hanging="360"/>
      </w:p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12">
    <w:nsid w:val="3B9D3876"/>
    <w:multiLevelType w:val="hybridMultilevel"/>
    <w:tmpl w:val="69ECE6BA"/>
    <w:lvl w:ilvl="0" w:tplc="6C58C9C6">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13">
    <w:nsid w:val="3C861518"/>
    <w:multiLevelType w:val="hybridMultilevel"/>
    <w:tmpl w:val="FE4C31B0"/>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4">
    <w:nsid w:val="50867B53"/>
    <w:multiLevelType w:val="hybridMultilevel"/>
    <w:tmpl w:val="F060357E"/>
    <w:lvl w:ilvl="0" w:tplc="0409000F">
      <w:start w:val="1"/>
      <w:numFmt w:val="decimal"/>
      <w:lvlText w:val="%1."/>
      <w:lvlJc w:val="left"/>
      <w:pPr>
        <w:ind w:left="386" w:hanging="360"/>
      </w:p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15">
    <w:nsid w:val="51CA7452"/>
    <w:multiLevelType w:val="hybridMultilevel"/>
    <w:tmpl w:val="7AD24A5C"/>
    <w:lvl w:ilvl="0" w:tplc="04090001">
      <w:start w:val="1"/>
      <w:numFmt w:val="bullet"/>
      <w:lvlText w:val=""/>
      <w:lvlJc w:val="left"/>
      <w:pPr>
        <w:ind w:left="1376" w:hanging="360"/>
      </w:pPr>
      <w:rPr>
        <w:rFonts w:ascii="Symbol" w:hAnsi="Symbol" w:hint="default"/>
      </w:rPr>
    </w:lvl>
    <w:lvl w:ilvl="1" w:tplc="04090003" w:tentative="1">
      <w:start w:val="1"/>
      <w:numFmt w:val="bullet"/>
      <w:lvlText w:val="o"/>
      <w:lvlJc w:val="left"/>
      <w:pPr>
        <w:ind w:left="2096" w:hanging="360"/>
      </w:pPr>
      <w:rPr>
        <w:rFonts w:ascii="Courier New" w:hAnsi="Courier New" w:cs="Courier New" w:hint="default"/>
      </w:rPr>
    </w:lvl>
    <w:lvl w:ilvl="2" w:tplc="04090005" w:tentative="1">
      <w:start w:val="1"/>
      <w:numFmt w:val="bullet"/>
      <w:lvlText w:val=""/>
      <w:lvlJc w:val="left"/>
      <w:pPr>
        <w:ind w:left="2816" w:hanging="360"/>
      </w:pPr>
      <w:rPr>
        <w:rFonts w:ascii="Wingdings" w:hAnsi="Wingdings" w:hint="default"/>
      </w:rPr>
    </w:lvl>
    <w:lvl w:ilvl="3" w:tplc="04090001" w:tentative="1">
      <w:start w:val="1"/>
      <w:numFmt w:val="bullet"/>
      <w:lvlText w:val=""/>
      <w:lvlJc w:val="left"/>
      <w:pPr>
        <w:ind w:left="3536" w:hanging="360"/>
      </w:pPr>
      <w:rPr>
        <w:rFonts w:ascii="Symbol" w:hAnsi="Symbol" w:hint="default"/>
      </w:rPr>
    </w:lvl>
    <w:lvl w:ilvl="4" w:tplc="04090003" w:tentative="1">
      <w:start w:val="1"/>
      <w:numFmt w:val="bullet"/>
      <w:lvlText w:val="o"/>
      <w:lvlJc w:val="left"/>
      <w:pPr>
        <w:ind w:left="4256" w:hanging="360"/>
      </w:pPr>
      <w:rPr>
        <w:rFonts w:ascii="Courier New" w:hAnsi="Courier New" w:cs="Courier New" w:hint="default"/>
      </w:rPr>
    </w:lvl>
    <w:lvl w:ilvl="5" w:tplc="04090005" w:tentative="1">
      <w:start w:val="1"/>
      <w:numFmt w:val="bullet"/>
      <w:lvlText w:val=""/>
      <w:lvlJc w:val="left"/>
      <w:pPr>
        <w:ind w:left="4976" w:hanging="360"/>
      </w:pPr>
      <w:rPr>
        <w:rFonts w:ascii="Wingdings" w:hAnsi="Wingdings" w:hint="default"/>
      </w:rPr>
    </w:lvl>
    <w:lvl w:ilvl="6" w:tplc="04090001" w:tentative="1">
      <w:start w:val="1"/>
      <w:numFmt w:val="bullet"/>
      <w:lvlText w:val=""/>
      <w:lvlJc w:val="left"/>
      <w:pPr>
        <w:ind w:left="5696" w:hanging="360"/>
      </w:pPr>
      <w:rPr>
        <w:rFonts w:ascii="Symbol" w:hAnsi="Symbol" w:hint="default"/>
      </w:rPr>
    </w:lvl>
    <w:lvl w:ilvl="7" w:tplc="04090003" w:tentative="1">
      <w:start w:val="1"/>
      <w:numFmt w:val="bullet"/>
      <w:lvlText w:val="o"/>
      <w:lvlJc w:val="left"/>
      <w:pPr>
        <w:ind w:left="6416" w:hanging="360"/>
      </w:pPr>
      <w:rPr>
        <w:rFonts w:ascii="Courier New" w:hAnsi="Courier New" w:cs="Courier New" w:hint="default"/>
      </w:rPr>
    </w:lvl>
    <w:lvl w:ilvl="8" w:tplc="04090005" w:tentative="1">
      <w:start w:val="1"/>
      <w:numFmt w:val="bullet"/>
      <w:lvlText w:val=""/>
      <w:lvlJc w:val="left"/>
      <w:pPr>
        <w:ind w:left="7136" w:hanging="360"/>
      </w:pPr>
      <w:rPr>
        <w:rFonts w:ascii="Wingdings" w:hAnsi="Wingdings" w:hint="default"/>
      </w:rPr>
    </w:lvl>
  </w:abstractNum>
  <w:abstractNum w:abstractNumId="16">
    <w:nsid w:val="52247237"/>
    <w:multiLevelType w:val="hybridMultilevel"/>
    <w:tmpl w:val="FA449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1C4DF1"/>
    <w:multiLevelType w:val="hybridMultilevel"/>
    <w:tmpl w:val="AE0ED2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EE51A39"/>
    <w:multiLevelType w:val="hybridMultilevel"/>
    <w:tmpl w:val="5310EEFC"/>
    <w:lvl w:ilvl="0" w:tplc="04090001">
      <w:start w:val="1"/>
      <w:numFmt w:val="bullet"/>
      <w:lvlText w:val=""/>
      <w:lvlJc w:val="left"/>
      <w:pPr>
        <w:ind w:left="1229" w:hanging="360"/>
      </w:pPr>
      <w:rPr>
        <w:rFonts w:ascii="Symbol" w:hAnsi="Symbol" w:hint="default"/>
      </w:rPr>
    </w:lvl>
    <w:lvl w:ilvl="1" w:tplc="04090003">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9">
    <w:nsid w:val="731D75AD"/>
    <w:multiLevelType w:val="hybridMultilevel"/>
    <w:tmpl w:val="82CC53EE"/>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B45E43"/>
    <w:multiLevelType w:val="hybridMultilevel"/>
    <w:tmpl w:val="DB54E6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78E074C0"/>
    <w:multiLevelType w:val="hybridMultilevel"/>
    <w:tmpl w:val="FF84F0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CD961E2"/>
    <w:multiLevelType w:val="hybridMultilevel"/>
    <w:tmpl w:val="AE045A04"/>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num w:numId="1">
    <w:abstractNumId w:val="8"/>
  </w:num>
  <w:num w:numId="2">
    <w:abstractNumId w:val="5"/>
  </w:num>
  <w:num w:numId="3">
    <w:abstractNumId w:val="4"/>
  </w:num>
  <w:num w:numId="4">
    <w:abstractNumId w:val="7"/>
  </w:num>
  <w:num w:numId="5">
    <w:abstractNumId w:val="7"/>
  </w:num>
  <w:num w:numId="6">
    <w:abstractNumId w:val="2"/>
  </w:num>
  <w:num w:numId="7">
    <w:abstractNumId w:val="15"/>
  </w:num>
  <w:num w:numId="8">
    <w:abstractNumId w:val="1"/>
  </w:num>
  <w:num w:numId="9">
    <w:abstractNumId w:val="14"/>
  </w:num>
  <w:num w:numId="10">
    <w:abstractNumId w:val="9"/>
  </w:num>
  <w:num w:numId="11">
    <w:abstractNumId w:val="2"/>
  </w:num>
  <w:num w:numId="12">
    <w:abstractNumId w:val="6"/>
  </w:num>
  <w:num w:numId="13">
    <w:abstractNumId w:val="13"/>
  </w:num>
  <w:num w:numId="14">
    <w:abstractNumId w:val="22"/>
  </w:num>
  <w:num w:numId="15">
    <w:abstractNumId w:val="20"/>
  </w:num>
  <w:num w:numId="16">
    <w:abstractNumId w:val="11"/>
  </w:num>
  <w:num w:numId="17">
    <w:abstractNumId w:val="12"/>
  </w:num>
  <w:num w:numId="18">
    <w:abstractNumId w:val="18"/>
  </w:num>
  <w:num w:numId="19">
    <w:abstractNumId w:val="10"/>
  </w:num>
  <w:num w:numId="20">
    <w:abstractNumId w:val="19"/>
  </w:num>
  <w:num w:numId="21">
    <w:abstractNumId w:val="16"/>
  </w:num>
  <w:num w:numId="22">
    <w:abstractNumId w:val="17"/>
  </w:num>
  <w:num w:numId="23">
    <w:abstractNumId w:val="3"/>
  </w:num>
  <w:num w:numId="24">
    <w:abstractNumId w:val="21"/>
  </w:num>
  <w:num w:numId="25">
    <w:abstractNumId w:val="0"/>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F1"/>
    <w:rsid w:val="00000A70"/>
    <w:rsid w:val="000029FF"/>
    <w:rsid w:val="00002A01"/>
    <w:rsid w:val="00002E6B"/>
    <w:rsid w:val="00003FD0"/>
    <w:rsid w:val="00004488"/>
    <w:rsid w:val="000048A2"/>
    <w:rsid w:val="0000520B"/>
    <w:rsid w:val="00005B88"/>
    <w:rsid w:val="000068A2"/>
    <w:rsid w:val="0001079A"/>
    <w:rsid w:val="00010B9C"/>
    <w:rsid w:val="000115DA"/>
    <w:rsid w:val="0001190E"/>
    <w:rsid w:val="000120FD"/>
    <w:rsid w:val="0001227F"/>
    <w:rsid w:val="00012509"/>
    <w:rsid w:val="0001440C"/>
    <w:rsid w:val="000155C5"/>
    <w:rsid w:val="0001575C"/>
    <w:rsid w:val="000157A1"/>
    <w:rsid w:val="00015E0E"/>
    <w:rsid w:val="000167F8"/>
    <w:rsid w:val="00016965"/>
    <w:rsid w:val="0001756B"/>
    <w:rsid w:val="0001790D"/>
    <w:rsid w:val="000179F3"/>
    <w:rsid w:val="00020734"/>
    <w:rsid w:val="00020EA8"/>
    <w:rsid w:val="00020FE1"/>
    <w:rsid w:val="0002128A"/>
    <w:rsid w:val="0002128B"/>
    <w:rsid w:val="00021C54"/>
    <w:rsid w:val="00021E6E"/>
    <w:rsid w:val="000223E4"/>
    <w:rsid w:val="00023554"/>
    <w:rsid w:val="00025709"/>
    <w:rsid w:val="0002658C"/>
    <w:rsid w:val="00027882"/>
    <w:rsid w:val="00027B54"/>
    <w:rsid w:val="00027EF3"/>
    <w:rsid w:val="000300C4"/>
    <w:rsid w:val="0003044D"/>
    <w:rsid w:val="000304D6"/>
    <w:rsid w:val="000310C6"/>
    <w:rsid w:val="0003129D"/>
    <w:rsid w:val="00031A47"/>
    <w:rsid w:val="0003274B"/>
    <w:rsid w:val="00033F42"/>
    <w:rsid w:val="00034AC7"/>
    <w:rsid w:val="000351D7"/>
    <w:rsid w:val="000357CD"/>
    <w:rsid w:val="00036EDC"/>
    <w:rsid w:val="00037710"/>
    <w:rsid w:val="00041283"/>
    <w:rsid w:val="000430AF"/>
    <w:rsid w:val="00043504"/>
    <w:rsid w:val="00043A92"/>
    <w:rsid w:val="00044079"/>
    <w:rsid w:val="000452D0"/>
    <w:rsid w:val="0004556F"/>
    <w:rsid w:val="00045BDF"/>
    <w:rsid w:val="00045F8E"/>
    <w:rsid w:val="00046829"/>
    <w:rsid w:val="0004688D"/>
    <w:rsid w:val="00046E33"/>
    <w:rsid w:val="0005052B"/>
    <w:rsid w:val="000516D3"/>
    <w:rsid w:val="00051E54"/>
    <w:rsid w:val="000539A0"/>
    <w:rsid w:val="00053C04"/>
    <w:rsid w:val="00053D34"/>
    <w:rsid w:val="00053DD8"/>
    <w:rsid w:val="0005462F"/>
    <w:rsid w:val="000553E6"/>
    <w:rsid w:val="00055789"/>
    <w:rsid w:val="00055C83"/>
    <w:rsid w:val="00055F3C"/>
    <w:rsid w:val="00056CC4"/>
    <w:rsid w:val="00060DB4"/>
    <w:rsid w:val="000612E9"/>
    <w:rsid w:val="00061AC7"/>
    <w:rsid w:val="000620DE"/>
    <w:rsid w:val="000620F6"/>
    <w:rsid w:val="0006362A"/>
    <w:rsid w:val="0006486B"/>
    <w:rsid w:val="00065285"/>
    <w:rsid w:val="00067562"/>
    <w:rsid w:val="00067C8F"/>
    <w:rsid w:val="00067F1F"/>
    <w:rsid w:val="000707AA"/>
    <w:rsid w:val="000708B3"/>
    <w:rsid w:val="00072843"/>
    <w:rsid w:val="000739F7"/>
    <w:rsid w:val="00073E06"/>
    <w:rsid w:val="00074481"/>
    <w:rsid w:val="000747FB"/>
    <w:rsid w:val="00074DB1"/>
    <w:rsid w:val="00074E42"/>
    <w:rsid w:val="000751DB"/>
    <w:rsid w:val="00075DED"/>
    <w:rsid w:val="000767F7"/>
    <w:rsid w:val="00076BFB"/>
    <w:rsid w:val="00080152"/>
    <w:rsid w:val="00082332"/>
    <w:rsid w:val="0008274C"/>
    <w:rsid w:val="0008307B"/>
    <w:rsid w:val="0008324E"/>
    <w:rsid w:val="000842AA"/>
    <w:rsid w:val="0008549B"/>
    <w:rsid w:val="00085F80"/>
    <w:rsid w:val="000900DB"/>
    <w:rsid w:val="00091A5C"/>
    <w:rsid w:val="00092567"/>
    <w:rsid w:val="00092BF6"/>
    <w:rsid w:val="000932B5"/>
    <w:rsid w:val="00093CF4"/>
    <w:rsid w:val="00094BA9"/>
    <w:rsid w:val="00094C1B"/>
    <w:rsid w:val="00095852"/>
    <w:rsid w:val="00097DB9"/>
    <w:rsid w:val="000A04B3"/>
    <w:rsid w:val="000A0779"/>
    <w:rsid w:val="000A1175"/>
    <w:rsid w:val="000A218E"/>
    <w:rsid w:val="000A2DE5"/>
    <w:rsid w:val="000A2FAB"/>
    <w:rsid w:val="000A3061"/>
    <w:rsid w:val="000A3F16"/>
    <w:rsid w:val="000A5DEF"/>
    <w:rsid w:val="000A66C6"/>
    <w:rsid w:val="000A68BE"/>
    <w:rsid w:val="000A7189"/>
    <w:rsid w:val="000B0F69"/>
    <w:rsid w:val="000B12B9"/>
    <w:rsid w:val="000B1383"/>
    <w:rsid w:val="000B140D"/>
    <w:rsid w:val="000B1544"/>
    <w:rsid w:val="000B1961"/>
    <w:rsid w:val="000B1C2B"/>
    <w:rsid w:val="000B1FC1"/>
    <w:rsid w:val="000B2162"/>
    <w:rsid w:val="000B3287"/>
    <w:rsid w:val="000B3688"/>
    <w:rsid w:val="000B64E6"/>
    <w:rsid w:val="000B6A05"/>
    <w:rsid w:val="000B6A26"/>
    <w:rsid w:val="000B6CBA"/>
    <w:rsid w:val="000B6D25"/>
    <w:rsid w:val="000C04FE"/>
    <w:rsid w:val="000C05EB"/>
    <w:rsid w:val="000C24F9"/>
    <w:rsid w:val="000C39A5"/>
    <w:rsid w:val="000C474B"/>
    <w:rsid w:val="000C6505"/>
    <w:rsid w:val="000C7D1D"/>
    <w:rsid w:val="000D0913"/>
    <w:rsid w:val="000D2009"/>
    <w:rsid w:val="000D244C"/>
    <w:rsid w:val="000D24E7"/>
    <w:rsid w:val="000D2AB7"/>
    <w:rsid w:val="000D4992"/>
    <w:rsid w:val="000D4B97"/>
    <w:rsid w:val="000D50E3"/>
    <w:rsid w:val="000D5B11"/>
    <w:rsid w:val="000D6148"/>
    <w:rsid w:val="000D6B21"/>
    <w:rsid w:val="000E05CF"/>
    <w:rsid w:val="000E07A5"/>
    <w:rsid w:val="000E210F"/>
    <w:rsid w:val="000E2211"/>
    <w:rsid w:val="000E2BB9"/>
    <w:rsid w:val="000E3367"/>
    <w:rsid w:val="000E355C"/>
    <w:rsid w:val="000E3BED"/>
    <w:rsid w:val="000E3E66"/>
    <w:rsid w:val="000E3F64"/>
    <w:rsid w:val="000E4B0A"/>
    <w:rsid w:val="000E59EF"/>
    <w:rsid w:val="000E6C12"/>
    <w:rsid w:val="000F0F0C"/>
    <w:rsid w:val="000F148D"/>
    <w:rsid w:val="000F26AE"/>
    <w:rsid w:val="000F2D97"/>
    <w:rsid w:val="000F56D3"/>
    <w:rsid w:val="000F634E"/>
    <w:rsid w:val="000F689F"/>
    <w:rsid w:val="000F7978"/>
    <w:rsid w:val="000F7DEB"/>
    <w:rsid w:val="001015E1"/>
    <w:rsid w:val="00101A10"/>
    <w:rsid w:val="00101A5D"/>
    <w:rsid w:val="00102531"/>
    <w:rsid w:val="00102561"/>
    <w:rsid w:val="001035C6"/>
    <w:rsid w:val="001038C2"/>
    <w:rsid w:val="0010585C"/>
    <w:rsid w:val="001064C1"/>
    <w:rsid w:val="00106763"/>
    <w:rsid w:val="001074A3"/>
    <w:rsid w:val="00107CB1"/>
    <w:rsid w:val="00110E44"/>
    <w:rsid w:val="001120BA"/>
    <w:rsid w:val="001124B7"/>
    <w:rsid w:val="00112E6C"/>
    <w:rsid w:val="0011337D"/>
    <w:rsid w:val="00114BBC"/>
    <w:rsid w:val="00114DA5"/>
    <w:rsid w:val="00115D58"/>
    <w:rsid w:val="00116126"/>
    <w:rsid w:val="00116B1E"/>
    <w:rsid w:val="00116D7B"/>
    <w:rsid w:val="00117D2A"/>
    <w:rsid w:val="001203B8"/>
    <w:rsid w:val="0012188F"/>
    <w:rsid w:val="00121D84"/>
    <w:rsid w:val="00122234"/>
    <w:rsid w:val="00122FC5"/>
    <w:rsid w:val="00123174"/>
    <w:rsid w:val="00123401"/>
    <w:rsid w:val="00123B57"/>
    <w:rsid w:val="00124418"/>
    <w:rsid w:val="00124954"/>
    <w:rsid w:val="0012535A"/>
    <w:rsid w:val="00125526"/>
    <w:rsid w:val="00126A99"/>
    <w:rsid w:val="00126C3A"/>
    <w:rsid w:val="00130570"/>
    <w:rsid w:val="00130C73"/>
    <w:rsid w:val="00131C4E"/>
    <w:rsid w:val="00131EBA"/>
    <w:rsid w:val="001328D5"/>
    <w:rsid w:val="00132E73"/>
    <w:rsid w:val="00133709"/>
    <w:rsid w:val="001354A7"/>
    <w:rsid w:val="00135633"/>
    <w:rsid w:val="0013650E"/>
    <w:rsid w:val="001368AA"/>
    <w:rsid w:val="001371BD"/>
    <w:rsid w:val="001375AD"/>
    <w:rsid w:val="001375B7"/>
    <w:rsid w:val="00137742"/>
    <w:rsid w:val="00137A2C"/>
    <w:rsid w:val="00137F01"/>
    <w:rsid w:val="00140659"/>
    <w:rsid w:val="00140883"/>
    <w:rsid w:val="001419B6"/>
    <w:rsid w:val="00143F85"/>
    <w:rsid w:val="00144376"/>
    <w:rsid w:val="00145363"/>
    <w:rsid w:val="001475D9"/>
    <w:rsid w:val="00147ED9"/>
    <w:rsid w:val="00150AFB"/>
    <w:rsid w:val="001516DB"/>
    <w:rsid w:val="00151787"/>
    <w:rsid w:val="00151824"/>
    <w:rsid w:val="0015199F"/>
    <w:rsid w:val="00151D58"/>
    <w:rsid w:val="001523B3"/>
    <w:rsid w:val="00152806"/>
    <w:rsid w:val="001532C7"/>
    <w:rsid w:val="00153520"/>
    <w:rsid w:val="00154082"/>
    <w:rsid w:val="00154170"/>
    <w:rsid w:val="00154EA2"/>
    <w:rsid w:val="0015509A"/>
    <w:rsid w:val="00155122"/>
    <w:rsid w:val="001567D1"/>
    <w:rsid w:val="00160C2F"/>
    <w:rsid w:val="00160F4C"/>
    <w:rsid w:val="001627F6"/>
    <w:rsid w:val="00162B06"/>
    <w:rsid w:val="0016341E"/>
    <w:rsid w:val="00163558"/>
    <w:rsid w:val="00163997"/>
    <w:rsid w:val="00163EF0"/>
    <w:rsid w:val="00164039"/>
    <w:rsid w:val="00164724"/>
    <w:rsid w:val="001653E7"/>
    <w:rsid w:val="00165C7F"/>
    <w:rsid w:val="00166019"/>
    <w:rsid w:val="00166178"/>
    <w:rsid w:val="00166305"/>
    <w:rsid w:val="00166CB6"/>
    <w:rsid w:val="00170F66"/>
    <w:rsid w:val="00171844"/>
    <w:rsid w:val="0017226F"/>
    <w:rsid w:val="001722D8"/>
    <w:rsid w:val="001748E3"/>
    <w:rsid w:val="00174EAD"/>
    <w:rsid w:val="001754D6"/>
    <w:rsid w:val="00176028"/>
    <w:rsid w:val="001760D7"/>
    <w:rsid w:val="001800B1"/>
    <w:rsid w:val="00180A68"/>
    <w:rsid w:val="00180D54"/>
    <w:rsid w:val="00180E4D"/>
    <w:rsid w:val="0018111D"/>
    <w:rsid w:val="0018168B"/>
    <w:rsid w:val="00181B5F"/>
    <w:rsid w:val="00181E7E"/>
    <w:rsid w:val="00181ECD"/>
    <w:rsid w:val="00182691"/>
    <w:rsid w:val="0018270C"/>
    <w:rsid w:val="0018377A"/>
    <w:rsid w:val="00183865"/>
    <w:rsid w:val="001841B4"/>
    <w:rsid w:val="00184955"/>
    <w:rsid w:val="001859AE"/>
    <w:rsid w:val="0018720B"/>
    <w:rsid w:val="00187327"/>
    <w:rsid w:val="00187426"/>
    <w:rsid w:val="0019005F"/>
    <w:rsid w:val="0019134A"/>
    <w:rsid w:val="001915B7"/>
    <w:rsid w:val="001924FE"/>
    <w:rsid w:val="0019363E"/>
    <w:rsid w:val="00194A51"/>
    <w:rsid w:val="00194C84"/>
    <w:rsid w:val="001951E0"/>
    <w:rsid w:val="001954BC"/>
    <w:rsid w:val="0019605D"/>
    <w:rsid w:val="00196D2B"/>
    <w:rsid w:val="00197085"/>
    <w:rsid w:val="001971E9"/>
    <w:rsid w:val="00197ACC"/>
    <w:rsid w:val="00197B34"/>
    <w:rsid w:val="00197C0E"/>
    <w:rsid w:val="001A09A5"/>
    <w:rsid w:val="001A0C29"/>
    <w:rsid w:val="001A1B21"/>
    <w:rsid w:val="001A24BD"/>
    <w:rsid w:val="001A2B69"/>
    <w:rsid w:val="001A4C59"/>
    <w:rsid w:val="001A63BC"/>
    <w:rsid w:val="001A6A9D"/>
    <w:rsid w:val="001A78B7"/>
    <w:rsid w:val="001A7CC2"/>
    <w:rsid w:val="001B123B"/>
    <w:rsid w:val="001B13A5"/>
    <w:rsid w:val="001B1EFA"/>
    <w:rsid w:val="001B1F8C"/>
    <w:rsid w:val="001B3FCB"/>
    <w:rsid w:val="001B428B"/>
    <w:rsid w:val="001B4B26"/>
    <w:rsid w:val="001B64CB"/>
    <w:rsid w:val="001B66A9"/>
    <w:rsid w:val="001B686C"/>
    <w:rsid w:val="001B79A1"/>
    <w:rsid w:val="001C10D0"/>
    <w:rsid w:val="001C1123"/>
    <w:rsid w:val="001C1EAF"/>
    <w:rsid w:val="001C2C21"/>
    <w:rsid w:val="001C37CB"/>
    <w:rsid w:val="001C3D49"/>
    <w:rsid w:val="001C46CF"/>
    <w:rsid w:val="001C570E"/>
    <w:rsid w:val="001C584D"/>
    <w:rsid w:val="001C5FCA"/>
    <w:rsid w:val="001C6578"/>
    <w:rsid w:val="001C7936"/>
    <w:rsid w:val="001C7942"/>
    <w:rsid w:val="001C7B60"/>
    <w:rsid w:val="001C7ECB"/>
    <w:rsid w:val="001D054C"/>
    <w:rsid w:val="001D2CC9"/>
    <w:rsid w:val="001D529F"/>
    <w:rsid w:val="001D5912"/>
    <w:rsid w:val="001D61E5"/>
    <w:rsid w:val="001D7424"/>
    <w:rsid w:val="001E173E"/>
    <w:rsid w:val="001E34EA"/>
    <w:rsid w:val="001E4737"/>
    <w:rsid w:val="001E4D90"/>
    <w:rsid w:val="001E5D07"/>
    <w:rsid w:val="001E7275"/>
    <w:rsid w:val="001E73E9"/>
    <w:rsid w:val="001E7F56"/>
    <w:rsid w:val="001F011C"/>
    <w:rsid w:val="001F030A"/>
    <w:rsid w:val="001F0D0B"/>
    <w:rsid w:val="001F108E"/>
    <w:rsid w:val="001F2192"/>
    <w:rsid w:val="001F328A"/>
    <w:rsid w:val="001F53FB"/>
    <w:rsid w:val="001F5B8C"/>
    <w:rsid w:val="001F5D1A"/>
    <w:rsid w:val="001F67B6"/>
    <w:rsid w:val="00200129"/>
    <w:rsid w:val="00200C3C"/>
    <w:rsid w:val="00201C0B"/>
    <w:rsid w:val="00202C6C"/>
    <w:rsid w:val="002031C6"/>
    <w:rsid w:val="0020367B"/>
    <w:rsid w:val="0020409A"/>
    <w:rsid w:val="0020481C"/>
    <w:rsid w:val="00204862"/>
    <w:rsid w:val="002050B3"/>
    <w:rsid w:val="002061B2"/>
    <w:rsid w:val="002072F6"/>
    <w:rsid w:val="002075A0"/>
    <w:rsid w:val="00207F6B"/>
    <w:rsid w:val="0021192A"/>
    <w:rsid w:val="0021290F"/>
    <w:rsid w:val="00213686"/>
    <w:rsid w:val="00213727"/>
    <w:rsid w:val="00213DB6"/>
    <w:rsid w:val="002154DB"/>
    <w:rsid w:val="00215A4B"/>
    <w:rsid w:val="00215B6F"/>
    <w:rsid w:val="00215D71"/>
    <w:rsid w:val="00216378"/>
    <w:rsid w:val="002165D6"/>
    <w:rsid w:val="002211F8"/>
    <w:rsid w:val="002236FF"/>
    <w:rsid w:val="0022380A"/>
    <w:rsid w:val="00223931"/>
    <w:rsid w:val="00223F2F"/>
    <w:rsid w:val="00224490"/>
    <w:rsid w:val="00225ABF"/>
    <w:rsid w:val="00226901"/>
    <w:rsid w:val="00226F43"/>
    <w:rsid w:val="00227401"/>
    <w:rsid w:val="002279A8"/>
    <w:rsid w:val="0023054C"/>
    <w:rsid w:val="00230E88"/>
    <w:rsid w:val="00230F42"/>
    <w:rsid w:val="002312E6"/>
    <w:rsid w:val="002316BF"/>
    <w:rsid w:val="00231DA3"/>
    <w:rsid w:val="00234008"/>
    <w:rsid w:val="0023642B"/>
    <w:rsid w:val="002377D2"/>
    <w:rsid w:val="00240DFC"/>
    <w:rsid w:val="00241BD3"/>
    <w:rsid w:val="002436EC"/>
    <w:rsid w:val="00244F1A"/>
    <w:rsid w:val="00245BA7"/>
    <w:rsid w:val="00246A7E"/>
    <w:rsid w:val="00246E8C"/>
    <w:rsid w:val="00246F23"/>
    <w:rsid w:val="00250AC2"/>
    <w:rsid w:val="00251394"/>
    <w:rsid w:val="002514EE"/>
    <w:rsid w:val="002517F7"/>
    <w:rsid w:val="00251A16"/>
    <w:rsid w:val="00252A97"/>
    <w:rsid w:val="00252DBA"/>
    <w:rsid w:val="0025446D"/>
    <w:rsid w:val="00254642"/>
    <w:rsid w:val="00254A0D"/>
    <w:rsid w:val="00254AD7"/>
    <w:rsid w:val="002550AB"/>
    <w:rsid w:val="00257372"/>
    <w:rsid w:val="002574E2"/>
    <w:rsid w:val="00260073"/>
    <w:rsid w:val="0026079C"/>
    <w:rsid w:val="00260832"/>
    <w:rsid w:val="00261166"/>
    <w:rsid w:val="002612F6"/>
    <w:rsid w:val="00261390"/>
    <w:rsid w:val="002613E5"/>
    <w:rsid w:val="002616EF"/>
    <w:rsid w:val="00261A0E"/>
    <w:rsid w:val="00261A23"/>
    <w:rsid w:val="00262B27"/>
    <w:rsid w:val="002630E4"/>
    <w:rsid w:val="002630ED"/>
    <w:rsid w:val="00265665"/>
    <w:rsid w:val="00265B3C"/>
    <w:rsid w:val="002664D7"/>
    <w:rsid w:val="0026652F"/>
    <w:rsid w:val="00266D54"/>
    <w:rsid w:val="00266E76"/>
    <w:rsid w:val="002674C9"/>
    <w:rsid w:val="0026773A"/>
    <w:rsid w:val="0027025C"/>
    <w:rsid w:val="0027030B"/>
    <w:rsid w:val="002707FC"/>
    <w:rsid w:val="00271407"/>
    <w:rsid w:val="00272460"/>
    <w:rsid w:val="00272932"/>
    <w:rsid w:val="00272DD2"/>
    <w:rsid w:val="00272E49"/>
    <w:rsid w:val="00273815"/>
    <w:rsid w:val="00275B8C"/>
    <w:rsid w:val="00275DD7"/>
    <w:rsid w:val="00276115"/>
    <w:rsid w:val="00276C4F"/>
    <w:rsid w:val="00276DC2"/>
    <w:rsid w:val="00277208"/>
    <w:rsid w:val="00277285"/>
    <w:rsid w:val="00277B91"/>
    <w:rsid w:val="00280F49"/>
    <w:rsid w:val="0028161B"/>
    <w:rsid w:val="002823F0"/>
    <w:rsid w:val="00282B02"/>
    <w:rsid w:val="00282CAD"/>
    <w:rsid w:val="00283D8D"/>
    <w:rsid w:val="002847A8"/>
    <w:rsid w:val="0028493B"/>
    <w:rsid w:val="00290259"/>
    <w:rsid w:val="002906F7"/>
    <w:rsid w:val="00290EC9"/>
    <w:rsid w:val="00290F30"/>
    <w:rsid w:val="002911B6"/>
    <w:rsid w:val="00291ECB"/>
    <w:rsid w:val="002922A5"/>
    <w:rsid w:val="00292B5C"/>
    <w:rsid w:val="00292FCB"/>
    <w:rsid w:val="00294A1D"/>
    <w:rsid w:val="00294E59"/>
    <w:rsid w:val="002959A4"/>
    <w:rsid w:val="00295A2E"/>
    <w:rsid w:val="00296DEC"/>
    <w:rsid w:val="00297106"/>
    <w:rsid w:val="002A07E8"/>
    <w:rsid w:val="002A2331"/>
    <w:rsid w:val="002A2762"/>
    <w:rsid w:val="002A2A87"/>
    <w:rsid w:val="002A3D01"/>
    <w:rsid w:val="002A3D24"/>
    <w:rsid w:val="002A47E3"/>
    <w:rsid w:val="002A6041"/>
    <w:rsid w:val="002A626A"/>
    <w:rsid w:val="002A65B1"/>
    <w:rsid w:val="002A65B5"/>
    <w:rsid w:val="002A701E"/>
    <w:rsid w:val="002B0F52"/>
    <w:rsid w:val="002B1220"/>
    <w:rsid w:val="002B1272"/>
    <w:rsid w:val="002B1B47"/>
    <w:rsid w:val="002B1DE1"/>
    <w:rsid w:val="002B2194"/>
    <w:rsid w:val="002B2845"/>
    <w:rsid w:val="002B2D28"/>
    <w:rsid w:val="002B310E"/>
    <w:rsid w:val="002B354A"/>
    <w:rsid w:val="002B394D"/>
    <w:rsid w:val="002B3C63"/>
    <w:rsid w:val="002B5AC1"/>
    <w:rsid w:val="002B633C"/>
    <w:rsid w:val="002B72BA"/>
    <w:rsid w:val="002B7AAE"/>
    <w:rsid w:val="002C11F2"/>
    <w:rsid w:val="002C13FB"/>
    <w:rsid w:val="002C1EF8"/>
    <w:rsid w:val="002C20ED"/>
    <w:rsid w:val="002C24FC"/>
    <w:rsid w:val="002C281D"/>
    <w:rsid w:val="002C2DE0"/>
    <w:rsid w:val="002C2E1F"/>
    <w:rsid w:val="002C3ABA"/>
    <w:rsid w:val="002C504C"/>
    <w:rsid w:val="002C52D1"/>
    <w:rsid w:val="002C541F"/>
    <w:rsid w:val="002C58A8"/>
    <w:rsid w:val="002D2EF7"/>
    <w:rsid w:val="002D3742"/>
    <w:rsid w:val="002D4D2D"/>
    <w:rsid w:val="002D53E8"/>
    <w:rsid w:val="002D563D"/>
    <w:rsid w:val="002D5EDE"/>
    <w:rsid w:val="002D6100"/>
    <w:rsid w:val="002D711C"/>
    <w:rsid w:val="002D7A24"/>
    <w:rsid w:val="002E152E"/>
    <w:rsid w:val="002E1686"/>
    <w:rsid w:val="002E2FD4"/>
    <w:rsid w:val="002E4136"/>
    <w:rsid w:val="002E42CD"/>
    <w:rsid w:val="002E4614"/>
    <w:rsid w:val="002E4BF1"/>
    <w:rsid w:val="002E4CD1"/>
    <w:rsid w:val="002E4D14"/>
    <w:rsid w:val="002E5485"/>
    <w:rsid w:val="002E5E92"/>
    <w:rsid w:val="002E61DA"/>
    <w:rsid w:val="002E6F6A"/>
    <w:rsid w:val="002F0065"/>
    <w:rsid w:val="002F0C9C"/>
    <w:rsid w:val="002F1BD5"/>
    <w:rsid w:val="002F1C58"/>
    <w:rsid w:val="002F2A8E"/>
    <w:rsid w:val="002F3F14"/>
    <w:rsid w:val="002F4693"/>
    <w:rsid w:val="002F4875"/>
    <w:rsid w:val="002F5065"/>
    <w:rsid w:val="002F5DC7"/>
    <w:rsid w:val="002F5F69"/>
    <w:rsid w:val="002F61DC"/>
    <w:rsid w:val="002F6E06"/>
    <w:rsid w:val="0030109F"/>
    <w:rsid w:val="00301856"/>
    <w:rsid w:val="003018E0"/>
    <w:rsid w:val="00302238"/>
    <w:rsid w:val="00302CBD"/>
    <w:rsid w:val="003031E5"/>
    <w:rsid w:val="003035F6"/>
    <w:rsid w:val="00303B27"/>
    <w:rsid w:val="00303DBC"/>
    <w:rsid w:val="00303F16"/>
    <w:rsid w:val="00303F68"/>
    <w:rsid w:val="00304603"/>
    <w:rsid w:val="00304C6F"/>
    <w:rsid w:val="00304FD8"/>
    <w:rsid w:val="003062FC"/>
    <w:rsid w:val="00307085"/>
    <w:rsid w:val="00307360"/>
    <w:rsid w:val="00307E91"/>
    <w:rsid w:val="00310953"/>
    <w:rsid w:val="00313BC7"/>
    <w:rsid w:val="003170BC"/>
    <w:rsid w:val="0032111E"/>
    <w:rsid w:val="003218EF"/>
    <w:rsid w:val="00322999"/>
    <w:rsid w:val="00323197"/>
    <w:rsid w:val="0032358B"/>
    <w:rsid w:val="003248DA"/>
    <w:rsid w:val="00324C00"/>
    <w:rsid w:val="00325544"/>
    <w:rsid w:val="003256C1"/>
    <w:rsid w:val="00327D4E"/>
    <w:rsid w:val="0033067F"/>
    <w:rsid w:val="00330B83"/>
    <w:rsid w:val="00330CA0"/>
    <w:rsid w:val="00330E82"/>
    <w:rsid w:val="00331128"/>
    <w:rsid w:val="0033113D"/>
    <w:rsid w:val="00331723"/>
    <w:rsid w:val="003319A0"/>
    <w:rsid w:val="00331A25"/>
    <w:rsid w:val="00331C5F"/>
    <w:rsid w:val="0033393C"/>
    <w:rsid w:val="00334036"/>
    <w:rsid w:val="00335347"/>
    <w:rsid w:val="0033587D"/>
    <w:rsid w:val="00337029"/>
    <w:rsid w:val="0034104F"/>
    <w:rsid w:val="003412D1"/>
    <w:rsid w:val="003418F3"/>
    <w:rsid w:val="00341B44"/>
    <w:rsid w:val="00342146"/>
    <w:rsid w:val="0034379C"/>
    <w:rsid w:val="0034752B"/>
    <w:rsid w:val="00347ADE"/>
    <w:rsid w:val="00347D5A"/>
    <w:rsid w:val="003506DA"/>
    <w:rsid w:val="00350AF3"/>
    <w:rsid w:val="00350DEC"/>
    <w:rsid w:val="0035497B"/>
    <w:rsid w:val="00356866"/>
    <w:rsid w:val="00356D0F"/>
    <w:rsid w:val="003600D6"/>
    <w:rsid w:val="003615A4"/>
    <w:rsid w:val="00361B05"/>
    <w:rsid w:val="0036223A"/>
    <w:rsid w:val="00362866"/>
    <w:rsid w:val="00362EB9"/>
    <w:rsid w:val="003635D4"/>
    <w:rsid w:val="003636FD"/>
    <w:rsid w:val="00364487"/>
    <w:rsid w:val="00365126"/>
    <w:rsid w:val="00365727"/>
    <w:rsid w:val="00365C8C"/>
    <w:rsid w:val="00366025"/>
    <w:rsid w:val="00366895"/>
    <w:rsid w:val="00366B80"/>
    <w:rsid w:val="0037004B"/>
    <w:rsid w:val="00373EAB"/>
    <w:rsid w:val="00374E16"/>
    <w:rsid w:val="00375948"/>
    <w:rsid w:val="00375A77"/>
    <w:rsid w:val="00380E7E"/>
    <w:rsid w:val="003813E9"/>
    <w:rsid w:val="00382AA0"/>
    <w:rsid w:val="00382D40"/>
    <w:rsid w:val="0038358A"/>
    <w:rsid w:val="003838D8"/>
    <w:rsid w:val="0038404D"/>
    <w:rsid w:val="0038423B"/>
    <w:rsid w:val="003850E3"/>
    <w:rsid w:val="003851CB"/>
    <w:rsid w:val="00385C19"/>
    <w:rsid w:val="00385EA6"/>
    <w:rsid w:val="0038766B"/>
    <w:rsid w:val="00387CFF"/>
    <w:rsid w:val="0039091D"/>
    <w:rsid w:val="00393F14"/>
    <w:rsid w:val="00395168"/>
    <w:rsid w:val="00395EE8"/>
    <w:rsid w:val="00395FA9"/>
    <w:rsid w:val="003963C7"/>
    <w:rsid w:val="00396A6A"/>
    <w:rsid w:val="00397D31"/>
    <w:rsid w:val="003A2DE0"/>
    <w:rsid w:val="003A4269"/>
    <w:rsid w:val="003A4857"/>
    <w:rsid w:val="003A4D4A"/>
    <w:rsid w:val="003A4E9D"/>
    <w:rsid w:val="003A5261"/>
    <w:rsid w:val="003A6980"/>
    <w:rsid w:val="003A6E80"/>
    <w:rsid w:val="003A790E"/>
    <w:rsid w:val="003B0360"/>
    <w:rsid w:val="003B03F2"/>
    <w:rsid w:val="003B1242"/>
    <w:rsid w:val="003B1520"/>
    <w:rsid w:val="003B17D9"/>
    <w:rsid w:val="003B1F8D"/>
    <w:rsid w:val="003B20F6"/>
    <w:rsid w:val="003B3DFD"/>
    <w:rsid w:val="003B3E7E"/>
    <w:rsid w:val="003B40AB"/>
    <w:rsid w:val="003B6078"/>
    <w:rsid w:val="003B6366"/>
    <w:rsid w:val="003B6974"/>
    <w:rsid w:val="003B6B7E"/>
    <w:rsid w:val="003B7C9D"/>
    <w:rsid w:val="003C119D"/>
    <w:rsid w:val="003C1510"/>
    <w:rsid w:val="003C17D7"/>
    <w:rsid w:val="003C1E57"/>
    <w:rsid w:val="003C1F70"/>
    <w:rsid w:val="003C1FB2"/>
    <w:rsid w:val="003C2213"/>
    <w:rsid w:val="003C57F8"/>
    <w:rsid w:val="003D03EF"/>
    <w:rsid w:val="003D0A88"/>
    <w:rsid w:val="003D10DC"/>
    <w:rsid w:val="003D40C7"/>
    <w:rsid w:val="003D5B89"/>
    <w:rsid w:val="003D6C30"/>
    <w:rsid w:val="003D6EB7"/>
    <w:rsid w:val="003D730C"/>
    <w:rsid w:val="003D7DF4"/>
    <w:rsid w:val="003E0047"/>
    <w:rsid w:val="003E026A"/>
    <w:rsid w:val="003E0B88"/>
    <w:rsid w:val="003E15DE"/>
    <w:rsid w:val="003E1735"/>
    <w:rsid w:val="003E1EF7"/>
    <w:rsid w:val="003E25FD"/>
    <w:rsid w:val="003E2F0F"/>
    <w:rsid w:val="003E3CA8"/>
    <w:rsid w:val="003E3DA6"/>
    <w:rsid w:val="003E41B2"/>
    <w:rsid w:val="003E5C53"/>
    <w:rsid w:val="003E690F"/>
    <w:rsid w:val="003E6A8E"/>
    <w:rsid w:val="003E6D98"/>
    <w:rsid w:val="003F0379"/>
    <w:rsid w:val="003F0AE5"/>
    <w:rsid w:val="003F28F5"/>
    <w:rsid w:val="003F331A"/>
    <w:rsid w:val="003F3352"/>
    <w:rsid w:val="003F36FC"/>
    <w:rsid w:val="003F3FDC"/>
    <w:rsid w:val="003F4379"/>
    <w:rsid w:val="003F484F"/>
    <w:rsid w:val="003F4BF3"/>
    <w:rsid w:val="003F5653"/>
    <w:rsid w:val="003F591E"/>
    <w:rsid w:val="003F5DE2"/>
    <w:rsid w:val="003F78C2"/>
    <w:rsid w:val="00400A72"/>
    <w:rsid w:val="0040175E"/>
    <w:rsid w:val="00401FB0"/>
    <w:rsid w:val="00402894"/>
    <w:rsid w:val="00403BA3"/>
    <w:rsid w:val="004060DE"/>
    <w:rsid w:val="00406226"/>
    <w:rsid w:val="0040684B"/>
    <w:rsid w:val="00406F34"/>
    <w:rsid w:val="00411B28"/>
    <w:rsid w:val="004126A5"/>
    <w:rsid w:val="00412976"/>
    <w:rsid w:val="00413545"/>
    <w:rsid w:val="004135C7"/>
    <w:rsid w:val="0041372B"/>
    <w:rsid w:val="00415081"/>
    <w:rsid w:val="00415456"/>
    <w:rsid w:val="0042006D"/>
    <w:rsid w:val="0042032F"/>
    <w:rsid w:val="00421467"/>
    <w:rsid w:val="004217F4"/>
    <w:rsid w:val="00422C0F"/>
    <w:rsid w:val="00423A4A"/>
    <w:rsid w:val="00424CFF"/>
    <w:rsid w:val="0042507F"/>
    <w:rsid w:val="00425D36"/>
    <w:rsid w:val="00425EFB"/>
    <w:rsid w:val="00426930"/>
    <w:rsid w:val="00426BB9"/>
    <w:rsid w:val="004276CA"/>
    <w:rsid w:val="0043064F"/>
    <w:rsid w:val="00431D45"/>
    <w:rsid w:val="00432F4A"/>
    <w:rsid w:val="0043341E"/>
    <w:rsid w:val="00434785"/>
    <w:rsid w:val="00435376"/>
    <w:rsid w:val="00435663"/>
    <w:rsid w:val="004356C3"/>
    <w:rsid w:val="00436702"/>
    <w:rsid w:val="004367AC"/>
    <w:rsid w:val="004370C1"/>
    <w:rsid w:val="00437960"/>
    <w:rsid w:val="00437F0E"/>
    <w:rsid w:val="004408A9"/>
    <w:rsid w:val="00440BC1"/>
    <w:rsid w:val="0044182A"/>
    <w:rsid w:val="0044211F"/>
    <w:rsid w:val="00442EF7"/>
    <w:rsid w:val="00443425"/>
    <w:rsid w:val="00443F3C"/>
    <w:rsid w:val="00444600"/>
    <w:rsid w:val="0044568C"/>
    <w:rsid w:val="00445733"/>
    <w:rsid w:val="00446A3A"/>
    <w:rsid w:val="004473E3"/>
    <w:rsid w:val="00447436"/>
    <w:rsid w:val="00450068"/>
    <w:rsid w:val="00450166"/>
    <w:rsid w:val="004511E2"/>
    <w:rsid w:val="00451742"/>
    <w:rsid w:val="00452EDC"/>
    <w:rsid w:val="00454D37"/>
    <w:rsid w:val="004564B9"/>
    <w:rsid w:val="0045650D"/>
    <w:rsid w:val="0045751D"/>
    <w:rsid w:val="00457E08"/>
    <w:rsid w:val="004615C9"/>
    <w:rsid w:val="00461A6A"/>
    <w:rsid w:val="00461F00"/>
    <w:rsid w:val="00461FBF"/>
    <w:rsid w:val="0046214D"/>
    <w:rsid w:val="0046243A"/>
    <w:rsid w:val="004644BD"/>
    <w:rsid w:val="00466CC3"/>
    <w:rsid w:val="00467236"/>
    <w:rsid w:val="004700ED"/>
    <w:rsid w:val="00470912"/>
    <w:rsid w:val="00470D5F"/>
    <w:rsid w:val="0047272F"/>
    <w:rsid w:val="00472BFE"/>
    <w:rsid w:val="0047330B"/>
    <w:rsid w:val="004738EB"/>
    <w:rsid w:val="00473BC4"/>
    <w:rsid w:val="0047560C"/>
    <w:rsid w:val="00475F7B"/>
    <w:rsid w:val="00476AED"/>
    <w:rsid w:val="00477392"/>
    <w:rsid w:val="004773AD"/>
    <w:rsid w:val="00477BD2"/>
    <w:rsid w:val="00477EF7"/>
    <w:rsid w:val="00483438"/>
    <w:rsid w:val="00483804"/>
    <w:rsid w:val="00483845"/>
    <w:rsid w:val="00483B30"/>
    <w:rsid w:val="00483C35"/>
    <w:rsid w:val="004840FF"/>
    <w:rsid w:val="0048670E"/>
    <w:rsid w:val="00486A43"/>
    <w:rsid w:val="00487544"/>
    <w:rsid w:val="00487BB4"/>
    <w:rsid w:val="004900B5"/>
    <w:rsid w:val="00490B9F"/>
    <w:rsid w:val="004917D1"/>
    <w:rsid w:val="00492CE6"/>
    <w:rsid w:val="004930AC"/>
    <w:rsid w:val="00493B7E"/>
    <w:rsid w:val="00493CFF"/>
    <w:rsid w:val="00494061"/>
    <w:rsid w:val="004950B5"/>
    <w:rsid w:val="00495880"/>
    <w:rsid w:val="00495C34"/>
    <w:rsid w:val="00496597"/>
    <w:rsid w:val="004975E8"/>
    <w:rsid w:val="004A0326"/>
    <w:rsid w:val="004A0D89"/>
    <w:rsid w:val="004A1636"/>
    <w:rsid w:val="004A2F82"/>
    <w:rsid w:val="004A3A0E"/>
    <w:rsid w:val="004A48E4"/>
    <w:rsid w:val="004A5BBB"/>
    <w:rsid w:val="004A6853"/>
    <w:rsid w:val="004A6926"/>
    <w:rsid w:val="004B0652"/>
    <w:rsid w:val="004B098F"/>
    <w:rsid w:val="004B18D3"/>
    <w:rsid w:val="004B1BF6"/>
    <w:rsid w:val="004B2357"/>
    <w:rsid w:val="004B31F5"/>
    <w:rsid w:val="004B36B5"/>
    <w:rsid w:val="004B3806"/>
    <w:rsid w:val="004B3BB7"/>
    <w:rsid w:val="004B41A2"/>
    <w:rsid w:val="004B4D4C"/>
    <w:rsid w:val="004C3055"/>
    <w:rsid w:val="004C4480"/>
    <w:rsid w:val="004C4CC6"/>
    <w:rsid w:val="004C4DD0"/>
    <w:rsid w:val="004C508D"/>
    <w:rsid w:val="004C55AB"/>
    <w:rsid w:val="004C6264"/>
    <w:rsid w:val="004C7365"/>
    <w:rsid w:val="004D18D1"/>
    <w:rsid w:val="004D1C30"/>
    <w:rsid w:val="004D1C37"/>
    <w:rsid w:val="004D37A4"/>
    <w:rsid w:val="004D495E"/>
    <w:rsid w:val="004D49D3"/>
    <w:rsid w:val="004D4E4F"/>
    <w:rsid w:val="004D5915"/>
    <w:rsid w:val="004D5FEB"/>
    <w:rsid w:val="004D75CD"/>
    <w:rsid w:val="004D7BC1"/>
    <w:rsid w:val="004E07D2"/>
    <w:rsid w:val="004E0E0F"/>
    <w:rsid w:val="004E0F15"/>
    <w:rsid w:val="004E2A90"/>
    <w:rsid w:val="004E385F"/>
    <w:rsid w:val="004E38E0"/>
    <w:rsid w:val="004E390B"/>
    <w:rsid w:val="004E3B24"/>
    <w:rsid w:val="004E449D"/>
    <w:rsid w:val="004E58A3"/>
    <w:rsid w:val="004E58C4"/>
    <w:rsid w:val="004E5C58"/>
    <w:rsid w:val="004E6E3A"/>
    <w:rsid w:val="004E76DF"/>
    <w:rsid w:val="004F24D3"/>
    <w:rsid w:val="004F2847"/>
    <w:rsid w:val="004F336E"/>
    <w:rsid w:val="004F349D"/>
    <w:rsid w:val="004F359D"/>
    <w:rsid w:val="004F45C8"/>
    <w:rsid w:val="004F5B04"/>
    <w:rsid w:val="004F5EB7"/>
    <w:rsid w:val="004F67D2"/>
    <w:rsid w:val="004F6B78"/>
    <w:rsid w:val="004F6CB5"/>
    <w:rsid w:val="004F6FAB"/>
    <w:rsid w:val="004F7B42"/>
    <w:rsid w:val="00500486"/>
    <w:rsid w:val="00500ECD"/>
    <w:rsid w:val="00501C47"/>
    <w:rsid w:val="00502006"/>
    <w:rsid w:val="005026E2"/>
    <w:rsid w:val="00502749"/>
    <w:rsid w:val="00502EF6"/>
    <w:rsid w:val="0050330A"/>
    <w:rsid w:val="0050376E"/>
    <w:rsid w:val="005038B9"/>
    <w:rsid w:val="00504297"/>
    <w:rsid w:val="0050472F"/>
    <w:rsid w:val="00504CEA"/>
    <w:rsid w:val="00504E1C"/>
    <w:rsid w:val="0050527A"/>
    <w:rsid w:val="00505CB4"/>
    <w:rsid w:val="0050604E"/>
    <w:rsid w:val="005060DD"/>
    <w:rsid w:val="00506257"/>
    <w:rsid w:val="00506BFF"/>
    <w:rsid w:val="00506D98"/>
    <w:rsid w:val="00507AE5"/>
    <w:rsid w:val="00511532"/>
    <w:rsid w:val="005120CE"/>
    <w:rsid w:val="005139DD"/>
    <w:rsid w:val="00514465"/>
    <w:rsid w:val="005144F5"/>
    <w:rsid w:val="0051655C"/>
    <w:rsid w:val="00517FCE"/>
    <w:rsid w:val="0052058C"/>
    <w:rsid w:val="00521614"/>
    <w:rsid w:val="005218F7"/>
    <w:rsid w:val="00523151"/>
    <w:rsid w:val="00524A2B"/>
    <w:rsid w:val="00525BDA"/>
    <w:rsid w:val="00526334"/>
    <w:rsid w:val="00526EF3"/>
    <w:rsid w:val="005306E4"/>
    <w:rsid w:val="00530C14"/>
    <w:rsid w:val="0053109E"/>
    <w:rsid w:val="00531D30"/>
    <w:rsid w:val="00534212"/>
    <w:rsid w:val="00534E4D"/>
    <w:rsid w:val="00535D8B"/>
    <w:rsid w:val="005369F1"/>
    <w:rsid w:val="00536AC4"/>
    <w:rsid w:val="00537C30"/>
    <w:rsid w:val="005409EE"/>
    <w:rsid w:val="00540A6C"/>
    <w:rsid w:val="00540CA9"/>
    <w:rsid w:val="00541F20"/>
    <w:rsid w:val="00544A22"/>
    <w:rsid w:val="00544B2B"/>
    <w:rsid w:val="0054527C"/>
    <w:rsid w:val="00545A0B"/>
    <w:rsid w:val="0054608D"/>
    <w:rsid w:val="005477CE"/>
    <w:rsid w:val="00547E39"/>
    <w:rsid w:val="005500D4"/>
    <w:rsid w:val="00550AD4"/>
    <w:rsid w:val="005512B3"/>
    <w:rsid w:val="0055155F"/>
    <w:rsid w:val="00552B55"/>
    <w:rsid w:val="00552D52"/>
    <w:rsid w:val="00553AA1"/>
    <w:rsid w:val="00555026"/>
    <w:rsid w:val="00555294"/>
    <w:rsid w:val="00555A71"/>
    <w:rsid w:val="00555DE7"/>
    <w:rsid w:val="00556DB8"/>
    <w:rsid w:val="005577F5"/>
    <w:rsid w:val="0055784F"/>
    <w:rsid w:val="005579C2"/>
    <w:rsid w:val="0056020A"/>
    <w:rsid w:val="005613D5"/>
    <w:rsid w:val="00561637"/>
    <w:rsid w:val="00562E0C"/>
    <w:rsid w:val="00562F85"/>
    <w:rsid w:val="0056377F"/>
    <w:rsid w:val="005639D6"/>
    <w:rsid w:val="00564B15"/>
    <w:rsid w:val="00565A90"/>
    <w:rsid w:val="005679CC"/>
    <w:rsid w:val="00570097"/>
    <w:rsid w:val="00570455"/>
    <w:rsid w:val="0057136A"/>
    <w:rsid w:val="005729C2"/>
    <w:rsid w:val="00572A60"/>
    <w:rsid w:val="00572D7D"/>
    <w:rsid w:val="00573031"/>
    <w:rsid w:val="00573410"/>
    <w:rsid w:val="0057359A"/>
    <w:rsid w:val="00574BE5"/>
    <w:rsid w:val="00574C1F"/>
    <w:rsid w:val="005756D1"/>
    <w:rsid w:val="00575CAC"/>
    <w:rsid w:val="00576C9F"/>
    <w:rsid w:val="0057776F"/>
    <w:rsid w:val="00577AC9"/>
    <w:rsid w:val="00582496"/>
    <w:rsid w:val="00582FC4"/>
    <w:rsid w:val="00583EDD"/>
    <w:rsid w:val="005853F7"/>
    <w:rsid w:val="00586239"/>
    <w:rsid w:val="0058690B"/>
    <w:rsid w:val="00586CFF"/>
    <w:rsid w:val="00587A54"/>
    <w:rsid w:val="00590FAD"/>
    <w:rsid w:val="00591C16"/>
    <w:rsid w:val="005930A4"/>
    <w:rsid w:val="00594784"/>
    <w:rsid w:val="00594A81"/>
    <w:rsid w:val="00594AC8"/>
    <w:rsid w:val="00594C96"/>
    <w:rsid w:val="00594D9A"/>
    <w:rsid w:val="0059516F"/>
    <w:rsid w:val="005952B7"/>
    <w:rsid w:val="005957E6"/>
    <w:rsid w:val="00595912"/>
    <w:rsid w:val="00596026"/>
    <w:rsid w:val="0059653E"/>
    <w:rsid w:val="00596612"/>
    <w:rsid w:val="0059754D"/>
    <w:rsid w:val="0059788C"/>
    <w:rsid w:val="005A2339"/>
    <w:rsid w:val="005A2E5A"/>
    <w:rsid w:val="005A3D2A"/>
    <w:rsid w:val="005A46E5"/>
    <w:rsid w:val="005A675D"/>
    <w:rsid w:val="005A698B"/>
    <w:rsid w:val="005A6D84"/>
    <w:rsid w:val="005B1643"/>
    <w:rsid w:val="005B176B"/>
    <w:rsid w:val="005B1EE7"/>
    <w:rsid w:val="005B263B"/>
    <w:rsid w:val="005B5642"/>
    <w:rsid w:val="005B6575"/>
    <w:rsid w:val="005B7002"/>
    <w:rsid w:val="005B73C0"/>
    <w:rsid w:val="005C02F8"/>
    <w:rsid w:val="005C10DC"/>
    <w:rsid w:val="005C2D91"/>
    <w:rsid w:val="005C305C"/>
    <w:rsid w:val="005C37E1"/>
    <w:rsid w:val="005C388A"/>
    <w:rsid w:val="005C3F7F"/>
    <w:rsid w:val="005C42DC"/>
    <w:rsid w:val="005C4541"/>
    <w:rsid w:val="005C5738"/>
    <w:rsid w:val="005C5BAB"/>
    <w:rsid w:val="005C5EE8"/>
    <w:rsid w:val="005C74EC"/>
    <w:rsid w:val="005C7723"/>
    <w:rsid w:val="005D020B"/>
    <w:rsid w:val="005D04BE"/>
    <w:rsid w:val="005D04F6"/>
    <w:rsid w:val="005D1701"/>
    <w:rsid w:val="005D185B"/>
    <w:rsid w:val="005D1A3F"/>
    <w:rsid w:val="005D2646"/>
    <w:rsid w:val="005D2932"/>
    <w:rsid w:val="005D2CD4"/>
    <w:rsid w:val="005D3234"/>
    <w:rsid w:val="005D4B8E"/>
    <w:rsid w:val="005D6097"/>
    <w:rsid w:val="005D6A1A"/>
    <w:rsid w:val="005D7336"/>
    <w:rsid w:val="005D771E"/>
    <w:rsid w:val="005D7DC5"/>
    <w:rsid w:val="005D7DEC"/>
    <w:rsid w:val="005D7EE8"/>
    <w:rsid w:val="005E00D3"/>
    <w:rsid w:val="005E0374"/>
    <w:rsid w:val="005E1017"/>
    <w:rsid w:val="005E1819"/>
    <w:rsid w:val="005E1BD6"/>
    <w:rsid w:val="005E2AA2"/>
    <w:rsid w:val="005E5037"/>
    <w:rsid w:val="005E5511"/>
    <w:rsid w:val="005E58D7"/>
    <w:rsid w:val="005E6426"/>
    <w:rsid w:val="005E642E"/>
    <w:rsid w:val="005E66BD"/>
    <w:rsid w:val="005F098B"/>
    <w:rsid w:val="005F13E6"/>
    <w:rsid w:val="005F2085"/>
    <w:rsid w:val="005F235F"/>
    <w:rsid w:val="005F3180"/>
    <w:rsid w:val="005F5398"/>
    <w:rsid w:val="005F5F6B"/>
    <w:rsid w:val="005F6730"/>
    <w:rsid w:val="005F6935"/>
    <w:rsid w:val="005F6AD1"/>
    <w:rsid w:val="005F6EDE"/>
    <w:rsid w:val="006000EF"/>
    <w:rsid w:val="00600ED3"/>
    <w:rsid w:val="006018D5"/>
    <w:rsid w:val="006028C3"/>
    <w:rsid w:val="00602BC4"/>
    <w:rsid w:val="00602D53"/>
    <w:rsid w:val="00602E48"/>
    <w:rsid w:val="006032FA"/>
    <w:rsid w:val="00603677"/>
    <w:rsid w:val="00604D5C"/>
    <w:rsid w:val="00605423"/>
    <w:rsid w:val="00605872"/>
    <w:rsid w:val="00610435"/>
    <w:rsid w:val="00610BA1"/>
    <w:rsid w:val="00610FE2"/>
    <w:rsid w:val="00612A42"/>
    <w:rsid w:val="0061300D"/>
    <w:rsid w:val="00613A29"/>
    <w:rsid w:val="006140A7"/>
    <w:rsid w:val="00614A6C"/>
    <w:rsid w:val="00614ABD"/>
    <w:rsid w:val="00616D34"/>
    <w:rsid w:val="00617D06"/>
    <w:rsid w:val="006209C3"/>
    <w:rsid w:val="00620F70"/>
    <w:rsid w:val="00622381"/>
    <w:rsid w:val="0062262D"/>
    <w:rsid w:val="00622ABA"/>
    <w:rsid w:val="0062313F"/>
    <w:rsid w:val="00623D05"/>
    <w:rsid w:val="00623DDF"/>
    <w:rsid w:val="0062546E"/>
    <w:rsid w:val="00625E34"/>
    <w:rsid w:val="006262BF"/>
    <w:rsid w:val="00630A2F"/>
    <w:rsid w:val="006344DC"/>
    <w:rsid w:val="0063491D"/>
    <w:rsid w:val="00634F31"/>
    <w:rsid w:val="00637629"/>
    <w:rsid w:val="00637DDD"/>
    <w:rsid w:val="00640340"/>
    <w:rsid w:val="0064127F"/>
    <w:rsid w:val="00641B5C"/>
    <w:rsid w:val="00642639"/>
    <w:rsid w:val="00644BAC"/>
    <w:rsid w:val="00644E1F"/>
    <w:rsid w:val="00646AFC"/>
    <w:rsid w:val="00646E9C"/>
    <w:rsid w:val="006507B0"/>
    <w:rsid w:val="00650DD6"/>
    <w:rsid w:val="00651657"/>
    <w:rsid w:val="00651755"/>
    <w:rsid w:val="006519D1"/>
    <w:rsid w:val="00651B0A"/>
    <w:rsid w:val="00652564"/>
    <w:rsid w:val="006529CA"/>
    <w:rsid w:val="00653718"/>
    <w:rsid w:val="00654647"/>
    <w:rsid w:val="00654D80"/>
    <w:rsid w:val="00654E64"/>
    <w:rsid w:val="00656197"/>
    <w:rsid w:val="00656BBB"/>
    <w:rsid w:val="00656C38"/>
    <w:rsid w:val="00657157"/>
    <w:rsid w:val="0065789F"/>
    <w:rsid w:val="00657B30"/>
    <w:rsid w:val="00657C1F"/>
    <w:rsid w:val="00662E76"/>
    <w:rsid w:val="00662F45"/>
    <w:rsid w:val="00663368"/>
    <w:rsid w:val="00663959"/>
    <w:rsid w:val="006640B4"/>
    <w:rsid w:val="00664384"/>
    <w:rsid w:val="006646CA"/>
    <w:rsid w:val="00664ADE"/>
    <w:rsid w:val="006651B0"/>
    <w:rsid w:val="00665EFC"/>
    <w:rsid w:val="0066750F"/>
    <w:rsid w:val="0066786F"/>
    <w:rsid w:val="006705EE"/>
    <w:rsid w:val="00670C4E"/>
    <w:rsid w:val="00671CCD"/>
    <w:rsid w:val="0067205D"/>
    <w:rsid w:val="006724B5"/>
    <w:rsid w:val="006740FA"/>
    <w:rsid w:val="006743B7"/>
    <w:rsid w:val="00674EFB"/>
    <w:rsid w:val="006751EE"/>
    <w:rsid w:val="00675B0B"/>
    <w:rsid w:val="00677B80"/>
    <w:rsid w:val="00680969"/>
    <w:rsid w:val="006809A3"/>
    <w:rsid w:val="00680A7D"/>
    <w:rsid w:val="006815CA"/>
    <w:rsid w:val="006826CA"/>
    <w:rsid w:val="0068304F"/>
    <w:rsid w:val="00683305"/>
    <w:rsid w:val="00683F43"/>
    <w:rsid w:val="00684635"/>
    <w:rsid w:val="006856DF"/>
    <w:rsid w:val="00685D37"/>
    <w:rsid w:val="00685FC1"/>
    <w:rsid w:val="0068681D"/>
    <w:rsid w:val="00687EEB"/>
    <w:rsid w:val="0069007D"/>
    <w:rsid w:val="00690081"/>
    <w:rsid w:val="00690E19"/>
    <w:rsid w:val="00690FCD"/>
    <w:rsid w:val="00691FF6"/>
    <w:rsid w:val="00692505"/>
    <w:rsid w:val="00692AD0"/>
    <w:rsid w:val="00693BF3"/>
    <w:rsid w:val="00694079"/>
    <w:rsid w:val="006950A4"/>
    <w:rsid w:val="00697A40"/>
    <w:rsid w:val="006A1A30"/>
    <w:rsid w:val="006A1C99"/>
    <w:rsid w:val="006A1E1B"/>
    <w:rsid w:val="006A2999"/>
    <w:rsid w:val="006A2A30"/>
    <w:rsid w:val="006A429E"/>
    <w:rsid w:val="006A4722"/>
    <w:rsid w:val="006A4B20"/>
    <w:rsid w:val="006A6745"/>
    <w:rsid w:val="006A6BCA"/>
    <w:rsid w:val="006A71F7"/>
    <w:rsid w:val="006A72FE"/>
    <w:rsid w:val="006A79C8"/>
    <w:rsid w:val="006B029C"/>
    <w:rsid w:val="006B120F"/>
    <w:rsid w:val="006B143A"/>
    <w:rsid w:val="006B15F1"/>
    <w:rsid w:val="006B4099"/>
    <w:rsid w:val="006B48DF"/>
    <w:rsid w:val="006B49E3"/>
    <w:rsid w:val="006B5A60"/>
    <w:rsid w:val="006B5C3D"/>
    <w:rsid w:val="006B6FDB"/>
    <w:rsid w:val="006B7AAD"/>
    <w:rsid w:val="006C0863"/>
    <w:rsid w:val="006C1346"/>
    <w:rsid w:val="006C2213"/>
    <w:rsid w:val="006C269E"/>
    <w:rsid w:val="006C37CA"/>
    <w:rsid w:val="006C40C8"/>
    <w:rsid w:val="006C4231"/>
    <w:rsid w:val="006C4D5D"/>
    <w:rsid w:val="006C4F85"/>
    <w:rsid w:val="006C5204"/>
    <w:rsid w:val="006C5952"/>
    <w:rsid w:val="006C7D94"/>
    <w:rsid w:val="006D025F"/>
    <w:rsid w:val="006D08FA"/>
    <w:rsid w:val="006D1DD8"/>
    <w:rsid w:val="006D212E"/>
    <w:rsid w:val="006D3E9C"/>
    <w:rsid w:val="006D4B38"/>
    <w:rsid w:val="006D4D75"/>
    <w:rsid w:val="006D5612"/>
    <w:rsid w:val="006D6810"/>
    <w:rsid w:val="006D7CAB"/>
    <w:rsid w:val="006D7E9F"/>
    <w:rsid w:val="006D7FA0"/>
    <w:rsid w:val="006E088C"/>
    <w:rsid w:val="006E1397"/>
    <w:rsid w:val="006E148C"/>
    <w:rsid w:val="006E1EAA"/>
    <w:rsid w:val="006E2EAC"/>
    <w:rsid w:val="006E34EF"/>
    <w:rsid w:val="006E35C1"/>
    <w:rsid w:val="006E3E7F"/>
    <w:rsid w:val="006E4538"/>
    <w:rsid w:val="006E58DB"/>
    <w:rsid w:val="006E6170"/>
    <w:rsid w:val="006E651C"/>
    <w:rsid w:val="006E6588"/>
    <w:rsid w:val="006E6873"/>
    <w:rsid w:val="006E696D"/>
    <w:rsid w:val="006E72F1"/>
    <w:rsid w:val="006F089D"/>
    <w:rsid w:val="006F0F9B"/>
    <w:rsid w:val="006F1B8D"/>
    <w:rsid w:val="006F2409"/>
    <w:rsid w:val="006F39F3"/>
    <w:rsid w:val="006F4EDE"/>
    <w:rsid w:val="006F6BA7"/>
    <w:rsid w:val="006F7BBC"/>
    <w:rsid w:val="007004A3"/>
    <w:rsid w:val="00701D62"/>
    <w:rsid w:val="00703A6A"/>
    <w:rsid w:val="00703BC1"/>
    <w:rsid w:val="00703D82"/>
    <w:rsid w:val="00704DB1"/>
    <w:rsid w:val="00704F6B"/>
    <w:rsid w:val="00707E3A"/>
    <w:rsid w:val="00710751"/>
    <w:rsid w:val="00712B30"/>
    <w:rsid w:val="0071311B"/>
    <w:rsid w:val="00713A35"/>
    <w:rsid w:val="007162AB"/>
    <w:rsid w:val="00716523"/>
    <w:rsid w:val="00716895"/>
    <w:rsid w:val="00717A93"/>
    <w:rsid w:val="00717C3C"/>
    <w:rsid w:val="0072068E"/>
    <w:rsid w:val="00720ED1"/>
    <w:rsid w:val="00720FB5"/>
    <w:rsid w:val="00722FC4"/>
    <w:rsid w:val="00724466"/>
    <w:rsid w:val="0072469B"/>
    <w:rsid w:val="007246C6"/>
    <w:rsid w:val="00724971"/>
    <w:rsid w:val="00724E0A"/>
    <w:rsid w:val="00724E5A"/>
    <w:rsid w:val="0072532A"/>
    <w:rsid w:val="00725A51"/>
    <w:rsid w:val="00725B47"/>
    <w:rsid w:val="00725E0C"/>
    <w:rsid w:val="00725F47"/>
    <w:rsid w:val="007267D2"/>
    <w:rsid w:val="00727110"/>
    <w:rsid w:val="00727980"/>
    <w:rsid w:val="00727B11"/>
    <w:rsid w:val="0073003D"/>
    <w:rsid w:val="00730DBE"/>
    <w:rsid w:val="0073373E"/>
    <w:rsid w:val="00733743"/>
    <w:rsid w:val="0073426A"/>
    <w:rsid w:val="00734312"/>
    <w:rsid w:val="00734401"/>
    <w:rsid w:val="007357E3"/>
    <w:rsid w:val="00737101"/>
    <w:rsid w:val="00737597"/>
    <w:rsid w:val="007400BA"/>
    <w:rsid w:val="007403E9"/>
    <w:rsid w:val="00741182"/>
    <w:rsid w:val="007412D1"/>
    <w:rsid w:val="0074146B"/>
    <w:rsid w:val="007419FF"/>
    <w:rsid w:val="00741C56"/>
    <w:rsid w:val="00741FCB"/>
    <w:rsid w:val="007422F0"/>
    <w:rsid w:val="00742C7E"/>
    <w:rsid w:val="0074333C"/>
    <w:rsid w:val="00743347"/>
    <w:rsid w:val="00743622"/>
    <w:rsid w:val="007441A5"/>
    <w:rsid w:val="007471EF"/>
    <w:rsid w:val="0074733A"/>
    <w:rsid w:val="00747A99"/>
    <w:rsid w:val="0075051D"/>
    <w:rsid w:val="0075113D"/>
    <w:rsid w:val="00751572"/>
    <w:rsid w:val="00753B45"/>
    <w:rsid w:val="00755228"/>
    <w:rsid w:val="0075565C"/>
    <w:rsid w:val="00755BC2"/>
    <w:rsid w:val="00756119"/>
    <w:rsid w:val="00757D8D"/>
    <w:rsid w:val="00757E16"/>
    <w:rsid w:val="0076053D"/>
    <w:rsid w:val="00760B0F"/>
    <w:rsid w:val="0076138F"/>
    <w:rsid w:val="007629C4"/>
    <w:rsid w:val="00762A16"/>
    <w:rsid w:val="00763E55"/>
    <w:rsid w:val="007648F5"/>
    <w:rsid w:val="0076599A"/>
    <w:rsid w:val="007663BB"/>
    <w:rsid w:val="00766A84"/>
    <w:rsid w:val="00767EB2"/>
    <w:rsid w:val="007707E4"/>
    <w:rsid w:val="00771E9B"/>
    <w:rsid w:val="00772501"/>
    <w:rsid w:val="0077292E"/>
    <w:rsid w:val="00772BF7"/>
    <w:rsid w:val="00774AE1"/>
    <w:rsid w:val="00774C0E"/>
    <w:rsid w:val="00774C39"/>
    <w:rsid w:val="007752DE"/>
    <w:rsid w:val="0077608C"/>
    <w:rsid w:val="00776854"/>
    <w:rsid w:val="00776F1C"/>
    <w:rsid w:val="0077768A"/>
    <w:rsid w:val="0078060A"/>
    <w:rsid w:val="0078208B"/>
    <w:rsid w:val="0078212A"/>
    <w:rsid w:val="007834C2"/>
    <w:rsid w:val="007854C4"/>
    <w:rsid w:val="00785616"/>
    <w:rsid w:val="00786D89"/>
    <w:rsid w:val="00787494"/>
    <w:rsid w:val="007875A6"/>
    <w:rsid w:val="00790716"/>
    <w:rsid w:val="00790913"/>
    <w:rsid w:val="007911BF"/>
    <w:rsid w:val="007924C8"/>
    <w:rsid w:val="0079309E"/>
    <w:rsid w:val="0079377F"/>
    <w:rsid w:val="00793C01"/>
    <w:rsid w:val="00794146"/>
    <w:rsid w:val="007947F1"/>
    <w:rsid w:val="007950B2"/>
    <w:rsid w:val="00795F50"/>
    <w:rsid w:val="0079625B"/>
    <w:rsid w:val="0079633E"/>
    <w:rsid w:val="00796448"/>
    <w:rsid w:val="00797456"/>
    <w:rsid w:val="0079769F"/>
    <w:rsid w:val="007A08F7"/>
    <w:rsid w:val="007A0B70"/>
    <w:rsid w:val="007A0EB0"/>
    <w:rsid w:val="007A1501"/>
    <w:rsid w:val="007A1632"/>
    <w:rsid w:val="007A1FF4"/>
    <w:rsid w:val="007A2640"/>
    <w:rsid w:val="007A359E"/>
    <w:rsid w:val="007A3927"/>
    <w:rsid w:val="007A40E4"/>
    <w:rsid w:val="007A4A6F"/>
    <w:rsid w:val="007A4ADC"/>
    <w:rsid w:val="007A4FF1"/>
    <w:rsid w:val="007A57E4"/>
    <w:rsid w:val="007A60B5"/>
    <w:rsid w:val="007A6BF7"/>
    <w:rsid w:val="007A6C79"/>
    <w:rsid w:val="007A74EA"/>
    <w:rsid w:val="007A7AA5"/>
    <w:rsid w:val="007B042F"/>
    <w:rsid w:val="007B0BAF"/>
    <w:rsid w:val="007B0E36"/>
    <w:rsid w:val="007B19CF"/>
    <w:rsid w:val="007B2489"/>
    <w:rsid w:val="007B2D37"/>
    <w:rsid w:val="007B3016"/>
    <w:rsid w:val="007B3164"/>
    <w:rsid w:val="007B44D0"/>
    <w:rsid w:val="007B45F6"/>
    <w:rsid w:val="007B45FB"/>
    <w:rsid w:val="007B55D2"/>
    <w:rsid w:val="007B68F2"/>
    <w:rsid w:val="007B6AE0"/>
    <w:rsid w:val="007C0D19"/>
    <w:rsid w:val="007C1840"/>
    <w:rsid w:val="007C4AB7"/>
    <w:rsid w:val="007C56AD"/>
    <w:rsid w:val="007C72D0"/>
    <w:rsid w:val="007C7F4E"/>
    <w:rsid w:val="007D05A9"/>
    <w:rsid w:val="007D13DE"/>
    <w:rsid w:val="007D1B5F"/>
    <w:rsid w:val="007D2411"/>
    <w:rsid w:val="007D24E1"/>
    <w:rsid w:val="007D2D73"/>
    <w:rsid w:val="007D3916"/>
    <w:rsid w:val="007D4056"/>
    <w:rsid w:val="007D428D"/>
    <w:rsid w:val="007D468B"/>
    <w:rsid w:val="007D4775"/>
    <w:rsid w:val="007D48FC"/>
    <w:rsid w:val="007D50C5"/>
    <w:rsid w:val="007D5414"/>
    <w:rsid w:val="007D596E"/>
    <w:rsid w:val="007D63DA"/>
    <w:rsid w:val="007D69BA"/>
    <w:rsid w:val="007D75AB"/>
    <w:rsid w:val="007D769F"/>
    <w:rsid w:val="007E0DDC"/>
    <w:rsid w:val="007E141E"/>
    <w:rsid w:val="007E1FF5"/>
    <w:rsid w:val="007E2015"/>
    <w:rsid w:val="007E290E"/>
    <w:rsid w:val="007E3DE9"/>
    <w:rsid w:val="007E4057"/>
    <w:rsid w:val="007E450D"/>
    <w:rsid w:val="007E56D5"/>
    <w:rsid w:val="007E5892"/>
    <w:rsid w:val="007E5A26"/>
    <w:rsid w:val="007E5D6B"/>
    <w:rsid w:val="007E6154"/>
    <w:rsid w:val="007E6424"/>
    <w:rsid w:val="007E6E59"/>
    <w:rsid w:val="007E6F51"/>
    <w:rsid w:val="007E71FF"/>
    <w:rsid w:val="007E7289"/>
    <w:rsid w:val="007E7558"/>
    <w:rsid w:val="007E7C04"/>
    <w:rsid w:val="007F00AE"/>
    <w:rsid w:val="007F072D"/>
    <w:rsid w:val="007F20CC"/>
    <w:rsid w:val="007F2176"/>
    <w:rsid w:val="007F3B2C"/>
    <w:rsid w:val="007F3B7F"/>
    <w:rsid w:val="007F3DDD"/>
    <w:rsid w:val="007F45CC"/>
    <w:rsid w:val="007F4FB4"/>
    <w:rsid w:val="007F5E37"/>
    <w:rsid w:val="007F600A"/>
    <w:rsid w:val="007F7422"/>
    <w:rsid w:val="007F7A11"/>
    <w:rsid w:val="007F7D83"/>
    <w:rsid w:val="00800C4F"/>
    <w:rsid w:val="008012F4"/>
    <w:rsid w:val="00801E46"/>
    <w:rsid w:val="00802306"/>
    <w:rsid w:val="00803041"/>
    <w:rsid w:val="00803138"/>
    <w:rsid w:val="00803751"/>
    <w:rsid w:val="00804B81"/>
    <w:rsid w:val="00805D7A"/>
    <w:rsid w:val="008075E3"/>
    <w:rsid w:val="0080792D"/>
    <w:rsid w:val="00810201"/>
    <w:rsid w:val="00810BCD"/>
    <w:rsid w:val="008112ED"/>
    <w:rsid w:val="00811BA3"/>
    <w:rsid w:val="00812152"/>
    <w:rsid w:val="00812DF7"/>
    <w:rsid w:val="00813547"/>
    <w:rsid w:val="00813C8C"/>
    <w:rsid w:val="00814277"/>
    <w:rsid w:val="0081513C"/>
    <w:rsid w:val="00815419"/>
    <w:rsid w:val="00815991"/>
    <w:rsid w:val="00815B37"/>
    <w:rsid w:val="00816F1F"/>
    <w:rsid w:val="008204A1"/>
    <w:rsid w:val="008207E8"/>
    <w:rsid w:val="00822F32"/>
    <w:rsid w:val="008239BB"/>
    <w:rsid w:val="00823A0A"/>
    <w:rsid w:val="00824DB4"/>
    <w:rsid w:val="00825480"/>
    <w:rsid w:val="00826218"/>
    <w:rsid w:val="008264BF"/>
    <w:rsid w:val="0082663E"/>
    <w:rsid w:val="0082673F"/>
    <w:rsid w:val="00826FEE"/>
    <w:rsid w:val="00827A14"/>
    <w:rsid w:val="00827EF5"/>
    <w:rsid w:val="008304C9"/>
    <w:rsid w:val="0083054D"/>
    <w:rsid w:val="00830BC0"/>
    <w:rsid w:val="00830D4D"/>
    <w:rsid w:val="00830EAB"/>
    <w:rsid w:val="00831541"/>
    <w:rsid w:val="0083201F"/>
    <w:rsid w:val="0083282A"/>
    <w:rsid w:val="00833374"/>
    <w:rsid w:val="008333FC"/>
    <w:rsid w:val="0083369A"/>
    <w:rsid w:val="00834D86"/>
    <w:rsid w:val="00835042"/>
    <w:rsid w:val="008351B9"/>
    <w:rsid w:val="008364B4"/>
    <w:rsid w:val="0083663A"/>
    <w:rsid w:val="0083669B"/>
    <w:rsid w:val="00837F20"/>
    <w:rsid w:val="00840502"/>
    <w:rsid w:val="00841AF9"/>
    <w:rsid w:val="00842113"/>
    <w:rsid w:val="008422A2"/>
    <w:rsid w:val="008423D9"/>
    <w:rsid w:val="00842CFB"/>
    <w:rsid w:val="00843ADB"/>
    <w:rsid w:val="0084448F"/>
    <w:rsid w:val="00844AD0"/>
    <w:rsid w:val="00844CCF"/>
    <w:rsid w:val="0084566E"/>
    <w:rsid w:val="00845881"/>
    <w:rsid w:val="008473B1"/>
    <w:rsid w:val="0085038C"/>
    <w:rsid w:val="008513E6"/>
    <w:rsid w:val="0085169A"/>
    <w:rsid w:val="00851E55"/>
    <w:rsid w:val="00854705"/>
    <w:rsid w:val="00856825"/>
    <w:rsid w:val="00856CE5"/>
    <w:rsid w:val="00857006"/>
    <w:rsid w:val="008578C0"/>
    <w:rsid w:val="008607EE"/>
    <w:rsid w:val="00862581"/>
    <w:rsid w:val="00863307"/>
    <w:rsid w:val="00864E68"/>
    <w:rsid w:val="008662A4"/>
    <w:rsid w:val="00866751"/>
    <w:rsid w:val="0086741C"/>
    <w:rsid w:val="00867555"/>
    <w:rsid w:val="00867A97"/>
    <w:rsid w:val="0087025A"/>
    <w:rsid w:val="008718DE"/>
    <w:rsid w:val="00871BC8"/>
    <w:rsid w:val="008722F1"/>
    <w:rsid w:val="00872A3F"/>
    <w:rsid w:val="00873510"/>
    <w:rsid w:val="00873BF6"/>
    <w:rsid w:val="00873D45"/>
    <w:rsid w:val="008750E0"/>
    <w:rsid w:val="00876326"/>
    <w:rsid w:val="0087722D"/>
    <w:rsid w:val="00877955"/>
    <w:rsid w:val="00877DC3"/>
    <w:rsid w:val="00877DE5"/>
    <w:rsid w:val="008800AA"/>
    <w:rsid w:val="00880554"/>
    <w:rsid w:val="0088079B"/>
    <w:rsid w:val="00880EBD"/>
    <w:rsid w:val="008815FC"/>
    <w:rsid w:val="008824F9"/>
    <w:rsid w:val="0088329A"/>
    <w:rsid w:val="0088386A"/>
    <w:rsid w:val="00884979"/>
    <w:rsid w:val="00884BEF"/>
    <w:rsid w:val="00884C24"/>
    <w:rsid w:val="00885B28"/>
    <w:rsid w:val="008861CA"/>
    <w:rsid w:val="00886392"/>
    <w:rsid w:val="00887898"/>
    <w:rsid w:val="00890BAF"/>
    <w:rsid w:val="00891173"/>
    <w:rsid w:val="00891CD6"/>
    <w:rsid w:val="00892278"/>
    <w:rsid w:val="008939D1"/>
    <w:rsid w:val="00893DBF"/>
    <w:rsid w:val="00894193"/>
    <w:rsid w:val="00896143"/>
    <w:rsid w:val="00896E08"/>
    <w:rsid w:val="008A04C2"/>
    <w:rsid w:val="008A07C5"/>
    <w:rsid w:val="008A07FA"/>
    <w:rsid w:val="008A0F43"/>
    <w:rsid w:val="008A15DA"/>
    <w:rsid w:val="008A1F92"/>
    <w:rsid w:val="008A2233"/>
    <w:rsid w:val="008A279F"/>
    <w:rsid w:val="008A2C31"/>
    <w:rsid w:val="008A2EDB"/>
    <w:rsid w:val="008A371B"/>
    <w:rsid w:val="008A4445"/>
    <w:rsid w:val="008A60A9"/>
    <w:rsid w:val="008A6C6F"/>
    <w:rsid w:val="008A6D66"/>
    <w:rsid w:val="008A795B"/>
    <w:rsid w:val="008A7F4E"/>
    <w:rsid w:val="008B1162"/>
    <w:rsid w:val="008B13B4"/>
    <w:rsid w:val="008B1B00"/>
    <w:rsid w:val="008B39BC"/>
    <w:rsid w:val="008B45BF"/>
    <w:rsid w:val="008B51F5"/>
    <w:rsid w:val="008B6290"/>
    <w:rsid w:val="008B7197"/>
    <w:rsid w:val="008C1085"/>
    <w:rsid w:val="008C14EA"/>
    <w:rsid w:val="008C185E"/>
    <w:rsid w:val="008C312F"/>
    <w:rsid w:val="008C3AAB"/>
    <w:rsid w:val="008C544B"/>
    <w:rsid w:val="008C7BD8"/>
    <w:rsid w:val="008D03F5"/>
    <w:rsid w:val="008D07DB"/>
    <w:rsid w:val="008D1037"/>
    <w:rsid w:val="008D1C91"/>
    <w:rsid w:val="008D30B8"/>
    <w:rsid w:val="008D4034"/>
    <w:rsid w:val="008D5267"/>
    <w:rsid w:val="008D59C1"/>
    <w:rsid w:val="008D6638"/>
    <w:rsid w:val="008D6F49"/>
    <w:rsid w:val="008D7060"/>
    <w:rsid w:val="008D70DC"/>
    <w:rsid w:val="008D7467"/>
    <w:rsid w:val="008D7AF0"/>
    <w:rsid w:val="008D7EBE"/>
    <w:rsid w:val="008E043D"/>
    <w:rsid w:val="008E0A1C"/>
    <w:rsid w:val="008E352E"/>
    <w:rsid w:val="008E3B9D"/>
    <w:rsid w:val="008E3D31"/>
    <w:rsid w:val="008E597D"/>
    <w:rsid w:val="008E6BDE"/>
    <w:rsid w:val="008E6F09"/>
    <w:rsid w:val="008E72CC"/>
    <w:rsid w:val="008E73E1"/>
    <w:rsid w:val="008E7EE2"/>
    <w:rsid w:val="008E7FBE"/>
    <w:rsid w:val="008F0875"/>
    <w:rsid w:val="008F08BB"/>
    <w:rsid w:val="008F0F12"/>
    <w:rsid w:val="008F10BC"/>
    <w:rsid w:val="008F3D80"/>
    <w:rsid w:val="008F42C8"/>
    <w:rsid w:val="008F4ABA"/>
    <w:rsid w:val="008F5713"/>
    <w:rsid w:val="008F5AB6"/>
    <w:rsid w:val="008F627C"/>
    <w:rsid w:val="008F65C6"/>
    <w:rsid w:val="008F6C66"/>
    <w:rsid w:val="008F6E1D"/>
    <w:rsid w:val="008F7358"/>
    <w:rsid w:val="008F7F42"/>
    <w:rsid w:val="00900910"/>
    <w:rsid w:val="00900AB3"/>
    <w:rsid w:val="00900C14"/>
    <w:rsid w:val="009016AD"/>
    <w:rsid w:val="009020FC"/>
    <w:rsid w:val="00902D6F"/>
    <w:rsid w:val="00903110"/>
    <w:rsid w:val="00904C87"/>
    <w:rsid w:val="00905407"/>
    <w:rsid w:val="009078AB"/>
    <w:rsid w:val="0090792F"/>
    <w:rsid w:val="0091208A"/>
    <w:rsid w:val="009125FE"/>
    <w:rsid w:val="00913643"/>
    <w:rsid w:val="00913699"/>
    <w:rsid w:val="009138B8"/>
    <w:rsid w:val="00914F1F"/>
    <w:rsid w:val="00914FDE"/>
    <w:rsid w:val="00916104"/>
    <w:rsid w:val="009169A3"/>
    <w:rsid w:val="00920FB7"/>
    <w:rsid w:val="009233B7"/>
    <w:rsid w:val="00923A31"/>
    <w:rsid w:val="009243FA"/>
    <w:rsid w:val="00925965"/>
    <w:rsid w:val="009264F3"/>
    <w:rsid w:val="00926A68"/>
    <w:rsid w:val="00930775"/>
    <w:rsid w:val="00930C25"/>
    <w:rsid w:val="009313EC"/>
    <w:rsid w:val="00933F69"/>
    <w:rsid w:val="00934055"/>
    <w:rsid w:val="0093409B"/>
    <w:rsid w:val="00935F09"/>
    <w:rsid w:val="00937495"/>
    <w:rsid w:val="009404BF"/>
    <w:rsid w:val="0094056F"/>
    <w:rsid w:val="00941683"/>
    <w:rsid w:val="00941EF1"/>
    <w:rsid w:val="00942F51"/>
    <w:rsid w:val="009451D3"/>
    <w:rsid w:val="00945875"/>
    <w:rsid w:val="00945E90"/>
    <w:rsid w:val="00951EA2"/>
    <w:rsid w:val="009545AD"/>
    <w:rsid w:val="00956278"/>
    <w:rsid w:val="0095692A"/>
    <w:rsid w:val="00957C51"/>
    <w:rsid w:val="009604C7"/>
    <w:rsid w:val="009626AA"/>
    <w:rsid w:val="009628F5"/>
    <w:rsid w:val="00963456"/>
    <w:rsid w:val="00963894"/>
    <w:rsid w:val="0096493B"/>
    <w:rsid w:val="00966D27"/>
    <w:rsid w:val="00967173"/>
    <w:rsid w:val="00967706"/>
    <w:rsid w:val="00967D33"/>
    <w:rsid w:val="00967EB0"/>
    <w:rsid w:val="00971FDA"/>
    <w:rsid w:val="009731AE"/>
    <w:rsid w:val="00973669"/>
    <w:rsid w:val="00974019"/>
    <w:rsid w:val="0097569D"/>
    <w:rsid w:val="009756AF"/>
    <w:rsid w:val="00981062"/>
    <w:rsid w:val="00981065"/>
    <w:rsid w:val="00983491"/>
    <w:rsid w:val="0098388A"/>
    <w:rsid w:val="0098389B"/>
    <w:rsid w:val="00983DC9"/>
    <w:rsid w:val="009847E5"/>
    <w:rsid w:val="0098589C"/>
    <w:rsid w:val="00991432"/>
    <w:rsid w:val="00992D3E"/>
    <w:rsid w:val="00993147"/>
    <w:rsid w:val="00993EF2"/>
    <w:rsid w:val="0099438B"/>
    <w:rsid w:val="009948D0"/>
    <w:rsid w:val="00994B52"/>
    <w:rsid w:val="00994FDB"/>
    <w:rsid w:val="009959A8"/>
    <w:rsid w:val="00995BDA"/>
    <w:rsid w:val="00996D48"/>
    <w:rsid w:val="009A048B"/>
    <w:rsid w:val="009A0B66"/>
    <w:rsid w:val="009A0E75"/>
    <w:rsid w:val="009A2062"/>
    <w:rsid w:val="009A2FC6"/>
    <w:rsid w:val="009A4255"/>
    <w:rsid w:val="009A4A57"/>
    <w:rsid w:val="009A4DFF"/>
    <w:rsid w:val="009A5202"/>
    <w:rsid w:val="009A565D"/>
    <w:rsid w:val="009A62BC"/>
    <w:rsid w:val="009A6655"/>
    <w:rsid w:val="009A6B86"/>
    <w:rsid w:val="009A71DA"/>
    <w:rsid w:val="009A764B"/>
    <w:rsid w:val="009A7C90"/>
    <w:rsid w:val="009A7F79"/>
    <w:rsid w:val="009B0142"/>
    <w:rsid w:val="009B03BE"/>
    <w:rsid w:val="009B042C"/>
    <w:rsid w:val="009B05C0"/>
    <w:rsid w:val="009B0E42"/>
    <w:rsid w:val="009B1FA4"/>
    <w:rsid w:val="009B21B8"/>
    <w:rsid w:val="009B22A3"/>
    <w:rsid w:val="009B26BC"/>
    <w:rsid w:val="009B2AAF"/>
    <w:rsid w:val="009B2D92"/>
    <w:rsid w:val="009B37FF"/>
    <w:rsid w:val="009B4164"/>
    <w:rsid w:val="009B5A21"/>
    <w:rsid w:val="009B7E01"/>
    <w:rsid w:val="009C00C7"/>
    <w:rsid w:val="009C08F3"/>
    <w:rsid w:val="009C0FEE"/>
    <w:rsid w:val="009C220D"/>
    <w:rsid w:val="009C2429"/>
    <w:rsid w:val="009C33A3"/>
    <w:rsid w:val="009C3640"/>
    <w:rsid w:val="009C3666"/>
    <w:rsid w:val="009C407C"/>
    <w:rsid w:val="009C49E5"/>
    <w:rsid w:val="009C50D1"/>
    <w:rsid w:val="009C58DF"/>
    <w:rsid w:val="009C5D1B"/>
    <w:rsid w:val="009C5FD8"/>
    <w:rsid w:val="009C6340"/>
    <w:rsid w:val="009C7343"/>
    <w:rsid w:val="009D0A69"/>
    <w:rsid w:val="009D21AB"/>
    <w:rsid w:val="009D2E33"/>
    <w:rsid w:val="009D358A"/>
    <w:rsid w:val="009D3A9F"/>
    <w:rsid w:val="009D3BC8"/>
    <w:rsid w:val="009D3E7E"/>
    <w:rsid w:val="009D4E9E"/>
    <w:rsid w:val="009D688A"/>
    <w:rsid w:val="009E0122"/>
    <w:rsid w:val="009E2040"/>
    <w:rsid w:val="009E205B"/>
    <w:rsid w:val="009E403D"/>
    <w:rsid w:val="009E5138"/>
    <w:rsid w:val="009E514E"/>
    <w:rsid w:val="009E555E"/>
    <w:rsid w:val="009E5BE9"/>
    <w:rsid w:val="009E7187"/>
    <w:rsid w:val="009E7383"/>
    <w:rsid w:val="009E778B"/>
    <w:rsid w:val="009E7B5B"/>
    <w:rsid w:val="009E7FC6"/>
    <w:rsid w:val="009E7FF4"/>
    <w:rsid w:val="009F0B21"/>
    <w:rsid w:val="009F1D04"/>
    <w:rsid w:val="009F4154"/>
    <w:rsid w:val="009F5D71"/>
    <w:rsid w:val="009F6DE1"/>
    <w:rsid w:val="00A0081D"/>
    <w:rsid w:val="00A00D03"/>
    <w:rsid w:val="00A00D34"/>
    <w:rsid w:val="00A0339C"/>
    <w:rsid w:val="00A04708"/>
    <w:rsid w:val="00A04905"/>
    <w:rsid w:val="00A06C9C"/>
    <w:rsid w:val="00A07648"/>
    <w:rsid w:val="00A1059E"/>
    <w:rsid w:val="00A12467"/>
    <w:rsid w:val="00A13138"/>
    <w:rsid w:val="00A150F4"/>
    <w:rsid w:val="00A154E4"/>
    <w:rsid w:val="00A157A9"/>
    <w:rsid w:val="00A165D6"/>
    <w:rsid w:val="00A16BFD"/>
    <w:rsid w:val="00A16E67"/>
    <w:rsid w:val="00A16F90"/>
    <w:rsid w:val="00A1714B"/>
    <w:rsid w:val="00A178C0"/>
    <w:rsid w:val="00A2025D"/>
    <w:rsid w:val="00A20C90"/>
    <w:rsid w:val="00A215EF"/>
    <w:rsid w:val="00A22233"/>
    <w:rsid w:val="00A22B96"/>
    <w:rsid w:val="00A2309A"/>
    <w:rsid w:val="00A23F9B"/>
    <w:rsid w:val="00A247A6"/>
    <w:rsid w:val="00A24CD3"/>
    <w:rsid w:val="00A25FD7"/>
    <w:rsid w:val="00A26129"/>
    <w:rsid w:val="00A26693"/>
    <w:rsid w:val="00A26980"/>
    <w:rsid w:val="00A26B65"/>
    <w:rsid w:val="00A26FD6"/>
    <w:rsid w:val="00A31735"/>
    <w:rsid w:val="00A32602"/>
    <w:rsid w:val="00A32AF2"/>
    <w:rsid w:val="00A3366F"/>
    <w:rsid w:val="00A341CB"/>
    <w:rsid w:val="00A35DD8"/>
    <w:rsid w:val="00A35F95"/>
    <w:rsid w:val="00A37650"/>
    <w:rsid w:val="00A40DD1"/>
    <w:rsid w:val="00A40F6A"/>
    <w:rsid w:val="00A414B7"/>
    <w:rsid w:val="00A4191F"/>
    <w:rsid w:val="00A41927"/>
    <w:rsid w:val="00A41F02"/>
    <w:rsid w:val="00A42EFF"/>
    <w:rsid w:val="00A4469D"/>
    <w:rsid w:val="00A44A07"/>
    <w:rsid w:val="00A44ED1"/>
    <w:rsid w:val="00A4582C"/>
    <w:rsid w:val="00A45930"/>
    <w:rsid w:val="00A45E45"/>
    <w:rsid w:val="00A463FD"/>
    <w:rsid w:val="00A464F5"/>
    <w:rsid w:val="00A47EA6"/>
    <w:rsid w:val="00A509BD"/>
    <w:rsid w:val="00A512B0"/>
    <w:rsid w:val="00A51469"/>
    <w:rsid w:val="00A51D1D"/>
    <w:rsid w:val="00A51E07"/>
    <w:rsid w:val="00A52AC4"/>
    <w:rsid w:val="00A53E34"/>
    <w:rsid w:val="00A547C4"/>
    <w:rsid w:val="00A555BE"/>
    <w:rsid w:val="00A569BC"/>
    <w:rsid w:val="00A57453"/>
    <w:rsid w:val="00A575A2"/>
    <w:rsid w:val="00A605BE"/>
    <w:rsid w:val="00A62573"/>
    <w:rsid w:val="00A62ECC"/>
    <w:rsid w:val="00A65349"/>
    <w:rsid w:val="00A663D7"/>
    <w:rsid w:val="00A67E0C"/>
    <w:rsid w:val="00A70254"/>
    <w:rsid w:val="00A70D7A"/>
    <w:rsid w:val="00A7118D"/>
    <w:rsid w:val="00A71242"/>
    <w:rsid w:val="00A715FC"/>
    <w:rsid w:val="00A71794"/>
    <w:rsid w:val="00A724C4"/>
    <w:rsid w:val="00A72CF6"/>
    <w:rsid w:val="00A734D0"/>
    <w:rsid w:val="00A73FB6"/>
    <w:rsid w:val="00A74025"/>
    <w:rsid w:val="00A74AA5"/>
    <w:rsid w:val="00A75B5C"/>
    <w:rsid w:val="00A75EC2"/>
    <w:rsid w:val="00A766B5"/>
    <w:rsid w:val="00A80BF6"/>
    <w:rsid w:val="00A819CB"/>
    <w:rsid w:val="00A81FB7"/>
    <w:rsid w:val="00A83D2E"/>
    <w:rsid w:val="00A8406F"/>
    <w:rsid w:val="00A8453B"/>
    <w:rsid w:val="00A84579"/>
    <w:rsid w:val="00A84587"/>
    <w:rsid w:val="00A84FAD"/>
    <w:rsid w:val="00A863EB"/>
    <w:rsid w:val="00A86C3B"/>
    <w:rsid w:val="00A8745E"/>
    <w:rsid w:val="00A87B7C"/>
    <w:rsid w:val="00A9115E"/>
    <w:rsid w:val="00A91E99"/>
    <w:rsid w:val="00A92393"/>
    <w:rsid w:val="00A92D73"/>
    <w:rsid w:val="00A9334F"/>
    <w:rsid w:val="00A938B2"/>
    <w:rsid w:val="00A942DB"/>
    <w:rsid w:val="00A94E49"/>
    <w:rsid w:val="00A958FE"/>
    <w:rsid w:val="00A962D9"/>
    <w:rsid w:val="00A9654C"/>
    <w:rsid w:val="00A972D1"/>
    <w:rsid w:val="00A97A20"/>
    <w:rsid w:val="00A97D44"/>
    <w:rsid w:val="00AA0953"/>
    <w:rsid w:val="00AA0F11"/>
    <w:rsid w:val="00AA347D"/>
    <w:rsid w:val="00AA3A70"/>
    <w:rsid w:val="00AA4B25"/>
    <w:rsid w:val="00AA57C7"/>
    <w:rsid w:val="00AA57F1"/>
    <w:rsid w:val="00AB00B7"/>
    <w:rsid w:val="00AB02EB"/>
    <w:rsid w:val="00AB2A4E"/>
    <w:rsid w:val="00AB2BB6"/>
    <w:rsid w:val="00AB2D8E"/>
    <w:rsid w:val="00AB4966"/>
    <w:rsid w:val="00AB4EBC"/>
    <w:rsid w:val="00AB6915"/>
    <w:rsid w:val="00AB746C"/>
    <w:rsid w:val="00AB7D2A"/>
    <w:rsid w:val="00AC20CA"/>
    <w:rsid w:val="00AC2482"/>
    <w:rsid w:val="00AC36BC"/>
    <w:rsid w:val="00AC38D5"/>
    <w:rsid w:val="00AC3F73"/>
    <w:rsid w:val="00AC4BDE"/>
    <w:rsid w:val="00AC5BF9"/>
    <w:rsid w:val="00AC5CEC"/>
    <w:rsid w:val="00AC6598"/>
    <w:rsid w:val="00AC7498"/>
    <w:rsid w:val="00AC7826"/>
    <w:rsid w:val="00AD0F1A"/>
    <w:rsid w:val="00AD27EB"/>
    <w:rsid w:val="00AD3383"/>
    <w:rsid w:val="00AD3572"/>
    <w:rsid w:val="00AD3782"/>
    <w:rsid w:val="00AD529D"/>
    <w:rsid w:val="00AD647C"/>
    <w:rsid w:val="00AD6684"/>
    <w:rsid w:val="00AE0C95"/>
    <w:rsid w:val="00AE118F"/>
    <w:rsid w:val="00AE2032"/>
    <w:rsid w:val="00AE23B2"/>
    <w:rsid w:val="00AE2EE8"/>
    <w:rsid w:val="00AE3A21"/>
    <w:rsid w:val="00AE40A5"/>
    <w:rsid w:val="00AE4554"/>
    <w:rsid w:val="00AE5DEB"/>
    <w:rsid w:val="00AE6F72"/>
    <w:rsid w:val="00AE7F02"/>
    <w:rsid w:val="00AF0B58"/>
    <w:rsid w:val="00AF15C7"/>
    <w:rsid w:val="00AF26D6"/>
    <w:rsid w:val="00AF2C71"/>
    <w:rsid w:val="00AF3B8D"/>
    <w:rsid w:val="00AF3C2E"/>
    <w:rsid w:val="00AF3ECD"/>
    <w:rsid w:val="00AF5668"/>
    <w:rsid w:val="00AF6A2C"/>
    <w:rsid w:val="00AF7303"/>
    <w:rsid w:val="00B00A50"/>
    <w:rsid w:val="00B00D62"/>
    <w:rsid w:val="00B010B8"/>
    <w:rsid w:val="00B01B37"/>
    <w:rsid w:val="00B023D6"/>
    <w:rsid w:val="00B0251A"/>
    <w:rsid w:val="00B02FCA"/>
    <w:rsid w:val="00B030DF"/>
    <w:rsid w:val="00B033A5"/>
    <w:rsid w:val="00B036A2"/>
    <w:rsid w:val="00B03804"/>
    <w:rsid w:val="00B041A0"/>
    <w:rsid w:val="00B049DC"/>
    <w:rsid w:val="00B06045"/>
    <w:rsid w:val="00B065DF"/>
    <w:rsid w:val="00B0663C"/>
    <w:rsid w:val="00B07AE3"/>
    <w:rsid w:val="00B07FD7"/>
    <w:rsid w:val="00B11125"/>
    <w:rsid w:val="00B113DA"/>
    <w:rsid w:val="00B118C9"/>
    <w:rsid w:val="00B11CDC"/>
    <w:rsid w:val="00B128E7"/>
    <w:rsid w:val="00B13713"/>
    <w:rsid w:val="00B13C63"/>
    <w:rsid w:val="00B13CA2"/>
    <w:rsid w:val="00B13D7C"/>
    <w:rsid w:val="00B13EC2"/>
    <w:rsid w:val="00B14479"/>
    <w:rsid w:val="00B15306"/>
    <w:rsid w:val="00B16187"/>
    <w:rsid w:val="00B16FDB"/>
    <w:rsid w:val="00B171A4"/>
    <w:rsid w:val="00B17445"/>
    <w:rsid w:val="00B2122B"/>
    <w:rsid w:val="00B22046"/>
    <w:rsid w:val="00B232F4"/>
    <w:rsid w:val="00B23892"/>
    <w:rsid w:val="00B23A10"/>
    <w:rsid w:val="00B23CA8"/>
    <w:rsid w:val="00B23EBF"/>
    <w:rsid w:val="00B23EFA"/>
    <w:rsid w:val="00B24074"/>
    <w:rsid w:val="00B24258"/>
    <w:rsid w:val="00B25078"/>
    <w:rsid w:val="00B25140"/>
    <w:rsid w:val="00B2556F"/>
    <w:rsid w:val="00B263B6"/>
    <w:rsid w:val="00B273AC"/>
    <w:rsid w:val="00B27839"/>
    <w:rsid w:val="00B3113E"/>
    <w:rsid w:val="00B332ED"/>
    <w:rsid w:val="00B337C1"/>
    <w:rsid w:val="00B33A40"/>
    <w:rsid w:val="00B33CEC"/>
    <w:rsid w:val="00B3404A"/>
    <w:rsid w:val="00B342C0"/>
    <w:rsid w:val="00B3454A"/>
    <w:rsid w:val="00B34660"/>
    <w:rsid w:val="00B3484F"/>
    <w:rsid w:val="00B34F79"/>
    <w:rsid w:val="00B36521"/>
    <w:rsid w:val="00B367DA"/>
    <w:rsid w:val="00B36D8E"/>
    <w:rsid w:val="00B36FE1"/>
    <w:rsid w:val="00B37967"/>
    <w:rsid w:val="00B37C64"/>
    <w:rsid w:val="00B40DB5"/>
    <w:rsid w:val="00B41215"/>
    <w:rsid w:val="00B432C6"/>
    <w:rsid w:val="00B43361"/>
    <w:rsid w:val="00B438A8"/>
    <w:rsid w:val="00B4445F"/>
    <w:rsid w:val="00B45842"/>
    <w:rsid w:val="00B45B59"/>
    <w:rsid w:val="00B45E01"/>
    <w:rsid w:val="00B46191"/>
    <w:rsid w:val="00B465AA"/>
    <w:rsid w:val="00B46630"/>
    <w:rsid w:val="00B471FE"/>
    <w:rsid w:val="00B51B16"/>
    <w:rsid w:val="00B525EC"/>
    <w:rsid w:val="00B526C2"/>
    <w:rsid w:val="00B55BAF"/>
    <w:rsid w:val="00B560F6"/>
    <w:rsid w:val="00B60E6A"/>
    <w:rsid w:val="00B61C47"/>
    <w:rsid w:val="00B62632"/>
    <w:rsid w:val="00B6378F"/>
    <w:rsid w:val="00B63FB0"/>
    <w:rsid w:val="00B64985"/>
    <w:rsid w:val="00B67A96"/>
    <w:rsid w:val="00B7130E"/>
    <w:rsid w:val="00B71FE4"/>
    <w:rsid w:val="00B72A2E"/>
    <w:rsid w:val="00B734D6"/>
    <w:rsid w:val="00B742BD"/>
    <w:rsid w:val="00B7660A"/>
    <w:rsid w:val="00B767B7"/>
    <w:rsid w:val="00B773AC"/>
    <w:rsid w:val="00B77D9B"/>
    <w:rsid w:val="00B77DB9"/>
    <w:rsid w:val="00B80863"/>
    <w:rsid w:val="00B81004"/>
    <w:rsid w:val="00B81053"/>
    <w:rsid w:val="00B813A6"/>
    <w:rsid w:val="00B82238"/>
    <w:rsid w:val="00B822C7"/>
    <w:rsid w:val="00B82FD1"/>
    <w:rsid w:val="00B83525"/>
    <w:rsid w:val="00B84152"/>
    <w:rsid w:val="00B84680"/>
    <w:rsid w:val="00B86993"/>
    <w:rsid w:val="00B86A48"/>
    <w:rsid w:val="00B8786A"/>
    <w:rsid w:val="00B90232"/>
    <w:rsid w:val="00B9033C"/>
    <w:rsid w:val="00B91349"/>
    <w:rsid w:val="00B9160B"/>
    <w:rsid w:val="00B9176A"/>
    <w:rsid w:val="00B91FB1"/>
    <w:rsid w:val="00B92C62"/>
    <w:rsid w:val="00B93930"/>
    <w:rsid w:val="00B93A99"/>
    <w:rsid w:val="00B942D2"/>
    <w:rsid w:val="00B95920"/>
    <w:rsid w:val="00B97B19"/>
    <w:rsid w:val="00BA0385"/>
    <w:rsid w:val="00BA1025"/>
    <w:rsid w:val="00BA19C8"/>
    <w:rsid w:val="00BA19EA"/>
    <w:rsid w:val="00BA1D84"/>
    <w:rsid w:val="00BA236D"/>
    <w:rsid w:val="00BA4352"/>
    <w:rsid w:val="00BA4C85"/>
    <w:rsid w:val="00BA5058"/>
    <w:rsid w:val="00BA5065"/>
    <w:rsid w:val="00BA5684"/>
    <w:rsid w:val="00BA6D4D"/>
    <w:rsid w:val="00BA6E48"/>
    <w:rsid w:val="00BA7E01"/>
    <w:rsid w:val="00BA7EFF"/>
    <w:rsid w:val="00BB060D"/>
    <w:rsid w:val="00BB0DB2"/>
    <w:rsid w:val="00BB1E66"/>
    <w:rsid w:val="00BB2BFF"/>
    <w:rsid w:val="00BB3540"/>
    <w:rsid w:val="00BB61F6"/>
    <w:rsid w:val="00BB71D8"/>
    <w:rsid w:val="00BC0304"/>
    <w:rsid w:val="00BC094D"/>
    <w:rsid w:val="00BC0D05"/>
    <w:rsid w:val="00BC1391"/>
    <w:rsid w:val="00BC16E5"/>
    <w:rsid w:val="00BC1702"/>
    <w:rsid w:val="00BC248D"/>
    <w:rsid w:val="00BC277D"/>
    <w:rsid w:val="00BC29F6"/>
    <w:rsid w:val="00BC3B81"/>
    <w:rsid w:val="00BC572C"/>
    <w:rsid w:val="00BC5B14"/>
    <w:rsid w:val="00BC5D40"/>
    <w:rsid w:val="00BC63A0"/>
    <w:rsid w:val="00BC6C8F"/>
    <w:rsid w:val="00BC6E86"/>
    <w:rsid w:val="00BC7073"/>
    <w:rsid w:val="00BC7CD5"/>
    <w:rsid w:val="00BC7E6A"/>
    <w:rsid w:val="00BD0FDD"/>
    <w:rsid w:val="00BD1F53"/>
    <w:rsid w:val="00BD2909"/>
    <w:rsid w:val="00BD2B1B"/>
    <w:rsid w:val="00BD358E"/>
    <w:rsid w:val="00BD37EA"/>
    <w:rsid w:val="00BD433A"/>
    <w:rsid w:val="00BD5069"/>
    <w:rsid w:val="00BD551F"/>
    <w:rsid w:val="00BD634C"/>
    <w:rsid w:val="00BD6589"/>
    <w:rsid w:val="00BD7677"/>
    <w:rsid w:val="00BD7EE7"/>
    <w:rsid w:val="00BE0DD9"/>
    <w:rsid w:val="00BE0E57"/>
    <w:rsid w:val="00BE0F20"/>
    <w:rsid w:val="00BE1312"/>
    <w:rsid w:val="00BE2376"/>
    <w:rsid w:val="00BE2C1D"/>
    <w:rsid w:val="00BE3CBE"/>
    <w:rsid w:val="00BE52ED"/>
    <w:rsid w:val="00BE6142"/>
    <w:rsid w:val="00BE633B"/>
    <w:rsid w:val="00BE6425"/>
    <w:rsid w:val="00BE685E"/>
    <w:rsid w:val="00BE69E4"/>
    <w:rsid w:val="00BE6F2F"/>
    <w:rsid w:val="00BE795D"/>
    <w:rsid w:val="00BE7C35"/>
    <w:rsid w:val="00BF0208"/>
    <w:rsid w:val="00BF19C1"/>
    <w:rsid w:val="00BF1B46"/>
    <w:rsid w:val="00BF2A77"/>
    <w:rsid w:val="00BF3130"/>
    <w:rsid w:val="00BF3F58"/>
    <w:rsid w:val="00BF4513"/>
    <w:rsid w:val="00BF5DC2"/>
    <w:rsid w:val="00BF6A51"/>
    <w:rsid w:val="00BF76D9"/>
    <w:rsid w:val="00C00D73"/>
    <w:rsid w:val="00C02E4B"/>
    <w:rsid w:val="00C03712"/>
    <w:rsid w:val="00C040EE"/>
    <w:rsid w:val="00C048B6"/>
    <w:rsid w:val="00C048F7"/>
    <w:rsid w:val="00C04F63"/>
    <w:rsid w:val="00C10C38"/>
    <w:rsid w:val="00C116A7"/>
    <w:rsid w:val="00C12AE8"/>
    <w:rsid w:val="00C12C8E"/>
    <w:rsid w:val="00C12E11"/>
    <w:rsid w:val="00C132AB"/>
    <w:rsid w:val="00C13450"/>
    <w:rsid w:val="00C1487B"/>
    <w:rsid w:val="00C15FC8"/>
    <w:rsid w:val="00C1648D"/>
    <w:rsid w:val="00C1681C"/>
    <w:rsid w:val="00C20218"/>
    <w:rsid w:val="00C209AE"/>
    <w:rsid w:val="00C21801"/>
    <w:rsid w:val="00C21F09"/>
    <w:rsid w:val="00C231D9"/>
    <w:rsid w:val="00C23CD4"/>
    <w:rsid w:val="00C2420D"/>
    <w:rsid w:val="00C250D2"/>
    <w:rsid w:val="00C2544B"/>
    <w:rsid w:val="00C262CE"/>
    <w:rsid w:val="00C26592"/>
    <w:rsid w:val="00C271C8"/>
    <w:rsid w:val="00C27813"/>
    <w:rsid w:val="00C30390"/>
    <w:rsid w:val="00C30D59"/>
    <w:rsid w:val="00C3153E"/>
    <w:rsid w:val="00C31818"/>
    <w:rsid w:val="00C32D82"/>
    <w:rsid w:val="00C33306"/>
    <w:rsid w:val="00C33F6F"/>
    <w:rsid w:val="00C355BA"/>
    <w:rsid w:val="00C36236"/>
    <w:rsid w:val="00C3647E"/>
    <w:rsid w:val="00C36535"/>
    <w:rsid w:val="00C36A58"/>
    <w:rsid w:val="00C40200"/>
    <w:rsid w:val="00C413A9"/>
    <w:rsid w:val="00C4250B"/>
    <w:rsid w:val="00C4250D"/>
    <w:rsid w:val="00C43D97"/>
    <w:rsid w:val="00C441CD"/>
    <w:rsid w:val="00C44553"/>
    <w:rsid w:val="00C46718"/>
    <w:rsid w:val="00C46FD8"/>
    <w:rsid w:val="00C472D4"/>
    <w:rsid w:val="00C47D5C"/>
    <w:rsid w:val="00C5039A"/>
    <w:rsid w:val="00C503B3"/>
    <w:rsid w:val="00C50B93"/>
    <w:rsid w:val="00C50ED2"/>
    <w:rsid w:val="00C5194D"/>
    <w:rsid w:val="00C51F5E"/>
    <w:rsid w:val="00C52296"/>
    <w:rsid w:val="00C52F37"/>
    <w:rsid w:val="00C539AE"/>
    <w:rsid w:val="00C53E8C"/>
    <w:rsid w:val="00C542BE"/>
    <w:rsid w:val="00C54540"/>
    <w:rsid w:val="00C54903"/>
    <w:rsid w:val="00C55F74"/>
    <w:rsid w:val="00C560CB"/>
    <w:rsid w:val="00C56D7F"/>
    <w:rsid w:val="00C61394"/>
    <w:rsid w:val="00C62A50"/>
    <w:rsid w:val="00C62D55"/>
    <w:rsid w:val="00C630C1"/>
    <w:rsid w:val="00C639EF"/>
    <w:rsid w:val="00C64671"/>
    <w:rsid w:val="00C659D1"/>
    <w:rsid w:val="00C66F57"/>
    <w:rsid w:val="00C6787C"/>
    <w:rsid w:val="00C70463"/>
    <w:rsid w:val="00C717DA"/>
    <w:rsid w:val="00C7208B"/>
    <w:rsid w:val="00C73F66"/>
    <w:rsid w:val="00C7424A"/>
    <w:rsid w:val="00C743C7"/>
    <w:rsid w:val="00C751B1"/>
    <w:rsid w:val="00C7550B"/>
    <w:rsid w:val="00C76489"/>
    <w:rsid w:val="00C76A68"/>
    <w:rsid w:val="00C7710B"/>
    <w:rsid w:val="00C8033F"/>
    <w:rsid w:val="00C8223D"/>
    <w:rsid w:val="00C82793"/>
    <w:rsid w:val="00C82F45"/>
    <w:rsid w:val="00C83AA3"/>
    <w:rsid w:val="00C843B4"/>
    <w:rsid w:val="00C84D58"/>
    <w:rsid w:val="00C85CC7"/>
    <w:rsid w:val="00C865DA"/>
    <w:rsid w:val="00C86D47"/>
    <w:rsid w:val="00C9011D"/>
    <w:rsid w:val="00C907F2"/>
    <w:rsid w:val="00C90BD8"/>
    <w:rsid w:val="00C9160B"/>
    <w:rsid w:val="00C91B8D"/>
    <w:rsid w:val="00C91FD8"/>
    <w:rsid w:val="00C92D4F"/>
    <w:rsid w:val="00C9319C"/>
    <w:rsid w:val="00C93202"/>
    <w:rsid w:val="00C938C0"/>
    <w:rsid w:val="00C95F38"/>
    <w:rsid w:val="00CA0436"/>
    <w:rsid w:val="00CA061E"/>
    <w:rsid w:val="00CA14EC"/>
    <w:rsid w:val="00CA2B94"/>
    <w:rsid w:val="00CA3535"/>
    <w:rsid w:val="00CA3A85"/>
    <w:rsid w:val="00CA406C"/>
    <w:rsid w:val="00CA4F2C"/>
    <w:rsid w:val="00CA51DF"/>
    <w:rsid w:val="00CA5F78"/>
    <w:rsid w:val="00CA62B2"/>
    <w:rsid w:val="00CA6E13"/>
    <w:rsid w:val="00CA73B9"/>
    <w:rsid w:val="00CB09F6"/>
    <w:rsid w:val="00CB2015"/>
    <w:rsid w:val="00CB2784"/>
    <w:rsid w:val="00CB297B"/>
    <w:rsid w:val="00CB3D31"/>
    <w:rsid w:val="00CB44F7"/>
    <w:rsid w:val="00CB4FD1"/>
    <w:rsid w:val="00CB5B2A"/>
    <w:rsid w:val="00CB7822"/>
    <w:rsid w:val="00CC0BEA"/>
    <w:rsid w:val="00CC108B"/>
    <w:rsid w:val="00CC13FE"/>
    <w:rsid w:val="00CC38AA"/>
    <w:rsid w:val="00CC3BEF"/>
    <w:rsid w:val="00CC3FF2"/>
    <w:rsid w:val="00CC410C"/>
    <w:rsid w:val="00CC42C5"/>
    <w:rsid w:val="00CC5FB4"/>
    <w:rsid w:val="00CC6AFB"/>
    <w:rsid w:val="00CD0866"/>
    <w:rsid w:val="00CD2ACD"/>
    <w:rsid w:val="00CD2C76"/>
    <w:rsid w:val="00CD2E40"/>
    <w:rsid w:val="00CD42A2"/>
    <w:rsid w:val="00CD44B7"/>
    <w:rsid w:val="00CD4860"/>
    <w:rsid w:val="00CD5670"/>
    <w:rsid w:val="00CD57D8"/>
    <w:rsid w:val="00CD6132"/>
    <w:rsid w:val="00CD650D"/>
    <w:rsid w:val="00CD6C6D"/>
    <w:rsid w:val="00CD74AF"/>
    <w:rsid w:val="00CE0BDE"/>
    <w:rsid w:val="00CE0F86"/>
    <w:rsid w:val="00CE2A60"/>
    <w:rsid w:val="00CE334C"/>
    <w:rsid w:val="00CE4471"/>
    <w:rsid w:val="00CE6A88"/>
    <w:rsid w:val="00CE6C6D"/>
    <w:rsid w:val="00CE7086"/>
    <w:rsid w:val="00CF00BF"/>
    <w:rsid w:val="00CF0920"/>
    <w:rsid w:val="00CF0CE1"/>
    <w:rsid w:val="00CF0E2F"/>
    <w:rsid w:val="00CF0E68"/>
    <w:rsid w:val="00CF1857"/>
    <w:rsid w:val="00CF32F3"/>
    <w:rsid w:val="00CF429A"/>
    <w:rsid w:val="00CF466E"/>
    <w:rsid w:val="00CF4C87"/>
    <w:rsid w:val="00CF5311"/>
    <w:rsid w:val="00CF5CDB"/>
    <w:rsid w:val="00CF6FB4"/>
    <w:rsid w:val="00CF7B4B"/>
    <w:rsid w:val="00D00544"/>
    <w:rsid w:val="00D0060B"/>
    <w:rsid w:val="00D01B81"/>
    <w:rsid w:val="00D01CF6"/>
    <w:rsid w:val="00D01E4C"/>
    <w:rsid w:val="00D031CF"/>
    <w:rsid w:val="00D03E67"/>
    <w:rsid w:val="00D044FA"/>
    <w:rsid w:val="00D04BDC"/>
    <w:rsid w:val="00D0566D"/>
    <w:rsid w:val="00D0584A"/>
    <w:rsid w:val="00D0590C"/>
    <w:rsid w:val="00D06F15"/>
    <w:rsid w:val="00D1021D"/>
    <w:rsid w:val="00D10E02"/>
    <w:rsid w:val="00D115B2"/>
    <w:rsid w:val="00D12DBE"/>
    <w:rsid w:val="00D15E4A"/>
    <w:rsid w:val="00D16C8B"/>
    <w:rsid w:val="00D20862"/>
    <w:rsid w:val="00D20D4D"/>
    <w:rsid w:val="00D214A7"/>
    <w:rsid w:val="00D220CD"/>
    <w:rsid w:val="00D22155"/>
    <w:rsid w:val="00D22D43"/>
    <w:rsid w:val="00D2347A"/>
    <w:rsid w:val="00D23480"/>
    <w:rsid w:val="00D237EB"/>
    <w:rsid w:val="00D2478E"/>
    <w:rsid w:val="00D24F40"/>
    <w:rsid w:val="00D252B0"/>
    <w:rsid w:val="00D25B7A"/>
    <w:rsid w:val="00D27786"/>
    <w:rsid w:val="00D30390"/>
    <w:rsid w:val="00D30B51"/>
    <w:rsid w:val="00D330A6"/>
    <w:rsid w:val="00D338F4"/>
    <w:rsid w:val="00D33C0D"/>
    <w:rsid w:val="00D349C2"/>
    <w:rsid w:val="00D34CFB"/>
    <w:rsid w:val="00D357D6"/>
    <w:rsid w:val="00D3598B"/>
    <w:rsid w:val="00D359E8"/>
    <w:rsid w:val="00D3685D"/>
    <w:rsid w:val="00D36FB7"/>
    <w:rsid w:val="00D40838"/>
    <w:rsid w:val="00D4132D"/>
    <w:rsid w:val="00D41400"/>
    <w:rsid w:val="00D41608"/>
    <w:rsid w:val="00D41D69"/>
    <w:rsid w:val="00D42246"/>
    <w:rsid w:val="00D42510"/>
    <w:rsid w:val="00D43719"/>
    <w:rsid w:val="00D44BBE"/>
    <w:rsid w:val="00D44BE7"/>
    <w:rsid w:val="00D45A34"/>
    <w:rsid w:val="00D46F8A"/>
    <w:rsid w:val="00D5015C"/>
    <w:rsid w:val="00D5133E"/>
    <w:rsid w:val="00D5135B"/>
    <w:rsid w:val="00D52417"/>
    <w:rsid w:val="00D56655"/>
    <w:rsid w:val="00D572C3"/>
    <w:rsid w:val="00D60152"/>
    <w:rsid w:val="00D6016D"/>
    <w:rsid w:val="00D60302"/>
    <w:rsid w:val="00D606E3"/>
    <w:rsid w:val="00D60760"/>
    <w:rsid w:val="00D60C39"/>
    <w:rsid w:val="00D61753"/>
    <w:rsid w:val="00D624AE"/>
    <w:rsid w:val="00D62AC9"/>
    <w:rsid w:val="00D62F48"/>
    <w:rsid w:val="00D62F52"/>
    <w:rsid w:val="00D639FC"/>
    <w:rsid w:val="00D644F6"/>
    <w:rsid w:val="00D64A78"/>
    <w:rsid w:val="00D64ABC"/>
    <w:rsid w:val="00D65496"/>
    <w:rsid w:val="00D65ECD"/>
    <w:rsid w:val="00D65FDF"/>
    <w:rsid w:val="00D661BA"/>
    <w:rsid w:val="00D66799"/>
    <w:rsid w:val="00D66C9A"/>
    <w:rsid w:val="00D66D56"/>
    <w:rsid w:val="00D6756D"/>
    <w:rsid w:val="00D67D97"/>
    <w:rsid w:val="00D67E91"/>
    <w:rsid w:val="00D7260C"/>
    <w:rsid w:val="00D735DB"/>
    <w:rsid w:val="00D7500A"/>
    <w:rsid w:val="00D7518A"/>
    <w:rsid w:val="00D754A1"/>
    <w:rsid w:val="00D76AD3"/>
    <w:rsid w:val="00D76EF5"/>
    <w:rsid w:val="00D76F20"/>
    <w:rsid w:val="00D777D4"/>
    <w:rsid w:val="00D77D62"/>
    <w:rsid w:val="00D8039F"/>
    <w:rsid w:val="00D80FEB"/>
    <w:rsid w:val="00D82D96"/>
    <w:rsid w:val="00D838E3"/>
    <w:rsid w:val="00D862A8"/>
    <w:rsid w:val="00D8757A"/>
    <w:rsid w:val="00D875F3"/>
    <w:rsid w:val="00D91233"/>
    <w:rsid w:val="00D91739"/>
    <w:rsid w:val="00D955B6"/>
    <w:rsid w:val="00D96E5F"/>
    <w:rsid w:val="00D97437"/>
    <w:rsid w:val="00D97848"/>
    <w:rsid w:val="00DA16DC"/>
    <w:rsid w:val="00DA1DF1"/>
    <w:rsid w:val="00DA26C3"/>
    <w:rsid w:val="00DA29A3"/>
    <w:rsid w:val="00DA3255"/>
    <w:rsid w:val="00DA40F0"/>
    <w:rsid w:val="00DA6B82"/>
    <w:rsid w:val="00DA7229"/>
    <w:rsid w:val="00DA7293"/>
    <w:rsid w:val="00DA7904"/>
    <w:rsid w:val="00DA7CEE"/>
    <w:rsid w:val="00DB21D8"/>
    <w:rsid w:val="00DB2297"/>
    <w:rsid w:val="00DB359A"/>
    <w:rsid w:val="00DB429A"/>
    <w:rsid w:val="00DB4675"/>
    <w:rsid w:val="00DB4AFE"/>
    <w:rsid w:val="00DB4FCD"/>
    <w:rsid w:val="00DB5375"/>
    <w:rsid w:val="00DB65EA"/>
    <w:rsid w:val="00DB68F1"/>
    <w:rsid w:val="00DB6A78"/>
    <w:rsid w:val="00DB6C46"/>
    <w:rsid w:val="00DB6E02"/>
    <w:rsid w:val="00DB75F8"/>
    <w:rsid w:val="00DB7B3D"/>
    <w:rsid w:val="00DB7C60"/>
    <w:rsid w:val="00DB7E4F"/>
    <w:rsid w:val="00DC00D5"/>
    <w:rsid w:val="00DC16B6"/>
    <w:rsid w:val="00DC18E1"/>
    <w:rsid w:val="00DC2355"/>
    <w:rsid w:val="00DC240D"/>
    <w:rsid w:val="00DC3EF9"/>
    <w:rsid w:val="00DC5B17"/>
    <w:rsid w:val="00DC5C80"/>
    <w:rsid w:val="00DC5DD4"/>
    <w:rsid w:val="00DC6979"/>
    <w:rsid w:val="00DC698F"/>
    <w:rsid w:val="00DC6B71"/>
    <w:rsid w:val="00DC6DA4"/>
    <w:rsid w:val="00DC6DDE"/>
    <w:rsid w:val="00DC73BC"/>
    <w:rsid w:val="00DD0CCB"/>
    <w:rsid w:val="00DD2733"/>
    <w:rsid w:val="00DD397D"/>
    <w:rsid w:val="00DD3F3C"/>
    <w:rsid w:val="00DD3FCB"/>
    <w:rsid w:val="00DD5398"/>
    <w:rsid w:val="00DD6698"/>
    <w:rsid w:val="00DD677C"/>
    <w:rsid w:val="00DD6F5D"/>
    <w:rsid w:val="00DE1EE9"/>
    <w:rsid w:val="00DE2128"/>
    <w:rsid w:val="00DE22EA"/>
    <w:rsid w:val="00DE3E7E"/>
    <w:rsid w:val="00DE4140"/>
    <w:rsid w:val="00DE4C9F"/>
    <w:rsid w:val="00DE5447"/>
    <w:rsid w:val="00DE5E26"/>
    <w:rsid w:val="00DE60F6"/>
    <w:rsid w:val="00DE6969"/>
    <w:rsid w:val="00DE6D17"/>
    <w:rsid w:val="00DE6E9A"/>
    <w:rsid w:val="00DE7DA7"/>
    <w:rsid w:val="00DF0058"/>
    <w:rsid w:val="00DF1FAF"/>
    <w:rsid w:val="00DF3D6D"/>
    <w:rsid w:val="00DF4C5C"/>
    <w:rsid w:val="00DF4EF0"/>
    <w:rsid w:val="00DF50DA"/>
    <w:rsid w:val="00DF5603"/>
    <w:rsid w:val="00DF5D3A"/>
    <w:rsid w:val="00DF660D"/>
    <w:rsid w:val="00DF6B37"/>
    <w:rsid w:val="00DF71EB"/>
    <w:rsid w:val="00DF7CD0"/>
    <w:rsid w:val="00E0014C"/>
    <w:rsid w:val="00E001B0"/>
    <w:rsid w:val="00E01CBC"/>
    <w:rsid w:val="00E0227E"/>
    <w:rsid w:val="00E03021"/>
    <w:rsid w:val="00E035FB"/>
    <w:rsid w:val="00E05162"/>
    <w:rsid w:val="00E0528C"/>
    <w:rsid w:val="00E06000"/>
    <w:rsid w:val="00E0651F"/>
    <w:rsid w:val="00E0722D"/>
    <w:rsid w:val="00E109F7"/>
    <w:rsid w:val="00E10D28"/>
    <w:rsid w:val="00E11B22"/>
    <w:rsid w:val="00E122CC"/>
    <w:rsid w:val="00E12D5B"/>
    <w:rsid w:val="00E13A19"/>
    <w:rsid w:val="00E14AC1"/>
    <w:rsid w:val="00E15CCE"/>
    <w:rsid w:val="00E16630"/>
    <w:rsid w:val="00E16DB2"/>
    <w:rsid w:val="00E17040"/>
    <w:rsid w:val="00E20041"/>
    <w:rsid w:val="00E205F0"/>
    <w:rsid w:val="00E21217"/>
    <w:rsid w:val="00E21E6B"/>
    <w:rsid w:val="00E230D0"/>
    <w:rsid w:val="00E235B8"/>
    <w:rsid w:val="00E2374B"/>
    <w:rsid w:val="00E238E7"/>
    <w:rsid w:val="00E23F2D"/>
    <w:rsid w:val="00E2441C"/>
    <w:rsid w:val="00E26323"/>
    <w:rsid w:val="00E27013"/>
    <w:rsid w:val="00E30213"/>
    <w:rsid w:val="00E31977"/>
    <w:rsid w:val="00E32824"/>
    <w:rsid w:val="00E32F21"/>
    <w:rsid w:val="00E34CDF"/>
    <w:rsid w:val="00E35634"/>
    <w:rsid w:val="00E36205"/>
    <w:rsid w:val="00E363B3"/>
    <w:rsid w:val="00E3701A"/>
    <w:rsid w:val="00E374E6"/>
    <w:rsid w:val="00E3790C"/>
    <w:rsid w:val="00E37DCC"/>
    <w:rsid w:val="00E37F79"/>
    <w:rsid w:val="00E4039C"/>
    <w:rsid w:val="00E41595"/>
    <w:rsid w:val="00E41690"/>
    <w:rsid w:val="00E4268C"/>
    <w:rsid w:val="00E42931"/>
    <w:rsid w:val="00E4351C"/>
    <w:rsid w:val="00E43730"/>
    <w:rsid w:val="00E44005"/>
    <w:rsid w:val="00E44941"/>
    <w:rsid w:val="00E45412"/>
    <w:rsid w:val="00E45AFF"/>
    <w:rsid w:val="00E501D1"/>
    <w:rsid w:val="00E50339"/>
    <w:rsid w:val="00E50740"/>
    <w:rsid w:val="00E50FF8"/>
    <w:rsid w:val="00E51DD6"/>
    <w:rsid w:val="00E533B1"/>
    <w:rsid w:val="00E53AC4"/>
    <w:rsid w:val="00E54D04"/>
    <w:rsid w:val="00E54FDE"/>
    <w:rsid w:val="00E55453"/>
    <w:rsid w:val="00E555E7"/>
    <w:rsid w:val="00E56BE1"/>
    <w:rsid w:val="00E56CD7"/>
    <w:rsid w:val="00E56FD9"/>
    <w:rsid w:val="00E57062"/>
    <w:rsid w:val="00E578FB"/>
    <w:rsid w:val="00E57A26"/>
    <w:rsid w:val="00E60DA4"/>
    <w:rsid w:val="00E60F0F"/>
    <w:rsid w:val="00E6101A"/>
    <w:rsid w:val="00E61236"/>
    <w:rsid w:val="00E61EB9"/>
    <w:rsid w:val="00E6295B"/>
    <w:rsid w:val="00E62DDE"/>
    <w:rsid w:val="00E62E74"/>
    <w:rsid w:val="00E65B61"/>
    <w:rsid w:val="00E65C3A"/>
    <w:rsid w:val="00E67970"/>
    <w:rsid w:val="00E67F57"/>
    <w:rsid w:val="00E70B48"/>
    <w:rsid w:val="00E7248F"/>
    <w:rsid w:val="00E72C6A"/>
    <w:rsid w:val="00E72FF2"/>
    <w:rsid w:val="00E73177"/>
    <w:rsid w:val="00E73CE4"/>
    <w:rsid w:val="00E749E1"/>
    <w:rsid w:val="00E74C6A"/>
    <w:rsid w:val="00E74D17"/>
    <w:rsid w:val="00E76584"/>
    <w:rsid w:val="00E76980"/>
    <w:rsid w:val="00E76E98"/>
    <w:rsid w:val="00E77084"/>
    <w:rsid w:val="00E7781C"/>
    <w:rsid w:val="00E77947"/>
    <w:rsid w:val="00E8040E"/>
    <w:rsid w:val="00E805CE"/>
    <w:rsid w:val="00E80B7B"/>
    <w:rsid w:val="00E814A4"/>
    <w:rsid w:val="00E82236"/>
    <w:rsid w:val="00E827E4"/>
    <w:rsid w:val="00E83E48"/>
    <w:rsid w:val="00E8405C"/>
    <w:rsid w:val="00E86102"/>
    <w:rsid w:val="00E8788B"/>
    <w:rsid w:val="00E9046F"/>
    <w:rsid w:val="00E904AA"/>
    <w:rsid w:val="00E90EF1"/>
    <w:rsid w:val="00E910B5"/>
    <w:rsid w:val="00E912C2"/>
    <w:rsid w:val="00E916D9"/>
    <w:rsid w:val="00E92F12"/>
    <w:rsid w:val="00E92FBF"/>
    <w:rsid w:val="00E930A8"/>
    <w:rsid w:val="00E943D3"/>
    <w:rsid w:val="00E97D82"/>
    <w:rsid w:val="00EA02F7"/>
    <w:rsid w:val="00EA11EA"/>
    <w:rsid w:val="00EA27D2"/>
    <w:rsid w:val="00EA427A"/>
    <w:rsid w:val="00EA4911"/>
    <w:rsid w:val="00EA4C58"/>
    <w:rsid w:val="00EA5112"/>
    <w:rsid w:val="00EA5FC3"/>
    <w:rsid w:val="00EA66E7"/>
    <w:rsid w:val="00EA7147"/>
    <w:rsid w:val="00EB0108"/>
    <w:rsid w:val="00EB1397"/>
    <w:rsid w:val="00EB1A41"/>
    <w:rsid w:val="00EB25E6"/>
    <w:rsid w:val="00EB2B0E"/>
    <w:rsid w:val="00EB3283"/>
    <w:rsid w:val="00EB4323"/>
    <w:rsid w:val="00EB4D5D"/>
    <w:rsid w:val="00EB513D"/>
    <w:rsid w:val="00EB51B9"/>
    <w:rsid w:val="00EB52AB"/>
    <w:rsid w:val="00EB532C"/>
    <w:rsid w:val="00EB6589"/>
    <w:rsid w:val="00EB6EE8"/>
    <w:rsid w:val="00EB7130"/>
    <w:rsid w:val="00EB7397"/>
    <w:rsid w:val="00EB7D0C"/>
    <w:rsid w:val="00EC088C"/>
    <w:rsid w:val="00EC0B63"/>
    <w:rsid w:val="00EC30D0"/>
    <w:rsid w:val="00EC35D1"/>
    <w:rsid w:val="00EC38A5"/>
    <w:rsid w:val="00EC3F8F"/>
    <w:rsid w:val="00EC49FC"/>
    <w:rsid w:val="00EC4AE3"/>
    <w:rsid w:val="00EC55E5"/>
    <w:rsid w:val="00EC5697"/>
    <w:rsid w:val="00EC5963"/>
    <w:rsid w:val="00EC5D0B"/>
    <w:rsid w:val="00EC6497"/>
    <w:rsid w:val="00EC67B1"/>
    <w:rsid w:val="00EC6C10"/>
    <w:rsid w:val="00ED05F4"/>
    <w:rsid w:val="00ED06D5"/>
    <w:rsid w:val="00ED0AD6"/>
    <w:rsid w:val="00ED0C10"/>
    <w:rsid w:val="00ED0D5E"/>
    <w:rsid w:val="00ED1DFB"/>
    <w:rsid w:val="00ED2AC4"/>
    <w:rsid w:val="00ED2BD2"/>
    <w:rsid w:val="00ED3562"/>
    <w:rsid w:val="00ED3717"/>
    <w:rsid w:val="00ED54CB"/>
    <w:rsid w:val="00ED5767"/>
    <w:rsid w:val="00ED634B"/>
    <w:rsid w:val="00ED6CCA"/>
    <w:rsid w:val="00ED7138"/>
    <w:rsid w:val="00EE0670"/>
    <w:rsid w:val="00EE184F"/>
    <w:rsid w:val="00EE3572"/>
    <w:rsid w:val="00EE4A3C"/>
    <w:rsid w:val="00EE4AA5"/>
    <w:rsid w:val="00EE65D2"/>
    <w:rsid w:val="00EE7092"/>
    <w:rsid w:val="00EE7BB0"/>
    <w:rsid w:val="00EE7BF4"/>
    <w:rsid w:val="00EE7EC9"/>
    <w:rsid w:val="00EE7FCB"/>
    <w:rsid w:val="00EF0ABC"/>
    <w:rsid w:val="00EF100D"/>
    <w:rsid w:val="00EF1A05"/>
    <w:rsid w:val="00EF1AB1"/>
    <w:rsid w:val="00EF2043"/>
    <w:rsid w:val="00EF409B"/>
    <w:rsid w:val="00EF5398"/>
    <w:rsid w:val="00EF5D84"/>
    <w:rsid w:val="00EF6A62"/>
    <w:rsid w:val="00F0055F"/>
    <w:rsid w:val="00F02406"/>
    <w:rsid w:val="00F03C3B"/>
    <w:rsid w:val="00F040CA"/>
    <w:rsid w:val="00F048A1"/>
    <w:rsid w:val="00F04ABF"/>
    <w:rsid w:val="00F05228"/>
    <w:rsid w:val="00F05EFA"/>
    <w:rsid w:val="00F100E3"/>
    <w:rsid w:val="00F10699"/>
    <w:rsid w:val="00F10745"/>
    <w:rsid w:val="00F10BCD"/>
    <w:rsid w:val="00F1357B"/>
    <w:rsid w:val="00F15870"/>
    <w:rsid w:val="00F16EEA"/>
    <w:rsid w:val="00F22E4C"/>
    <w:rsid w:val="00F22E8E"/>
    <w:rsid w:val="00F23073"/>
    <w:rsid w:val="00F23B29"/>
    <w:rsid w:val="00F23CCC"/>
    <w:rsid w:val="00F247BE"/>
    <w:rsid w:val="00F25209"/>
    <w:rsid w:val="00F255F7"/>
    <w:rsid w:val="00F26372"/>
    <w:rsid w:val="00F269BF"/>
    <w:rsid w:val="00F26DF5"/>
    <w:rsid w:val="00F27874"/>
    <w:rsid w:val="00F31285"/>
    <w:rsid w:val="00F323AA"/>
    <w:rsid w:val="00F32C7A"/>
    <w:rsid w:val="00F32E3B"/>
    <w:rsid w:val="00F336CF"/>
    <w:rsid w:val="00F34A28"/>
    <w:rsid w:val="00F34A37"/>
    <w:rsid w:val="00F35272"/>
    <w:rsid w:val="00F358D2"/>
    <w:rsid w:val="00F35ECF"/>
    <w:rsid w:val="00F36D41"/>
    <w:rsid w:val="00F37F32"/>
    <w:rsid w:val="00F41030"/>
    <w:rsid w:val="00F415AC"/>
    <w:rsid w:val="00F42A0E"/>
    <w:rsid w:val="00F42D0E"/>
    <w:rsid w:val="00F431AE"/>
    <w:rsid w:val="00F444D5"/>
    <w:rsid w:val="00F44CD4"/>
    <w:rsid w:val="00F45024"/>
    <w:rsid w:val="00F450BE"/>
    <w:rsid w:val="00F46864"/>
    <w:rsid w:val="00F474F2"/>
    <w:rsid w:val="00F479FA"/>
    <w:rsid w:val="00F502A6"/>
    <w:rsid w:val="00F502E8"/>
    <w:rsid w:val="00F50BB2"/>
    <w:rsid w:val="00F50F3F"/>
    <w:rsid w:val="00F51294"/>
    <w:rsid w:val="00F5197D"/>
    <w:rsid w:val="00F52391"/>
    <w:rsid w:val="00F523CD"/>
    <w:rsid w:val="00F52C76"/>
    <w:rsid w:val="00F52E6E"/>
    <w:rsid w:val="00F53516"/>
    <w:rsid w:val="00F548FE"/>
    <w:rsid w:val="00F55732"/>
    <w:rsid w:val="00F60220"/>
    <w:rsid w:val="00F60A32"/>
    <w:rsid w:val="00F620C3"/>
    <w:rsid w:val="00F63FEA"/>
    <w:rsid w:val="00F65790"/>
    <w:rsid w:val="00F65F7E"/>
    <w:rsid w:val="00F66029"/>
    <w:rsid w:val="00F66398"/>
    <w:rsid w:val="00F66C74"/>
    <w:rsid w:val="00F70ACF"/>
    <w:rsid w:val="00F71B64"/>
    <w:rsid w:val="00F724B1"/>
    <w:rsid w:val="00F7466D"/>
    <w:rsid w:val="00F74763"/>
    <w:rsid w:val="00F74A0A"/>
    <w:rsid w:val="00F754ED"/>
    <w:rsid w:val="00F75630"/>
    <w:rsid w:val="00F75A24"/>
    <w:rsid w:val="00F761AE"/>
    <w:rsid w:val="00F77523"/>
    <w:rsid w:val="00F7775F"/>
    <w:rsid w:val="00F77BFB"/>
    <w:rsid w:val="00F77D8E"/>
    <w:rsid w:val="00F8078F"/>
    <w:rsid w:val="00F822EE"/>
    <w:rsid w:val="00F82A05"/>
    <w:rsid w:val="00F82C0C"/>
    <w:rsid w:val="00F83C14"/>
    <w:rsid w:val="00F83E83"/>
    <w:rsid w:val="00F84137"/>
    <w:rsid w:val="00F84B55"/>
    <w:rsid w:val="00F85F9D"/>
    <w:rsid w:val="00F862D0"/>
    <w:rsid w:val="00F87A0C"/>
    <w:rsid w:val="00F906F0"/>
    <w:rsid w:val="00F90FA1"/>
    <w:rsid w:val="00F916DA"/>
    <w:rsid w:val="00F929EE"/>
    <w:rsid w:val="00F938B7"/>
    <w:rsid w:val="00F947E1"/>
    <w:rsid w:val="00F9575B"/>
    <w:rsid w:val="00F9584A"/>
    <w:rsid w:val="00F9704D"/>
    <w:rsid w:val="00F97AB5"/>
    <w:rsid w:val="00F97F1E"/>
    <w:rsid w:val="00FA0577"/>
    <w:rsid w:val="00FA0ADC"/>
    <w:rsid w:val="00FA0E7D"/>
    <w:rsid w:val="00FA28F9"/>
    <w:rsid w:val="00FA2FF0"/>
    <w:rsid w:val="00FA44F3"/>
    <w:rsid w:val="00FA5BA1"/>
    <w:rsid w:val="00FA66A0"/>
    <w:rsid w:val="00FA6F75"/>
    <w:rsid w:val="00FA7DC7"/>
    <w:rsid w:val="00FB0781"/>
    <w:rsid w:val="00FB38D1"/>
    <w:rsid w:val="00FB6565"/>
    <w:rsid w:val="00FB7DDB"/>
    <w:rsid w:val="00FC0E88"/>
    <w:rsid w:val="00FC1260"/>
    <w:rsid w:val="00FC23B9"/>
    <w:rsid w:val="00FC24E0"/>
    <w:rsid w:val="00FC3AB9"/>
    <w:rsid w:val="00FC3D62"/>
    <w:rsid w:val="00FC4565"/>
    <w:rsid w:val="00FC54E7"/>
    <w:rsid w:val="00FC6102"/>
    <w:rsid w:val="00FC676A"/>
    <w:rsid w:val="00FC733D"/>
    <w:rsid w:val="00FD09CF"/>
    <w:rsid w:val="00FD19A4"/>
    <w:rsid w:val="00FD2A40"/>
    <w:rsid w:val="00FD50CE"/>
    <w:rsid w:val="00FD548D"/>
    <w:rsid w:val="00FD5500"/>
    <w:rsid w:val="00FD5523"/>
    <w:rsid w:val="00FD61C0"/>
    <w:rsid w:val="00FD731C"/>
    <w:rsid w:val="00FD7725"/>
    <w:rsid w:val="00FE09AF"/>
    <w:rsid w:val="00FE17AF"/>
    <w:rsid w:val="00FE33F4"/>
    <w:rsid w:val="00FE482E"/>
    <w:rsid w:val="00FE4E49"/>
    <w:rsid w:val="00FE51F7"/>
    <w:rsid w:val="00FE52EA"/>
    <w:rsid w:val="00FE5410"/>
    <w:rsid w:val="00FE5850"/>
    <w:rsid w:val="00FE5C64"/>
    <w:rsid w:val="00FE711F"/>
    <w:rsid w:val="00FF0D82"/>
    <w:rsid w:val="00FF0E19"/>
    <w:rsid w:val="00FF1EF7"/>
    <w:rsid w:val="00FF2CEA"/>
    <w:rsid w:val="00FF5313"/>
    <w:rsid w:val="00FF5CD1"/>
    <w:rsid w:val="00FF5FEF"/>
    <w:rsid w:val="00FF68FE"/>
    <w:rsid w:val="00FF6E18"/>
    <w:rsid w:val="00FF6E77"/>
    <w:rsid w:val="00FF7730"/>
    <w:rsid w:val="00FF7F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D97"/>
    <w:pPr>
      <w:bidi/>
      <w:spacing w:before="120" w:after="120" w:line="360" w:lineRule="auto"/>
      <w:ind w:left="509"/>
      <w:jc w:val="both"/>
    </w:pPr>
    <w:rPr>
      <w:rFonts w:ascii="Times New Roman" w:hAnsi="Times New Roman" w:cs="David"/>
      <w:sz w:val="22"/>
      <w:szCs w:val="22"/>
    </w:rPr>
  </w:style>
  <w:style w:type="paragraph" w:styleId="Heading1">
    <w:name w:val="heading 1"/>
    <w:basedOn w:val="Normal"/>
    <w:next w:val="Normal"/>
    <w:link w:val="Heading1Char"/>
    <w:uiPriority w:val="9"/>
    <w:qFormat/>
    <w:rsid w:val="00D30B51"/>
    <w:pPr>
      <w:keepNext/>
      <w:keepLines/>
      <w:numPr>
        <w:numId w:val="6"/>
      </w:numPr>
      <w:outlineLvl w:val="0"/>
    </w:pPr>
    <w:rPr>
      <w:rFonts w:eastAsia="Times New Roman"/>
      <w:b/>
      <w:bCs/>
      <w:sz w:val="28"/>
      <w:szCs w:val="28"/>
    </w:rPr>
  </w:style>
  <w:style w:type="paragraph" w:styleId="Heading2">
    <w:name w:val="heading 2"/>
    <w:basedOn w:val="Heading1"/>
    <w:next w:val="Normal"/>
    <w:link w:val="Heading2Char"/>
    <w:uiPriority w:val="9"/>
    <w:unhideWhenUsed/>
    <w:qFormat/>
    <w:rsid w:val="00D30B51"/>
    <w:pPr>
      <w:numPr>
        <w:ilvl w:val="1"/>
      </w:numPr>
      <w:outlineLvl w:val="1"/>
    </w:pPr>
    <w:rPr>
      <w:sz w:val="24"/>
      <w:szCs w:val="24"/>
    </w:rPr>
  </w:style>
  <w:style w:type="paragraph" w:styleId="Heading3">
    <w:name w:val="heading 3"/>
    <w:basedOn w:val="Heading2"/>
    <w:next w:val="Normal"/>
    <w:link w:val="Heading3Char"/>
    <w:uiPriority w:val="9"/>
    <w:unhideWhenUsed/>
    <w:qFormat/>
    <w:rsid w:val="00D30B51"/>
    <w:pPr>
      <w:numPr>
        <w:ilvl w:val="2"/>
      </w:numPr>
      <w:outlineLvl w:val="2"/>
    </w:pPr>
    <w:rPr>
      <w:i/>
      <w:iCs/>
      <w:sz w:val="22"/>
      <w:szCs w:val="22"/>
    </w:rPr>
  </w:style>
  <w:style w:type="paragraph" w:styleId="Heading4">
    <w:name w:val="heading 4"/>
    <w:basedOn w:val="Normal"/>
    <w:next w:val="Normal"/>
    <w:link w:val="Heading4Char"/>
    <w:uiPriority w:val="9"/>
    <w:semiHidden/>
    <w:unhideWhenUsed/>
    <w:qFormat/>
    <w:rsid w:val="00D30B51"/>
    <w:pPr>
      <w:keepNext/>
      <w:keepLines/>
      <w:numPr>
        <w:ilvl w:val="3"/>
        <w:numId w:val="6"/>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D30B51"/>
    <w:pPr>
      <w:keepNext/>
      <w:keepLines/>
      <w:numPr>
        <w:ilvl w:val="4"/>
        <w:numId w:val="6"/>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D30B51"/>
    <w:pPr>
      <w:keepNext/>
      <w:keepLines/>
      <w:numPr>
        <w:ilvl w:val="5"/>
        <w:numId w:val="6"/>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D30B51"/>
    <w:pPr>
      <w:keepNext/>
      <w:keepLines/>
      <w:numPr>
        <w:ilvl w:val="6"/>
        <w:numId w:val="6"/>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D30B51"/>
    <w:pPr>
      <w:keepNext/>
      <w:keepLines/>
      <w:numPr>
        <w:ilvl w:val="7"/>
        <w:numId w:val="6"/>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D30B51"/>
    <w:pPr>
      <w:keepNext/>
      <w:keepLines/>
      <w:numPr>
        <w:ilvl w:val="8"/>
        <w:numId w:val="6"/>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4A1D"/>
    <w:pPr>
      <w:bidi/>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0B51"/>
    <w:rPr>
      <w:rFonts w:ascii="Times New Roman" w:eastAsia="Times New Roman" w:hAnsi="Times New Roman" w:cs="David"/>
      <w:b/>
      <w:bCs/>
      <w:sz w:val="28"/>
      <w:szCs w:val="28"/>
    </w:rPr>
  </w:style>
  <w:style w:type="character" w:customStyle="1" w:styleId="Heading2Char">
    <w:name w:val="Heading 2 Char"/>
    <w:basedOn w:val="DefaultParagraphFont"/>
    <w:link w:val="Heading2"/>
    <w:uiPriority w:val="9"/>
    <w:rsid w:val="00D30B51"/>
    <w:rPr>
      <w:rFonts w:ascii="Arial" w:eastAsia="Times New Roman" w:hAnsi="Arial"/>
      <w:b/>
      <w:bCs/>
      <w:sz w:val="24"/>
      <w:szCs w:val="24"/>
    </w:rPr>
  </w:style>
  <w:style w:type="character" w:customStyle="1" w:styleId="Heading3Char">
    <w:name w:val="Heading 3 Char"/>
    <w:basedOn w:val="DefaultParagraphFont"/>
    <w:link w:val="Heading3"/>
    <w:uiPriority w:val="9"/>
    <w:rsid w:val="00D30B51"/>
    <w:rPr>
      <w:rFonts w:ascii="Times New Roman" w:eastAsia="Times New Roman" w:hAnsi="Times New Roman" w:cs="David"/>
      <w:b/>
      <w:bCs/>
      <w:i/>
      <w:iCs/>
    </w:rPr>
  </w:style>
  <w:style w:type="paragraph" w:styleId="Title">
    <w:name w:val="Title"/>
    <w:basedOn w:val="Normal"/>
    <w:next w:val="Normal"/>
    <w:link w:val="TitleChar"/>
    <w:uiPriority w:val="10"/>
    <w:qFormat/>
    <w:rsid w:val="00D30B51"/>
    <w:pPr>
      <w:jc w:val="center"/>
    </w:pPr>
    <w:rPr>
      <w:rFonts w:ascii="Arial" w:hAnsi="Arial"/>
      <w:b/>
      <w:bCs/>
      <w:sz w:val="32"/>
      <w:szCs w:val="32"/>
    </w:rPr>
  </w:style>
  <w:style w:type="character" w:customStyle="1" w:styleId="TitleChar">
    <w:name w:val="Title Char"/>
    <w:basedOn w:val="DefaultParagraphFont"/>
    <w:link w:val="Title"/>
    <w:uiPriority w:val="10"/>
    <w:rsid w:val="00D30B51"/>
    <w:rPr>
      <w:rFonts w:ascii="Arial" w:hAnsi="Arial" w:cs="David"/>
      <w:b/>
      <w:bCs/>
      <w:sz w:val="32"/>
      <w:szCs w:val="32"/>
    </w:rPr>
  </w:style>
  <w:style w:type="character" w:customStyle="1" w:styleId="Heading4Char">
    <w:name w:val="Heading 4 Char"/>
    <w:basedOn w:val="DefaultParagraphFont"/>
    <w:link w:val="Heading4"/>
    <w:uiPriority w:val="9"/>
    <w:semiHidden/>
    <w:rsid w:val="00D30B51"/>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uiPriority w:val="9"/>
    <w:semiHidden/>
    <w:rsid w:val="00D30B51"/>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semiHidden/>
    <w:rsid w:val="00D30B51"/>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semiHidden/>
    <w:rsid w:val="00D30B51"/>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semiHidden/>
    <w:rsid w:val="00D30B51"/>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D30B51"/>
    <w:rPr>
      <w:rFonts w:ascii="Cambria" w:eastAsia="Times New Roman" w:hAnsi="Cambria" w:cs="Times New Roman"/>
      <w:i/>
      <w:iCs/>
      <w:color w:val="404040"/>
      <w:sz w:val="20"/>
      <w:szCs w:val="20"/>
    </w:rPr>
  </w:style>
  <w:style w:type="table" w:styleId="TableGrid">
    <w:name w:val="Table Grid"/>
    <w:basedOn w:val="TableNormal"/>
    <w:uiPriority w:val="59"/>
    <w:rsid w:val="00EE4A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87A54"/>
    <w:pPr>
      <w:tabs>
        <w:tab w:val="center" w:pos="4153"/>
        <w:tab w:val="right" w:pos="8306"/>
      </w:tabs>
    </w:pPr>
  </w:style>
  <w:style w:type="character" w:customStyle="1" w:styleId="HeaderChar">
    <w:name w:val="Header Char"/>
    <w:basedOn w:val="DefaultParagraphFont"/>
    <w:link w:val="Header"/>
    <w:uiPriority w:val="99"/>
    <w:rsid w:val="00587A54"/>
    <w:rPr>
      <w:rFonts w:ascii="Times New Roman" w:hAnsi="Times New Roman" w:cs="David"/>
      <w:sz w:val="22"/>
      <w:szCs w:val="22"/>
    </w:rPr>
  </w:style>
  <w:style w:type="paragraph" w:styleId="Footer">
    <w:name w:val="footer"/>
    <w:basedOn w:val="Normal"/>
    <w:link w:val="FooterChar"/>
    <w:uiPriority w:val="99"/>
    <w:unhideWhenUsed/>
    <w:rsid w:val="00587A54"/>
    <w:pPr>
      <w:tabs>
        <w:tab w:val="center" w:pos="4153"/>
        <w:tab w:val="right" w:pos="8306"/>
      </w:tabs>
    </w:pPr>
  </w:style>
  <w:style w:type="character" w:customStyle="1" w:styleId="FooterChar">
    <w:name w:val="Footer Char"/>
    <w:basedOn w:val="DefaultParagraphFont"/>
    <w:link w:val="Footer"/>
    <w:uiPriority w:val="99"/>
    <w:rsid w:val="00587A54"/>
    <w:rPr>
      <w:rFonts w:ascii="Times New Roman" w:hAnsi="Times New Roman" w:cs="David"/>
      <w:sz w:val="22"/>
      <w:szCs w:val="22"/>
    </w:rPr>
  </w:style>
  <w:style w:type="paragraph" w:styleId="TOCHeading">
    <w:name w:val="TOC Heading"/>
    <w:basedOn w:val="Heading1"/>
    <w:next w:val="Normal"/>
    <w:uiPriority w:val="39"/>
    <w:semiHidden/>
    <w:unhideWhenUsed/>
    <w:qFormat/>
    <w:rsid w:val="004370C1"/>
    <w:pPr>
      <w:numPr>
        <w:numId w:val="0"/>
      </w:numPr>
      <w:spacing w:before="480" w:after="0" w:line="276" w:lineRule="auto"/>
      <w:outlineLvl w:val="9"/>
    </w:pPr>
    <w:rPr>
      <w:rFonts w:ascii="Cambria" w:hAnsi="Cambria" w:cs="Times New Roman"/>
      <w:color w:val="365F91"/>
    </w:rPr>
  </w:style>
  <w:style w:type="paragraph" w:styleId="TOC2">
    <w:name w:val="toc 2"/>
    <w:basedOn w:val="Normal"/>
    <w:next w:val="Normal"/>
    <w:autoRedefine/>
    <w:uiPriority w:val="39"/>
    <w:unhideWhenUsed/>
    <w:qFormat/>
    <w:rsid w:val="004126A5"/>
    <w:pPr>
      <w:tabs>
        <w:tab w:val="left" w:pos="660"/>
        <w:tab w:val="right" w:pos="8296"/>
      </w:tabs>
      <w:spacing w:beforeLines="60" w:after="60" w:line="240" w:lineRule="auto"/>
      <w:ind w:left="0"/>
      <w:jc w:val="left"/>
    </w:pPr>
    <w:rPr>
      <w:b/>
      <w:bCs/>
      <w:noProof/>
      <w:sz w:val="20"/>
      <w:szCs w:val="20"/>
    </w:rPr>
  </w:style>
  <w:style w:type="paragraph" w:styleId="TOC1">
    <w:name w:val="toc 1"/>
    <w:basedOn w:val="Normal"/>
    <w:next w:val="Normal"/>
    <w:autoRedefine/>
    <w:uiPriority w:val="39"/>
    <w:unhideWhenUsed/>
    <w:qFormat/>
    <w:rsid w:val="004126A5"/>
    <w:pPr>
      <w:tabs>
        <w:tab w:val="left" w:pos="660"/>
        <w:tab w:val="right" w:pos="8296"/>
      </w:tabs>
      <w:spacing w:beforeLines="60" w:after="60" w:line="240" w:lineRule="auto"/>
      <w:ind w:left="0"/>
      <w:jc w:val="left"/>
    </w:pPr>
    <w:rPr>
      <w:b/>
      <w:bCs/>
      <w:caps/>
      <w:noProof/>
      <w:sz w:val="24"/>
      <w:szCs w:val="24"/>
    </w:rPr>
  </w:style>
  <w:style w:type="paragraph" w:styleId="TOC3">
    <w:name w:val="toc 3"/>
    <w:basedOn w:val="Normal"/>
    <w:next w:val="Normal"/>
    <w:autoRedefine/>
    <w:uiPriority w:val="39"/>
    <w:unhideWhenUsed/>
    <w:qFormat/>
    <w:rsid w:val="004126A5"/>
    <w:pPr>
      <w:tabs>
        <w:tab w:val="left" w:pos="1320"/>
        <w:tab w:val="right" w:pos="8296"/>
      </w:tabs>
      <w:spacing w:beforeLines="60" w:after="60" w:line="240" w:lineRule="auto"/>
      <w:ind w:left="220"/>
      <w:jc w:val="left"/>
    </w:pPr>
    <w:rPr>
      <w:noProof/>
      <w:sz w:val="20"/>
      <w:szCs w:val="20"/>
    </w:rPr>
  </w:style>
  <w:style w:type="paragraph" w:styleId="BalloonText">
    <w:name w:val="Balloon Text"/>
    <w:basedOn w:val="Normal"/>
    <w:link w:val="BalloonTextChar"/>
    <w:uiPriority w:val="99"/>
    <w:semiHidden/>
    <w:unhideWhenUsed/>
    <w:rsid w:val="004370C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0C1"/>
    <w:rPr>
      <w:rFonts w:ascii="Tahoma" w:hAnsi="Tahoma" w:cs="Tahoma"/>
      <w:sz w:val="16"/>
      <w:szCs w:val="16"/>
    </w:rPr>
  </w:style>
  <w:style w:type="character" w:styleId="Hyperlink">
    <w:name w:val="Hyperlink"/>
    <w:basedOn w:val="DefaultParagraphFont"/>
    <w:uiPriority w:val="99"/>
    <w:unhideWhenUsed/>
    <w:rsid w:val="004370C1"/>
    <w:rPr>
      <w:color w:val="0000FF"/>
      <w:u w:val="single"/>
    </w:rPr>
  </w:style>
  <w:style w:type="paragraph" w:styleId="TOC4">
    <w:name w:val="toc 4"/>
    <w:basedOn w:val="Normal"/>
    <w:next w:val="Normal"/>
    <w:autoRedefine/>
    <w:uiPriority w:val="39"/>
    <w:unhideWhenUsed/>
    <w:rsid w:val="004370C1"/>
    <w:pPr>
      <w:spacing w:before="0" w:after="0"/>
      <w:ind w:left="440"/>
      <w:jc w:val="left"/>
    </w:pPr>
    <w:rPr>
      <w:rFonts w:asciiTheme="minorHAnsi" w:hAnsiTheme="minorHAnsi" w:cs="Times New Roman"/>
      <w:sz w:val="20"/>
      <w:szCs w:val="20"/>
    </w:rPr>
  </w:style>
  <w:style w:type="paragraph" w:styleId="TOC5">
    <w:name w:val="toc 5"/>
    <w:basedOn w:val="Normal"/>
    <w:next w:val="Normal"/>
    <w:autoRedefine/>
    <w:uiPriority w:val="39"/>
    <w:unhideWhenUsed/>
    <w:rsid w:val="004370C1"/>
    <w:pPr>
      <w:spacing w:before="0" w:after="0"/>
      <w:ind w:left="660"/>
      <w:jc w:val="left"/>
    </w:pPr>
    <w:rPr>
      <w:rFonts w:asciiTheme="minorHAnsi" w:hAnsiTheme="minorHAnsi" w:cs="Times New Roman"/>
      <w:sz w:val="20"/>
      <w:szCs w:val="20"/>
    </w:rPr>
  </w:style>
  <w:style w:type="paragraph" w:styleId="TOC6">
    <w:name w:val="toc 6"/>
    <w:basedOn w:val="Normal"/>
    <w:next w:val="Normal"/>
    <w:autoRedefine/>
    <w:uiPriority w:val="39"/>
    <w:unhideWhenUsed/>
    <w:rsid w:val="004370C1"/>
    <w:pPr>
      <w:spacing w:before="0" w:after="0"/>
      <w:ind w:left="880"/>
      <w:jc w:val="left"/>
    </w:pPr>
    <w:rPr>
      <w:rFonts w:asciiTheme="minorHAnsi" w:hAnsiTheme="minorHAnsi" w:cs="Times New Roman"/>
      <w:sz w:val="20"/>
      <w:szCs w:val="20"/>
    </w:rPr>
  </w:style>
  <w:style w:type="paragraph" w:styleId="TOC7">
    <w:name w:val="toc 7"/>
    <w:basedOn w:val="Normal"/>
    <w:next w:val="Normal"/>
    <w:autoRedefine/>
    <w:uiPriority w:val="39"/>
    <w:unhideWhenUsed/>
    <w:rsid w:val="004370C1"/>
    <w:pPr>
      <w:spacing w:before="0" w:after="0"/>
      <w:ind w:left="1100"/>
      <w:jc w:val="left"/>
    </w:pPr>
    <w:rPr>
      <w:rFonts w:asciiTheme="minorHAnsi" w:hAnsiTheme="minorHAnsi" w:cs="Times New Roman"/>
      <w:sz w:val="20"/>
      <w:szCs w:val="20"/>
    </w:rPr>
  </w:style>
  <w:style w:type="paragraph" w:styleId="TOC8">
    <w:name w:val="toc 8"/>
    <w:basedOn w:val="Normal"/>
    <w:next w:val="Normal"/>
    <w:autoRedefine/>
    <w:uiPriority w:val="39"/>
    <w:unhideWhenUsed/>
    <w:rsid w:val="004370C1"/>
    <w:pPr>
      <w:spacing w:before="0" w:after="0"/>
      <w:ind w:left="1320"/>
      <w:jc w:val="left"/>
    </w:pPr>
    <w:rPr>
      <w:rFonts w:asciiTheme="minorHAnsi" w:hAnsiTheme="minorHAnsi" w:cs="Times New Roman"/>
      <w:sz w:val="20"/>
      <w:szCs w:val="20"/>
    </w:rPr>
  </w:style>
  <w:style w:type="paragraph" w:styleId="TOC9">
    <w:name w:val="toc 9"/>
    <w:basedOn w:val="Normal"/>
    <w:next w:val="Normal"/>
    <w:autoRedefine/>
    <w:uiPriority w:val="39"/>
    <w:unhideWhenUsed/>
    <w:rsid w:val="004370C1"/>
    <w:pPr>
      <w:spacing w:before="0" w:after="0"/>
      <w:ind w:left="1540"/>
      <w:jc w:val="left"/>
    </w:pPr>
    <w:rPr>
      <w:rFonts w:asciiTheme="minorHAnsi" w:hAnsiTheme="minorHAnsi" w:cs="Times New Roman"/>
      <w:sz w:val="20"/>
      <w:szCs w:val="20"/>
    </w:rPr>
  </w:style>
  <w:style w:type="paragraph" w:styleId="ListParagraph">
    <w:name w:val="List Paragraph"/>
    <w:basedOn w:val="Normal"/>
    <w:uiPriority w:val="34"/>
    <w:qFormat/>
    <w:rsid w:val="00E0651F"/>
    <w:pPr>
      <w:ind w:left="720"/>
      <w:contextualSpacing/>
    </w:pPr>
  </w:style>
  <w:style w:type="paragraph" w:styleId="Caption">
    <w:name w:val="caption"/>
    <w:basedOn w:val="Normal"/>
    <w:next w:val="Normal"/>
    <w:uiPriority w:val="35"/>
    <w:unhideWhenUsed/>
    <w:qFormat/>
    <w:rsid w:val="000B64E6"/>
    <w:pPr>
      <w:spacing w:before="0" w:after="200" w:line="240" w:lineRule="auto"/>
    </w:pPr>
    <w:rPr>
      <w:b/>
      <w:bCs/>
    </w:rPr>
  </w:style>
  <w:style w:type="paragraph" w:customStyle="1" w:styleId="a">
    <w:name w:val="טקסט"/>
    <w:basedOn w:val="Normal"/>
    <w:rsid w:val="00137742"/>
    <w:pPr>
      <w:spacing w:before="60" w:after="60" w:line="240" w:lineRule="auto"/>
      <w:ind w:left="0"/>
    </w:pPr>
    <w:rPr>
      <w:rFonts w:eastAsia="Times New Roman"/>
      <w:sz w:val="24"/>
      <w:szCs w:val="24"/>
    </w:rPr>
  </w:style>
  <w:style w:type="character" w:styleId="CommentReference">
    <w:name w:val="annotation reference"/>
    <w:basedOn w:val="DefaultParagraphFont"/>
    <w:uiPriority w:val="99"/>
    <w:semiHidden/>
    <w:unhideWhenUsed/>
    <w:rsid w:val="00133709"/>
    <w:rPr>
      <w:sz w:val="16"/>
      <w:szCs w:val="16"/>
    </w:rPr>
  </w:style>
  <w:style w:type="paragraph" w:styleId="CommentText">
    <w:name w:val="annotation text"/>
    <w:basedOn w:val="Normal"/>
    <w:link w:val="CommentTextChar"/>
    <w:uiPriority w:val="99"/>
    <w:semiHidden/>
    <w:unhideWhenUsed/>
    <w:rsid w:val="00133709"/>
    <w:pPr>
      <w:spacing w:line="240" w:lineRule="auto"/>
    </w:pPr>
    <w:rPr>
      <w:sz w:val="20"/>
      <w:szCs w:val="20"/>
    </w:rPr>
  </w:style>
  <w:style w:type="character" w:customStyle="1" w:styleId="CommentTextChar">
    <w:name w:val="Comment Text Char"/>
    <w:basedOn w:val="DefaultParagraphFont"/>
    <w:link w:val="CommentText"/>
    <w:uiPriority w:val="99"/>
    <w:semiHidden/>
    <w:rsid w:val="00133709"/>
    <w:rPr>
      <w:rFonts w:ascii="Times New Roman" w:hAnsi="Times New Roman" w:cs="David"/>
    </w:rPr>
  </w:style>
  <w:style w:type="paragraph" w:styleId="CommentSubject">
    <w:name w:val="annotation subject"/>
    <w:basedOn w:val="CommentText"/>
    <w:next w:val="CommentText"/>
    <w:link w:val="CommentSubjectChar"/>
    <w:uiPriority w:val="99"/>
    <w:semiHidden/>
    <w:unhideWhenUsed/>
    <w:rsid w:val="00133709"/>
    <w:rPr>
      <w:b/>
      <w:bCs/>
    </w:rPr>
  </w:style>
  <w:style w:type="character" w:customStyle="1" w:styleId="CommentSubjectChar">
    <w:name w:val="Comment Subject Char"/>
    <w:basedOn w:val="CommentTextChar"/>
    <w:link w:val="CommentSubject"/>
    <w:uiPriority w:val="99"/>
    <w:semiHidden/>
    <w:rsid w:val="00133709"/>
    <w:rPr>
      <w:rFonts w:ascii="Times New Roman" w:hAnsi="Times New Roman" w:cs="David"/>
      <w:b/>
      <w:bCs/>
    </w:rPr>
  </w:style>
  <w:style w:type="paragraph" w:styleId="Revision">
    <w:name w:val="Revision"/>
    <w:hidden/>
    <w:uiPriority w:val="99"/>
    <w:semiHidden/>
    <w:rsid w:val="00401FB0"/>
    <w:rPr>
      <w:rFonts w:ascii="Times New Roman" w:hAnsi="Times New Roman" w:cs="David"/>
      <w:sz w:val="22"/>
      <w:szCs w:val="22"/>
    </w:rPr>
  </w:style>
  <w:style w:type="paragraph" w:styleId="TableofFigures">
    <w:name w:val="table of figures"/>
    <w:basedOn w:val="Normal"/>
    <w:next w:val="Normal"/>
    <w:uiPriority w:val="99"/>
    <w:unhideWhenUsed/>
    <w:rsid w:val="000310C6"/>
    <w:pPr>
      <w:spacing w:after="0"/>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D97"/>
    <w:pPr>
      <w:bidi/>
      <w:spacing w:before="120" w:after="120" w:line="360" w:lineRule="auto"/>
      <w:ind w:left="509"/>
      <w:jc w:val="both"/>
    </w:pPr>
    <w:rPr>
      <w:rFonts w:ascii="Times New Roman" w:hAnsi="Times New Roman" w:cs="David"/>
      <w:sz w:val="22"/>
      <w:szCs w:val="22"/>
    </w:rPr>
  </w:style>
  <w:style w:type="paragraph" w:styleId="Heading1">
    <w:name w:val="heading 1"/>
    <w:basedOn w:val="Normal"/>
    <w:next w:val="Normal"/>
    <w:link w:val="Heading1Char"/>
    <w:uiPriority w:val="9"/>
    <w:qFormat/>
    <w:rsid w:val="00D30B51"/>
    <w:pPr>
      <w:keepNext/>
      <w:keepLines/>
      <w:numPr>
        <w:numId w:val="6"/>
      </w:numPr>
      <w:outlineLvl w:val="0"/>
    </w:pPr>
    <w:rPr>
      <w:rFonts w:eastAsia="Times New Roman"/>
      <w:b/>
      <w:bCs/>
      <w:sz w:val="28"/>
      <w:szCs w:val="28"/>
    </w:rPr>
  </w:style>
  <w:style w:type="paragraph" w:styleId="Heading2">
    <w:name w:val="heading 2"/>
    <w:basedOn w:val="Heading1"/>
    <w:next w:val="Normal"/>
    <w:link w:val="Heading2Char"/>
    <w:uiPriority w:val="9"/>
    <w:unhideWhenUsed/>
    <w:qFormat/>
    <w:rsid w:val="00D30B51"/>
    <w:pPr>
      <w:numPr>
        <w:ilvl w:val="1"/>
      </w:numPr>
      <w:outlineLvl w:val="1"/>
    </w:pPr>
    <w:rPr>
      <w:sz w:val="24"/>
      <w:szCs w:val="24"/>
    </w:rPr>
  </w:style>
  <w:style w:type="paragraph" w:styleId="Heading3">
    <w:name w:val="heading 3"/>
    <w:basedOn w:val="Heading2"/>
    <w:next w:val="Normal"/>
    <w:link w:val="Heading3Char"/>
    <w:uiPriority w:val="9"/>
    <w:unhideWhenUsed/>
    <w:qFormat/>
    <w:rsid w:val="00D30B51"/>
    <w:pPr>
      <w:numPr>
        <w:ilvl w:val="2"/>
      </w:numPr>
      <w:outlineLvl w:val="2"/>
    </w:pPr>
    <w:rPr>
      <w:i/>
      <w:iCs/>
      <w:sz w:val="22"/>
      <w:szCs w:val="22"/>
    </w:rPr>
  </w:style>
  <w:style w:type="paragraph" w:styleId="Heading4">
    <w:name w:val="heading 4"/>
    <w:basedOn w:val="Normal"/>
    <w:next w:val="Normal"/>
    <w:link w:val="Heading4Char"/>
    <w:uiPriority w:val="9"/>
    <w:semiHidden/>
    <w:unhideWhenUsed/>
    <w:qFormat/>
    <w:rsid w:val="00D30B51"/>
    <w:pPr>
      <w:keepNext/>
      <w:keepLines/>
      <w:numPr>
        <w:ilvl w:val="3"/>
        <w:numId w:val="6"/>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D30B51"/>
    <w:pPr>
      <w:keepNext/>
      <w:keepLines/>
      <w:numPr>
        <w:ilvl w:val="4"/>
        <w:numId w:val="6"/>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D30B51"/>
    <w:pPr>
      <w:keepNext/>
      <w:keepLines/>
      <w:numPr>
        <w:ilvl w:val="5"/>
        <w:numId w:val="6"/>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D30B51"/>
    <w:pPr>
      <w:keepNext/>
      <w:keepLines/>
      <w:numPr>
        <w:ilvl w:val="6"/>
        <w:numId w:val="6"/>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D30B51"/>
    <w:pPr>
      <w:keepNext/>
      <w:keepLines/>
      <w:numPr>
        <w:ilvl w:val="7"/>
        <w:numId w:val="6"/>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D30B51"/>
    <w:pPr>
      <w:keepNext/>
      <w:keepLines/>
      <w:numPr>
        <w:ilvl w:val="8"/>
        <w:numId w:val="6"/>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4A1D"/>
    <w:pPr>
      <w:bidi/>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0B51"/>
    <w:rPr>
      <w:rFonts w:ascii="Times New Roman" w:eastAsia="Times New Roman" w:hAnsi="Times New Roman" w:cs="David"/>
      <w:b/>
      <w:bCs/>
      <w:sz w:val="28"/>
      <w:szCs w:val="28"/>
    </w:rPr>
  </w:style>
  <w:style w:type="character" w:customStyle="1" w:styleId="Heading2Char">
    <w:name w:val="Heading 2 Char"/>
    <w:basedOn w:val="DefaultParagraphFont"/>
    <w:link w:val="Heading2"/>
    <w:uiPriority w:val="9"/>
    <w:rsid w:val="00D30B51"/>
    <w:rPr>
      <w:rFonts w:ascii="Arial" w:eastAsia="Times New Roman" w:hAnsi="Arial"/>
      <w:b/>
      <w:bCs/>
      <w:sz w:val="24"/>
      <w:szCs w:val="24"/>
    </w:rPr>
  </w:style>
  <w:style w:type="character" w:customStyle="1" w:styleId="Heading3Char">
    <w:name w:val="Heading 3 Char"/>
    <w:basedOn w:val="DefaultParagraphFont"/>
    <w:link w:val="Heading3"/>
    <w:uiPriority w:val="9"/>
    <w:rsid w:val="00D30B51"/>
    <w:rPr>
      <w:rFonts w:ascii="Times New Roman" w:eastAsia="Times New Roman" w:hAnsi="Times New Roman" w:cs="David"/>
      <w:b/>
      <w:bCs/>
      <w:i/>
      <w:iCs/>
    </w:rPr>
  </w:style>
  <w:style w:type="paragraph" w:styleId="Title">
    <w:name w:val="Title"/>
    <w:basedOn w:val="Normal"/>
    <w:next w:val="Normal"/>
    <w:link w:val="TitleChar"/>
    <w:uiPriority w:val="10"/>
    <w:qFormat/>
    <w:rsid w:val="00D30B51"/>
    <w:pPr>
      <w:jc w:val="center"/>
    </w:pPr>
    <w:rPr>
      <w:rFonts w:ascii="Arial" w:hAnsi="Arial"/>
      <w:b/>
      <w:bCs/>
      <w:sz w:val="32"/>
      <w:szCs w:val="32"/>
    </w:rPr>
  </w:style>
  <w:style w:type="character" w:customStyle="1" w:styleId="TitleChar">
    <w:name w:val="Title Char"/>
    <w:basedOn w:val="DefaultParagraphFont"/>
    <w:link w:val="Title"/>
    <w:uiPriority w:val="10"/>
    <w:rsid w:val="00D30B51"/>
    <w:rPr>
      <w:rFonts w:ascii="Arial" w:hAnsi="Arial" w:cs="David"/>
      <w:b/>
      <w:bCs/>
      <w:sz w:val="32"/>
      <w:szCs w:val="32"/>
    </w:rPr>
  </w:style>
  <w:style w:type="character" w:customStyle="1" w:styleId="Heading4Char">
    <w:name w:val="Heading 4 Char"/>
    <w:basedOn w:val="DefaultParagraphFont"/>
    <w:link w:val="Heading4"/>
    <w:uiPriority w:val="9"/>
    <w:semiHidden/>
    <w:rsid w:val="00D30B51"/>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uiPriority w:val="9"/>
    <w:semiHidden/>
    <w:rsid w:val="00D30B51"/>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semiHidden/>
    <w:rsid w:val="00D30B51"/>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semiHidden/>
    <w:rsid w:val="00D30B51"/>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semiHidden/>
    <w:rsid w:val="00D30B51"/>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D30B51"/>
    <w:rPr>
      <w:rFonts w:ascii="Cambria" w:eastAsia="Times New Roman" w:hAnsi="Cambria" w:cs="Times New Roman"/>
      <w:i/>
      <w:iCs/>
      <w:color w:val="404040"/>
      <w:sz w:val="20"/>
      <w:szCs w:val="20"/>
    </w:rPr>
  </w:style>
  <w:style w:type="table" w:styleId="TableGrid">
    <w:name w:val="Table Grid"/>
    <w:basedOn w:val="TableNormal"/>
    <w:uiPriority w:val="59"/>
    <w:rsid w:val="00EE4A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87A54"/>
    <w:pPr>
      <w:tabs>
        <w:tab w:val="center" w:pos="4153"/>
        <w:tab w:val="right" w:pos="8306"/>
      </w:tabs>
    </w:pPr>
  </w:style>
  <w:style w:type="character" w:customStyle="1" w:styleId="HeaderChar">
    <w:name w:val="Header Char"/>
    <w:basedOn w:val="DefaultParagraphFont"/>
    <w:link w:val="Header"/>
    <w:uiPriority w:val="99"/>
    <w:rsid w:val="00587A54"/>
    <w:rPr>
      <w:rFonts w:ascii="Times New Roman" w:hAnsi="Times New Roman" w:cs="David"/>
      <w:sz w:val="22"/>
      <w:szCs w:val="22"/>
    </w:rPr>
  </w:style>
  <w:style w:type="paragraph" w:styleId="Footer">
    <w:name w:val="footer"/>
    <w:basedOn w:val="Normal"/>
    <w:link w:val="FooterChar"/>
    <w:uiPriority w:val="99"/>
    <w:unhideWhenUsed/>
    <w:rsid w:val="00587A54"/>
    <w:pPr>
      <w:tabs>
        <w:tab w:val="center" w:pos="4153"/>
        <w:tab w:val="right" w:pos="8306"/>
      </w:tabs>
    </w:pPr>
  </w:style>
  <w:style w:type="character" w:customStyle="1" w:styleId="FooterChar">
    <w:name w:val="Footer Char"/>
    <w:basedOn w:val="DefaultParagraphFont"/>
    <w:link w:val="Footer"/>
    <w:uiPriority w:val="99"/>
    <w:rsid w:val="00587A54"/>
    <w:rPr>
      <w:rFonts w:ascii="Times New Roman" w:hAnsi="Times New Roman" w:cs="David"/>
      <w:sz w:val="22"/>
      <w:szCs w:val="22"/>
    </w:rPr>
  </w:style>
  <w:style w:type="paragraph" w:styleId="TOCHeading">
    <w:name w:val="TOC Heading"/>
    <w:basedOn w:val="Heading1"/>
    <w:next w:val="Normal"/>
    <w:uiPriority w:val="39"/>
    <w:semiHidden/>
    <w:unhideWhenUsed/>
    <w:qFormat/>
    <w:rsid w:val="004370C1"/>
    <w:pPr>
      <w:numPr>
        <w:numId w:val="0"/>
      </w:numPr>
      <w:spacing w:before="480" w:after="0" w:line="276" w:lineRule="auto"/>
      <w:outlineLvl w:val="9"/>
    </w:pPr>
    <w:rPr>
      <w:rFonts w:ascii="Cambria" w:hAnsi="Cambria" w:cs="Times New Roman"/>
      <w:color w:val="365F91"/>
    </w:rPr>
  </w:style>
  <w:style w:type="paragraph" w:styleId="TOC2">
    <w:name w:val="toc 2"/>
    <w:basedOn w:val="Normal"/>
    <w:next w:val="Normal"/>
    <w:autoRedefine/>
    <w:uiPriority w:val="39"/>
    <w:unhideWhenUsed/>
    <w:qFormat/>
    <w:rsid w:val="004126A5"/>
    <w:pPr>
      <w:tabs>
        <w:tab w:val="left" w:pos="660"/>
        <w:tab w:val="right" w:pos="8296"/>
      </w:tabs>
      <w:spacing w:beforeLines="60" w:after="60" w:line="240" w:lineRule="auto"/>
      <w:ind w:left="0"/>
      <w:jc w:val="left"/>
    </w:pPr>
    <w:rPr>
      <w:b/>
      <w:bCs/>
      <w:noProof/>
      <w:sz w:val="20"/>
      <w:szCs w:val="20"/>
    </w:rPr>
  </w:style>
  <w:style w:type="paragraph" w:styleId="TOC1">
    <w:name w:val="toc 1"/>
    <w:basedOn w:val="Normal"/>
    <w:next w:val="Normal"/>
    <w:autoRedefine/>
    <w:uiPriority w:val="39"/>
    <w:unhideWhenUsed/>
    <w:qFormat/>
    <w:rsid w:val="004126A5"/>
    <w:pPr>
      <w:tabs>
        <w:tab w:val="left" w:pos="660"/>
        <w:tab w:val="right" w:pos="8296"/>
      </w:tabs>
      <w:spacing w:beforeLines="60" w:after="60" w:line="240" w:lineRule="auto"/>
      <w:ind w:left="0"/>
      <w:jc w:val="left"/>
    </w:pPr>
    <w:rPr>
      <w:b/>
      <w:bCs/>
      <w:caps/>
      <w:noProof/>
      <w:sz w:val="24"/>
      <w:szCs w:val="24"/>
    </w:rPr>
  </w:style>
  <w:style w:type="paragraph" w:styleId="TOC3">
    <w:name w:val="toc 3"/>
    <w:basedOn w:val="Normal"/>
    <w:next w:val="Normal"/>
    <w:autoRedefine/>
    <w:uiPriority w:val="39"/>
    <w:unhideWhenUsed/>
    <w:qFormat/>
    <w:rsid w:val="004126A5"/>
    <w:pPr>
      <w:tabs>
        <w:tab w:val="left" w:pos="1320"/>
        <w:tab w:val="right" w:pos="8296"/>
      </w:tabs>
      <w:spacing w:beforeLines="60" w:after="60" w:line="240" w:lineRule="auto"/>
      <w:ind w:left="220"/>
      <w:jc w:val="left"/>
    </w:pPr>
    <w:rPr>
      <w:noProof/>
      <w:sz w:val="20"/>
      <w:szCs w:val="20"/>
    </w:rPr>
  </w:style>
  <w:style w:type="paragraph" w:styleId="BalloonText">
    <w:name w:val="Balloon Text"/>
    <w:basedOn w:val="Normal"/>
    <w:link w:val="BalloonTextChar"/>
    <w:uiPriority w:val="99"/>
    <w:semiHidden/>
    <w:unhideWhenUsed/>
    <w:rsid w:val="004370C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0C1"/>
    <w:rPr>
      <w:rFonts w:ascii="Tahoma" w:hAnsi="Tahoma" w:cs="Tahoma"/>
      <w:sz w:val="16"/>
      <w:szCs w:val="16"/>
    </w:rPr>
  </w:style>
  <w:style w:type="character" w:styleId="Hyperlink">
    <w:name w:val="Hyperlink"/>
    <w:basedOn w:val="DefaultParagraphFont"/>
    <w:uiPriority w:val="99"/>
    <w:unhideWhenUsed/>
    <w:rsid w:val="004370C1"/>
    <w:rPr>
      <w:color w:val="0000FF"/>
      <w:u w:val="single"/>
    </w:rPr>
  </w:style>
  <w:style w:type="paragraph" w:styleId="TOC4">
    <w:name w:val="toc 4"/>
    <w:basedOn w:val="Normal"/>
    <w:next w:val="Normal"/>
    <w:autoRedefine/>
    <w:uiPriority w:val="39"/>
    <w:unhideWhenUsed/>
    <w:rsid w:val="004370C1"/>
    <w:pPr>
      <w:spacing w:before="0" w:after="0"/>
      <w:ind w:left="440"/>
      <w:jc w:val="left"/>
    </w:pPr>
    <w:rPr>
      <w:rFonts w:asciiTheme="minorHAnsi" w:hAnsiTheme="minorHAnsi" w:cs="Times New Roman"/>
      <w:sz w:val="20"/>
      <w:szCs w:val="20"/>
    </w:rPr>
  </w:style>
  <w:style w:type="paragraph" w:styleId="TOC5">
    <w:name w:val="toc 5"/>
    <w:basedOn w:val="Normal"/>
    <w:next w:val="Normal"/>
    <w:autoRedefine/>
    <w:uiPriority w:val="39"/>
    <w:unhideWhenUsed/>
    <w:rsid w:val="004370C1"/>
    <w:pPr>
      <w:spacing w:before="0" w:after="0"/>
      <w:ind w:left="660"/>
      <w:jc w:val="left"/>
    </w:pPr>
    <w:rPr>
      <w:rFonts w:asciiTheme="minorHAnsi" w:hAnsiTheme="minorHAnsi" w:cs="Times New Roman"/>
      <w:sz w:val="20"/>
      <w:szCs w:val="20"/>
    </w:rPr>
  </w:style>
  <w:style w:type="paragraph" w:styleId="TOC6">
    <w:name w:val="toc 6"/>
    <w:basedOn w:val="Normal"/>
    <w:next w:val="Normal"/>
    <w:autoRedefine/>
    <w:uiPriority w:val="39"/>
    <w:unhideWhenUsed/>
    <w:rsid w:val="004370C1"/>
    <w:pPr>
      <w:spacing w:before="0" w:after="0"/>
      <w:ind w:left="880"/>
      <w:jc w:val="left"/>
    </w:pPr>
    <w:rPr>
      <w:rFonts w:asciiTheme="minorHAnsi" w:hAnsiTheme="minorHAnsi" w:cs="Times New Roman"/>
      <w:sz w:val="20"/>
      <w:szCs w:val="20"/>
    </w:rPr>
  </w:style>
  <w:style w:type="paragraph" w:styleId="TOC7">
    <w:name w:val="toc 7"/>
    <w:basedOn w:val="Normal"/>
    <w:next w:val="Normal"/>
    <w:autoRedefine/>
    <w:uiPriority w:val="39"/>
    <w:unhideWhenUsed/>
    <w:rsid w:val="004370C1"/>
    <w:pPr>
      <w:spacing w:before="0" w:after="0"/>
      <w:ind w:left="1100"/>
      <w:jc w:val="left"/>
    </w:pPr>
    <w:rPr>
      <w:rFonts w:asciiTheme="minorHAnsi" w:hAnsiTheme="minorHAnsi" w:cs="Times New Roman"/>
      <w:sz w:val="20"/>
      <w:szCs w:val="20"/>
    </w:rPr>
  </w:style>
  <w:style w:type="paragraph" w:styleId="TOC8">
    <w:name w:val="toc 8"/>
    <w:basedOn w:val="Normal"/>
    <w:next w:val="Normal"/>
    <w:autoRedefine/>
    <w:uiPriority w:val="39"/>
    <w:unhideWhenUsed/>
    <w:rsid w:val="004370C1"/>
    <w:pPr>
      <w:spacing w:before="0" w:after="0"/>
      <w:ind w:left="1320"/>
      <w:jc w:val="left"/>
    </w:pPr>
    <w:rPr>
      <w:rFonts w:asciiTheme="minorHAnsi" w:hAnsiTheme="minorHAnsi" w:cs="Times New Roman"/>
      <w:sz w:val="20"/>
      <w:szCs w:val="20"/>
    </w:rPr>
  </w:style>
  <w:style w:type="paragraph" w:styleId="TOC9">
    <w:name w:val="toc 9"/>
    <w:basedOn w:val="Normal"/>
    <w:next w:val="Normal"/>
    <w:autoRedefine/>
    <w:uiPriority w:val="39"/>
    <w:unhideWhenUsed/>
    <w:rsid w:val="004370C1"/>
    <w:pPr>
      <w:spacing w:before="0" w:after="0"/>
      <w:ind w:left="1540"/>
      <w:jc w:val="left"/>
    </w:pPr>
    <w:rPr>
      <w:rFonts w:asciiTheme="minorHAnsi" w:hAnsiTheme="minorHAnsi" w:cs="Times New Roman"/>
      <w:sz w:val="20"/>
      <w:szCs w:val="20"/>
    </w:rPr>
  </w:style>
  <w:style w:type="paragraph" w:styleId="ListParagraph">
    <w:name w:val="List Paragraph"/>
    <w:basedOn w:val="Normal"/>
    <w:uiPriority w:val="34"/>
    <w:qFormat/>
    <w:rsid w:val="00E0651F"/>
    <w:pPr>
      <w:ind w:left="720"/>
      <w:contextualSpacing/>
    </w:pPr>
  </w:style>
  <w:style w:type="paragraph" w:styleId="Caption">
    <w:name w:val="caption"/>
    <w:basedOn w:val="Normal"/>
    <w:next w:val="Normal"/>
    <w:uiPriority w:val="35"/>
    <w:unhideWhenUsed/>
    <w:qFormat/>
    <w:rsid w:val="000B64E6"/>
    <w:pPr>
      <w:spacing w:before="0" w:after="200" w:line="240" w:lineRule="auto"/>
    </w:pPr>
    <w:rPr>
      <w:b/>
      <w:bCs/>
    </w:rPr>
  </w:style>
  <w:style w:type="paragraph" w:customStyle="1" w:styleId="a">
    <w:name w:val="טקסט"/>
    <w:basedOn w:val="Normal"/>
    <w:rsid w:val="00137742"/>
    <w:pPr>
      <w:spacing w:before="60" w:after="60" w:line="240" w:lineRule="auto"/>
      <w:ind w:left="0"/>
    </w:pPr>
    <w:rPr>
      <w:rFonts w:eastAsia="Times New Roman"/>
      <w:sz w:val="24"/>
      <w:szCs w:val="24"/>
    </w:rPr>
  </w:style>
  <w:style w:type="character" w:styleId="CommentReference">
    <w:name w:val="annotation reference"/>
    <w:basedOn w:val="DefaultParagraphFont"/>
    <w:uiPriority w:val="99"/>
    <w:semiHidden/>
    <w:unhideWhenUsed/>
    <w:rsid w:val="00133709"/>
    <w:rPr>
      <w:sz w:val="16"/>
      <w:szCs w:val="16"/>
    </w:rPr>
  </w:style>
  <w:style w:type="paragraph" w:styleId="CommentText">
    <w:name w:val="annotation text"/>
    <w:basedOn w:val="Normal"/>
    <w:link w:val="CommentTextChar"/>
    <w:uiPriority w:val="99"/>
    <w:semiHidden/>
    <w:unhideWhenUsed/>
    <w:rsid w:val="00133709"/>
    <w:pPr>
      <w:spacing w:line="240" w:lineRule="auto"/>
    </w:pPr>
    <w:rPr>
      <w:sz w:val="20"/>
      <w:szCs w:val="20"/>
    </w:rPr>
  </w:style>
  <w:style w:type="character" w:customStyle="1" w:styleId="CommentTextChar">
    <w:name w:val="Comment Text Char"/>
    <w:basedOn w:val="DefaultParagraphFont"/>
    <w:link w:val="CommentText"/>
    <w:uiPriority w:val="99"/>
    <w:semiHidden/>
    <w:rsid w:val="00133709"/>
    <w:rPr>
      <w:rFonts w:ascii="Times New Roman" w:hAnsi="Times New Roman" w:cs="David"/>
    </w:rPr>
  </w:style>
  <w:style w:type="paragraph" w:styleId="CommentSubject">
    <w:name w:val="annotation subject"/>
    <w:basedOn w:val="CommentText"/>
    <w:next w:val="CommentText"/>
    <w:link w:val="CommentSubjectChar"/>
    <w:uiPriority w:val="99"/>
    <w:semiHidden/>
    <w:unhideWhenUsed/>
    <w:rsid w:val="00133709"/>
    <w:rPr>
      <w:b/>
      <w:bCs/>
    </w:rPr>
  </w:style>
  <w:style w:type="character" w:customStyle="1" w:styleId="CommentSubjectChar">
    <w:name w:val="Comment Subject Char"/>
    <w:basedOn w:val="CommentTextChar"/>
    <w:link w:val="CommentSubject"/>
    <w:uiPriority w:val="99"/>
    <w:semiHidden/>
    <w:rsid w:val="00133709"/>
    <w:rPr>
      <w:rFonts w:ascii="Times New Roman" w:hAnsi="Times New Roman" w:cs="David"/>
      <w:b/>
      <w:bCs/>
    </w:rPr>
  </w:style>
  <w:style w:type="paragraph" w:styleId="Revision">
    <w:name w:val="Revision"/>
    <w:hidden/>
    <w:uiPriority w:val="99"/>
    <w:semiHidden/>
    <w:rsid w:val="00401FB0"/>
    <w:rPr>
      <w:rFonts w:ascii="Times New Roman" w:hAnsi="Times New Roman" w:cs="David"/>
      <w:sz w:val="22"/>
      <w:szCs w:val="22"/>
    </w:rPr>
  </w:style>
  <w:style w:type="paragraph" w:styleId="TableofFigures">
    <w:name w:val="table of figures"/>
    <w:basedOn w:val="Normal"/>
    <w:next w:val="Normal"/>
    <w:uiPriority w:val="99"/>
    <w:unhideWhenUsed/>
    <w:rsid w:val="000310C6"/>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C35FA036294A2E4EADBEAF28ADB455DF@yarden2.ac.il"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cid:C35FA036294A2E4EADBEAF28ADB455DF@yarden2.ac.il"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r.%20Amir%20Tomer\Application%20Data\Microsoft\Templates\&#1497;&#1493;&#1502;&#1503;%20&#1506;&#1489;&#1493;&#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9859E3-7212-437F-BF73-C0E28ABDC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יומן עבודה.dot</Template>
  <TotalTime>144</TotalTime>
  <Pages>14</Pages>
  <Words>2486</Words>
  <Characters>14173</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Project Charter Template</vt:lpstr>
      <vt:lpstr>Project Charter Template</vt:lpstr>
    </vt:vector>
  </TitlesOfParts>
  <Company>RAFAEL</Company>
  <LinksUpToDate>false</LinksUpToDate>
  <CharactersWithSpaces>16626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 and Design Template</dc:title>
  <dc:subject>5776 Software Engineering Senior Project Format</dc:subject>
  <dc:creator>Dr. Amir Tomer and Dr. Michael J. May</dc:creator>
  <cp:lastModifiedBy>Michael</cp:lastModifiedBy>
  <cp:revision>12</cp:revision>
  <dcterms:created xsi:type="dcterms:W3CDTF">2015-12-06T11:26:00Z</dcterms:created>
  <dcterms:modified xsi:type="dcterms:W3CDTF">2015-12-08T07:50:00Z</dcterms:modified>
</cp:coreProperties>
</file>